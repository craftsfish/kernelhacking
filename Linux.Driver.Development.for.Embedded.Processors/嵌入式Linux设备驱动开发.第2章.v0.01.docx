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EB0" w:rsidRDefault="001A6EB0" w:rsidP="001A6EB0">
      <w:pPr>
        <w:jc w:val="center"/>
        <w:rPr>
          <w:rFonts w:asciiTheme="majorEastAsia" w:eastAsiaTheme="majorEastAsia" w:hAnsiTheme="majorEastAsia"/>
          <w:sz w:val="52"/>
          <w:szCs w:val="52"/>
        </w:rPr>
      </w:pPr>
      <w:r>
        <w:rPr>
          <w:rFonts w:asciiTheme="majorEastAsia" w:eastAsiaTheme="majorEastAsia" w:hAnsiTheme="majorEastAsia" w:hint="eastAsia"/>
          <w:sz w:val="52"/>
          <w:szCs w:val="52"/>
        </w:rPr>
        <w:t>嵌入式Linux驱动开发</w:t>
      </w:r>
    </w:p>
    <w:p w:rsidR="001A6EB0" w:rsidRDefault="001A6EB0" w:rsidP="001A6EB0">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谢宝友 文洋 李唯杰 译</w:t>
      </w:r>
    </w:p>
    <w:p w:rsidR="001A6EB0" w:rsidRDefault="001A6EB0" w:rsidP="001A6EB0">
      <w:pPr>
        <w:widowControl/>
        <w:rPr>
          <w:rFonts w:asciiTheme="minorEastAsia" w:hAnsiTheme="minorEastAsia"/>
          <w:szCs w:val="21"/>
        </w:rPr>
      </w:pPr>
    </w:p>
    <w:p w:rsidR="001A6EB0" w:rsidRDefault="001A6EB0" w:rsidP="001A6EB0">
      <w:pPr>
        <w:widowControl/>
        <w:jc w:val="center"/>
        <w:rPr>
          <w:rFonts w:asciiTheme="minorEastAsia" w:hAnsiTheme="minorEastAsia"/>
          <w:sz w:val="44"/>
          <w:szCs w:val="44"/>
        </w:rPr>
      </w:pPr>
      <w:r>
        <w:rPr>
          <w:rFonts w:asciiTheme="minorEastAsia" w:hAnsiTheme="minorEastAsia" w:hint="eastAsia"/>
          <w:sz w:val="44"/>
          <w:szCs w:val="44"/>
        </w:rPr>
        <w:t>目录</w:t>
      </w:r>
    </w:p>
    <w:bookmarkStart w:id="0" w:name="_GoBack"/>
    <w:bookmarkEnd w:id="0"/>
    <w:p w:rsidR="001A6EB0" w:rsidRDefault="00FE3230">
      <w:pPr>
        <w:pStyle w:val="10"/>
        <w:tabs>
          <w:tab w:val="left" w:pos="1050"/>
          <w:tab w:val="right" w:leader="dot" w:pos="8296"/>
        </w:tabs>
        <w:rPr>
          <w:rFonts w:asciiTheme="minorHAnsi" w:hAnsiTheme="minorHAnsi"/>
          <w:noProof/>
          <w:color w:val="auto"/>
          <w:sz w:val="21"/>
          <w:szCs w:val="22"/>
        </w:rPr>
      </w:pPr>
      <w:r>
        <w:rPr>
          <w:rFonts w:asciiTheme="minorEastAsia" w:hAnsiTheme="minorEastAsia"/>
          <w:szCs w:val="21"/>
        </w:rPr>
        <w:fldChar w:fldCharType="begin"/>
      </w:r>
      <w:r>
        <w:rPr>
          <w:rFonts w:asciiTheme="minorEastAsia" w:hAnsiTheme="minorEastAsia"/>
          <w:szCs w:val="21"/>
        </w:rPr>
        <w:instrText xml:space="preserve"> TOC \o "1-3" \h \z \u </w:instrText>
      </w:r>
      <w:r>
        <w:rPr>
          <w:rFonts w:asciiTheme="minorEastAsia" w:hAnsiTheme="minorEastAsia"/>
          <w:szCs w:val="21"/>
        </w:rPr>
        <w:fldChar w:fldCharType="separate"/>
      </w:r>
      <w:hyperlink w:anchor="_Toc40680351" w:history="1">
        <w:r w:rsidR="001A6EB0" w:rsidRPr="002377AC">
          <w:rPr>
            <w:rStyle w:val="ae"/>
            <w:rFonts w:hint="eastAsia"/>
            <w:noProof/>
          </w:rPr>
          <w:t>第</w:t>
        </w:r>
        <w:r w:rsidR="001A6EB0" w:rsidRPr="002377AC">
          <w:rPr>
            <w:rStyle w:val="ae"/>
            <w:rFonts w:hint="eastAsia"/>
            <w:noProof/>
          </w:rPr>
          <w:t>1</w:t>
        </w:r>
        <w:r w:rsidR="001A6EB0" w:rsidRPr="002377AC">
          <w:rPr>
            <w:rStyle w:val="ae"/>
            <w:rFonts w:hint="eastAsia"/>
            <w:noProof/>
          </w:rPr>
          <w:t>章</w:t>
        </w:r>
        <w:r w:rsidR="001A6EB0">
          <w:rPr>
            <w:rFonts w:asciiTheme="minorHAnsi" w:hAnsiTheme="minorHAnsi"/>
            <w:noProof/>
            <w:color w:val="auto"/>
            <w:sz w:val="21"/>
            <w:szCs w:val="22"/>
          </w:rPr>
          <w:tab/>
        </w:r>
        <w:r w:rsidR="001A6EB0" w:rsidRPr="002377AC">
          <w:rPr>
            <w:rStyle w:val="ae"/>
            <w:noProof/>
          </w:rPr>
          <w:t>Linux</w:t>
        </w:r>
        <w:r w:rsidR="001A6EB0" w:rsidRPr="002377AC">
          <w:rPr>
            <w:rStyle w:val="ae"/>
            <w:rFonts w:hint="eastAsia"/>
            <w:noProof/>
          </w:rPr>
          <w:t>设备与驱动模型</w:t>
        </w:r>
        <w:r w:rsidR="001A6EB0">
          <w:rPr>
            <w:noProof/>
            <w:webHidden/>
          </w:rPr>
          <w:tab/>
        </w:r>
        <w:r w:rsidR="001A6EB0">
          <w:rPr>
            <w:noProof/>
            <w:webHidden/>
          </w:rPr>
          <w:fldChar w:fldCharType="begin"/>
        </w:r>
        <w:r w:rsidR="001A6EB0">
          <w:rPr>
            <w:noProof/>
            <w:webHidden/>
          </w:rPr>
          <w:instrText xml:space="preserve"> PAGEREF _Toc40680351 \h </w:instrText>
        </w:r>
        <w:r w:rsidR="001A6EB0">
          <w:rPr>
            <w:noProof/>
            <w:webHidden/>
          </w:rPr>
        </w:r>
        <w:r w:rsidR="001A6EB0">
          <w:rPr>
            <w:noProof/>
            <w:webHidden/>
          </w:rPr>
          <w:fldChar w:fldCharType="separate"/>
        </w:r>
        <w:r w:rsidR="001A6EB0">
          <w:rPr>
            <w:noProof/>
            <w:webHidden/>
          </w:rPr>
          <w:t>2</w:t>
        </w:r>
        <w:r w:rsidR="001A6EB0">
          <w:rPr>
            <w:noProof/>
            <w:webHidden/>
          </w:rPr>
          <w:fldChar w:fldCharType="end"/>
        </w:r>
      </w:hyperlink>
    </w:p>
    <w:p w:rsidR="001A6EB0" w:rsidRDefault="001A6EB0">
      <w:pPr>
        <w:pStyle w:val="20"/>
        <w:tabs>
          <w:tab w:val="left" w:pos="1050"/>
          <w:tab w:val="right" w:leader="dot" w:pos="8296"/>
        </w:tabs>
        <w:ind w:left="400"/>
        <w:rPr>
          <w:rFonts w:asciiTheme="minorHAnsi" w:hAnsiTheme="minorHAnsi"/>
          <w:noProof/>
          <w:color w:val="auto"/>
          <w:sz w:val="21"/>
          <w:szCs w:val="22"/>
        </w:rPr>
      </w:pPr>
      <w:hyperlink w:anchor="_Toc40680353" w:history="1">
        <w:r w:rsidRPr="002377AC">
          <w:rPr>
            <w:rStyle w:val="ae"/>
            <w:noProof/>
          </w:rPr>
          <w:t>1.1</w:t>
        </w:r>
        <w:r>
          <w:rPr>
            <w:rFonts w:asciiTheme="minorHAnsi" w:hAnsiTheme="minorHAnsi"/>
            <w:noProof/>
            <w:color w:val="auto"/>
            <w:sz w:val="21"/>
            <w:szCs w:val="22"/>
          </w:rPr>
          <w:tab/>
        </w:r>
        <w:r w:rsidRPr="002377AC">
          <w:rPr>
            <w:rStyle w:val="ae"/>
            <w:noProof/>
          </w:rPr>
          <w:t>Bus Core Drivers</w:t>
        </w:r>
        <w:r>
          <w:rPr>
            <w:noProof/>
            <w:webHidden/>
          </w:rPr>
          <w:tab/>
        </w:r>
        <w:r>
          <w:rPr>
            <w:noProof/>
            <w:webHidden/>
          </w:rPr>
          <w:fldChar w:fldCharType="begin"/>
        </w:r>
        <w:r>
          <w:rPr>
            <w:noProof/>
            <w:webHidden/>
          </w:rPr>
          <w:instrText xml:space="preserve"> PAGEREF _Toc40680353 \h </w:instrText>
        </w:r>
        <w:r>
          <w:rPr>
            <w:noProof/>
            <w:webHidden/>
          </w:rPr>
        </w:r>
        <w:r>
          <w:rPr>
            <w:noProof/>
            <w:webHidden/>
          </w:rPr>
          <w:fldChar w:fldCharType="separate"/>
        </w:r>
        <w:r>
          <w:rPr>
            <w:noProof/>
            <w:webHidden/>
          </w:rPr>
          <w:t>3</w:t>
        </w:r>
        <w:r>
          <w:rPr>
            <w:noProof/>
            <w:webHidden/>
          </w:rPr>
          <w:fldChar w:fldCharType="end"/>
        </w:r>
      </w:hyperlink>
    </w:p>
    <w:p w:rsidR="001A6EB0" w:rsidRDefault="001A6EB0">
      <w:pPr>
        <w:pStyle w:val="20"/>
        <w:tabs>
          <w:tab w:val="left" w:pos="1050"/>
          <w:tab w:val="right" w:leader="dot" w:pos="8296"/>
        </w:tabs>
        <w:ind w:left="400"/>
        <w:rPr>
          <w:rFonts w:asciiTheme="minorHAnsi" w:hAnsiTheme="minorHAnsi"/>
          <w:noProof/>
          <w:color w:val="auto"/>
          <w:sz w:val="21"/>
          <w:szCs w:val="22"/>
        </w:rPr>
      </w:pPr>
      <w:hyperlink w:anchor="_Toc40680354" w:history="1">
        <w:r w:rsidRPr="002377AC">
          <w:rPr>
            <w:rStyle w:val="ae"/>
            <w:noProof/>
          </w:rPr>
          <w:t>1.2</w:t>
        </w:r>
        <w:r>
          <w:rPr>
            <w:rFonts w:asciiTheme="minorHAnsi" w:hAnsiTheme="minorHAnsi"/>
            <w:noProof/>
            <w:color w:val="auto"/>
            <w:sz w:val="21"/>
            <w:szCs w:val="22"/>
          </w:rPr>
          <w:tab/>
        </w:r>
        <w:r w:rsidRPr="002377AC">
          <w:rPr>
            <w:rStyle w:val="ae"/>
            <w:rFonts w:hint="eastAsia"/>
            <w:noProof/>
          </w:rPr>
          <w:t>总线驱动</w:t>
        </w:r>
        <w:r>
          <w:rPr>
            <w:noProof/>
            <w:webHidden/>
          </w:rPr>
          <w:tab/>
        </w:r>
        <w:r>
          <w:rPr>
            <w:noProof/>
            <w:webHidden/>
          </w:rPr>
          <w:fldChar w:fldCharType="begin"/>
        </w:r>
        <w:r>
          <w:rPr>
            <w:noProof/>
            <w:webHidden/>
          </w:rPr>
          <w:instrText xml:space="preserve"> PAGEREF _Toc40680354 \h </w:instrText>
        </w:r>
        <w:r>
          <w:rPr>
            <w:noProof/>
            <w:webHidden/>
          </w:rPr>
        </w:r>
        <w:r>
          <w:rPr>
            <w:noProof/>
            <w:webHidden/>
          </w:rPr>
          <w:fldChar w:fldCharType="separate"/>
        </w:r>
        <w:r>
          <w:rPr>
            <w:noProof/>
            <w:webHidden/>
          </w:rPr>
          <w:t>3</w:t>
        </w:r>
        <w:r>
          <w:rPr>
            <w:noProof/>
            <w:webHidden/>
          </w:rPr>
          <w:fldChar w:fldCharType="end"/>
        </w:r>
      </w:hyperlink>
    </w:p>
    <w:p w:rsidR="001A6EB0" w:rsidRDefault="001A6EB0">
      <w:pPr>
        <w:pStyle w:val="20"/>
        <w:tabs>
          <w:tab w:val="left" w:pos="1050"/>
          <w:tab w:val="right" w:leader="dot" w:pos="8296"/>
        </w:tabs>
        <w:ind w:left="400"/>
        <w:rPr>
          <w:rFonts w:asciiTheme="minorHAnsi" w:hAnsiTheme="minorHAnsi"/>
          <w:noProof/>
          <w:color w:val="auto"/>
          <w:sz w:val="21"/>
          <w:szCs w:val="22"/>
        </w:rPr>
      </w:pPr>
      <w:hyperlink w:anchor="_Toc40680355" w:history="1">
        <w:r w:rsidRPr="002377AC">
          <w:rPr>
            <w:rStyle w:val="ae"/>
            <w:noProof/>
          </w:rPr>
          <w:t>1.3</w:t>
        </w:r>
        <w:r>
          <w:rPr>
            <w:rFonts w:asciiTheme="minorHAnsi" w:hAnsiTheme="minorHAnsi"/>
            <w:noProof/>
            <w:color w:val="auto"/>
            <w:sz w:val="21"/>
            <w:szCs w:val="22"/>
          </w:rPr>
          <w:tab/>
        </w:r>
        <w:r w:rsidRPr="002377AC">
          <w:rPr>
            <w:rStyle w:val="ae"/>
            <w:noProof/>
          </w:rPr>
          <w:t>Bus Controller Drivers</w:t>
        </w:r>
        <w:r>
          <w:rPr>
            <w:noProof/>
            <w:webHidden/>
          </w:rPr>
          <w:tab/>
        </w:r>
        <w:r>
          <w:rPr>
            <w:noProof/>
            <w:webHidden/>
          </w:rPr>
          <w:fldChar w:fldCharType="begin"/>
        </w:r>
        <w:r>
          <w:rPr>
            <w:noProof/>
            <w:webHidden/>
          </w:rPr>
          <w:instrText xml:space="preserve"> PAGEREF _Toc40680355 \h </w:instrText>
        </w:r>
        <w:r>
          <w:rPr>
            <w:noProof/>
            <w:webHidden/>
          </w:rPr>
        </w:r>
        <w:r>
          <w:rPr>
            <w:noProof/>
            <w:webHidden/>
          </w:rPr>
          <w:fldChar w:fldCharType="separate"/>
        </w:r>
        <w:r>
          <w:rPr>
            <w:noProof/>
            <w:webHidden/>
          </w:rPr>
          <w:t>5</w:t>
        </w:r>
        <w:r>
          <w:rPr>
            <w:noProof/>
            <w:webHidden/>
          </w:rPr>
          <w:fldChar w:fldCharType="end"/>
        </w:r>
      </w:hyperlink>
    </w:p>
    <w:p w:rsidR="001A6EB0" w:rsidRDefault="001A6EB0">
      <w:pPr>
        <w:pStyle w:val="20"/>
        <w:tabs>
          <w:tab w:val="left" w:pos="1050"/>
          <w:tab w:val="right" w:leader="dot" w:pos="8296"/>
        </w:tabs>
        <w:ind w:left="400"/>
        <w:rPr>
          <w:rFonts w:asciiTheme="minorHAnsi" w:hAnsiTheme="minorHAnsi"/>
          <w:noProof/>
          <w:color w:val="auto"/>
          <w:sz w:val="21"/>
          <w:szCs w:val="22"/>
        </w:rPr>
      </w:pPr>
      <w:hyperlink w:anchor="_Toc40680356" w:history="1">
        <w:r w:rsidRPr="002377AC">
          <w:rPr>
            <w:rStyle w:val="ae"/>
            <w:noProof/>
          </w:rPr>
          <w:t>1.4</w:t>
        </w:r>
        <w:r>
          <w:rPr>
            <w:rFonts w:asciiTheme="minorHAnsi" w:hAnsiTheme="minorHAnsi"/>
            <w:noProof/>
            <w:color w:val="auto"/>
            <w:sz w:val="21"/>
            <w:szCs w:val="22"/>
          </w:rPr>
          <w:tab/>
        </w:r>
        <w:r w:rsidRPr="002377AC">
          <w:rPr>
            <w:rStyle w:val="ae"/>
            <w:rFonts w:hint="eastAsia"/>
            <w:noProof/>
          </w:rPr>
          <w:t>总线控制器驱动</w:t>
        </w:r>
        <w:r>
          <w:rPr>
            <w:noProof/>
            <w:webHidden/>
          </w:rPr>
          <w:tab/>
        </w:r>
        <w:r>
          <w:rPr>
            <w:noProof/>
            <w:webHidden/>
          </w:rPr>
          <w:fldChar w:fldCharType="begin"/>
        </w:r>
        <w:r>
          <w:rPr>
            <w:noProof/>
            <w:webHidden/>
          </w:rPr>
          <w:instrText xml:space="preserve"> PAGEREF _Toc40680356 \h </w:instrText>
        </w:r>
        <w:r>
          <w:rPr>
            <w:noProof/>
            <w:webHidden/>
          </w:rPr>
        </w:r>
        <w:r>
          <w:rPr>
            <w:noProof/>
            <w:webHidden/>
          </w:rPr>
          <w:fldChar w:fldCharType="separate"/>
        </w:r>
        <w:r>
          <w:rPr>
            <w:noProof/>
            <w:webHidden/>
          </w:rPr>
          <w:t>5</w:t>
        </w:r>
        <w:r>
          <w:rPr>
            <w:noProof/>
            <w:webHidden/>
          </w:rPr>
          <w:fldChar w:fldCharType="end"/>
        </w:r>
      </w:hyperlink>
    </w:p>
    <w:p w:rsidR="001A6EB0" w:rsidRDefault="001A6EB0">
      <w:pPr>
        <w:pStyle w:val="20"/>
        <w:tabs>
          <w:tab w:val="left" w:pos="1050"/>
          <w:tab w:val="right" w:leader="dot" w:pos="8296"/>
        </w:tabs>
        <w:ind w:left="400"/>
        <w:rPr>
          <w:rFonts w:asciiTheme="minorHAnsi" w:hAnsiTheme="minorHAnsi"/>
          <w:noProof/>
          <w:color w:val="auto"/>
          <w:sz w:val="21"/>
          <w:szCs w:val="22"/>
        </w:rPr>
      </w:pPr>
      <w:hyperlink w:anchor="_Toc40680357" w:history="1">
        <w:r w:rsidRPr="002377AC">
          <w:rPr>
            <w:rStyle w:val="ae"/>
            <w:noProof/>
          </w:rPr>
          <w:t>1.5</w:t>
        </w:r>
        <w:r>
          <w:rPr>
            <w:rFonts w:asciiTheme="minorHAnsi" w:hAnsiTheme="minorHAnsi"/>
            <w:noProof/>
            <w:color w:val="auto"/>
            <w:sz w:val="21"/>
            <w:szCs w:val="22"/>
          </w:rPr>
          <w:tab/>
        </w:r>
        <w:r w:rsidRPr="002377AC">
          <w:rPr>
            <w:rStyle w:val="ae"/>
            <w:noProof/>
          </w:rPr>
          <w:t>Device Drivers</w:t>
        </w:r>
        <w:r>
          <w:rPr>
            <w:noProof/>
            <w:webHidden/>
          </w:rPr>
          <w:tab/>
        </w:r>
        <w:r>
          <w:rPr>
            <w:noProof/>
            <w:webHidden/>
          </w:rPr>
          <w:fldChar w:fldCharType="begin"/>
        </w:r>
        <w:r>
          <w:rPr>
            <w:noProof/>
            <w:webHidden/>
          </w:rPr>
          <w:instrText xml:space="preserve"> PAGEREF _Toc40680357 \h </w:instrText>
        </w:r>
        <w:r>
          <w:rPr>
            <w:noProof/>
            <w:webHidden/>
          </w:rPr>
        </w:r>
        <w:r>
          <w:rPr>
            <w:noProof/>
            <w:webHidden/>
          </w:rPr>
          <w:fldChar w:fldCharType="separate"/>
        </w:r>
        <w:r>
          <w:rPr>
            <w:noProof/>
            <w:webHidden/>
          </w:rPr>
          <w:t>5</w:t>
        </w:r>
        <w:r>
          <w:rPr>
            <w:noProof/>
            <w:webHidden/>
          </w:rPr>
          <w:fldChar w:fldCharType="end"/>
        </w:r>
      </w:hyperlink>
    </w:p>
    <w:p w:rsidR="001A6EB0" w:rsidRDefault="001A6EB0">
      <w:pPr>
        <w:pStyle w:val="20"/>
        <w:tabs>
          <w:tab w:val="left" w:pos="1050"/>
          <w:tab w:val="right" w:leader="dot" w:pos="8296"/>
        </w:tabs>
        <w:ind w:left="400"/>
        <w:rPr>
          <w:rFonts w:asciiTheme="minorHAnsi" w:hAnsiTheme="minorHAnsi"/>
          <w:noProof/>
          <w:color w:val="auto"/>
          <w:sz w:val="21"/>
          <w:szCs w:val="22"/>
        </w:rPr>
      </w:pPr>
      <w:hyperlink w:anchor="_Toc40680358" w:history="1">
        <w:r w:rsidRPr="002377AC">
          <w:rPr>
            <w:rStyle w:val="ae"/>
            <w:noProof/>
          </w:rPr>
          <w:t>1.6</w:t>
        </w:r>
        <w:r>
          <w:rPr>
            <w:rFonts w:asciiTheme="minorHAnsi" w:hAnsiTheme="minorHAnsi"/>
            <w:noProof/>
            <w:color w:val="auto"/>
            <w:sz w:val="21"/>
            <w:szCs w:val="22"/>
          </w:rPr>
          <w:tab/>
        </w:r>
        <w:r w:rsidRPr="002377AC">
          <w:rPr>
            <w:rStyle w:val="ae"/>
            <w:rFonts w:hint="eastAsia"/>
            <w:noProof/>
          </w:rPr>
          <w:t>设备驱动</w:t>
        </w:r>
        <w:r>
          <w:rPr>
            <w:noProof/>
            <w:webHidden/>
          </w:rPr>
          <w:tab/>
        </w:r>
        <w:r>
          <w:rPr>
            <w:noProof/>
            <w:webHidden/>
          </w:rPr>
          <w:fldChar w:fldCharType="begin"/>
        </w:r>
        <w:r>
          <w:rPr>
            <w:noProof/>
            <w:webHidden/>
          </w:rPr>
          <w:instrText xml:space="preserve"> PAGEREF _Toc40680358 \h </w:instrText>
        </w:r>
        <w:r>
          <w:rPr>
            <w:noProof/>
            <w:webHidden/>
          </w:rPr>
        </w:r>
        <w:r>
          <w:rPr>
            <w:noProof/>
            <w:webHidden/>
          </w:rPr>
          <w:fldChar w:fldCharType="separate"/>
        </w:r>
        <w:r>
          <w:rPr>
            <w:noProof/>
            <w:webHidden/>
          </w:rPr>
          <w:t>5</w:t>
        </w:r>
        <w:r>
          <w:rPr>
            <w:noProof/>
            <w:webHidden/>
          </w:rPr>
          <w:fldChar w:fldCharType="end"/>
        </w:r>
      </w:hyperlink>
    </w:p>
    <w:p w:rsidR="001A6EB0" w:rsidRDefault="001A6EB0">
      <w:pPr>
        <w:pStyle w:val="20"/>
        <w:tabs>
          <w:tab w:val="left" w:pos="1050"/>
          <w:tab w:val="right" w:leader="dot" w:pos="8296"/>
        </w:tabs>
        <w:ind w:left="400"/>
        <w:rPr>
          <w:rFonts w:asciiTheme="minorHAnsi" w:hAnsiTheme="minorHAnsi"/>
          <w:noProof/>
          <w:color w:val="auto"/>
          <w:sz w:val="21"/>
          <w:szCs w:val="22"/>
        </w:rPr>
      </w:pPr>
      <w:hyperlink w:anchor="_Toc40680359" w:history="1">
        <w:r w:rsidRPr="002377AC">
          <w:rPr>
            <w:rStyle w:val="ae"/>
            <w:noProof/>
          </w:rPr>
          <w:t>1.7</w:t>
        </w:r>
        <w:r>
          <w:rPr>
            <w:rFonts w:asciiTheme="minorHAnsi" w:hAnsiTheme="minorHAnsi"/>
            <w:noProof/>
            <w:color w:val="auto"/>
            <w:sz w:val="21"/>
            <w:szCs w:val="22"/>
          </w:rPr>
          <w:tab/>
        </w:r>
        <w:r w:rsidRPr="002377AC">
          <w:rPr>
            <w:rStyle w:val="ae"/>
            <w:noProof/>
          </w:rPr>
          <w:t>Introduction to the Device Tree</w:t>
        </w:r>
        <w:r>
          <w:rPr>
            <w:noProof/>
            <w:webHidden/>
          </w:rPr>
          <w:tab/>
        </w:r>
        <w:r>
          <w:rPr>
            <w:noProof/>
            <w:webHidden/>
          </w:rPr>
          <w:fldChar w:fldCharType="begin"/>
        </w:r>
        <w:r>
          <w:rPr>
            <w:noProof/>
            <w:webHidden/>
          </w:rPr>
          <w:instrText xml:space="preserve"> PAGEREF _Toc40680359 \h </w:instrText>
        </w:r>
        <w:r>
          <w:rPr>
            <w:noProof/>
            <w:webHidden/>
          </w:rPr>
        </w:r>
        <w:r>
          <w:rPr>
            <w:noProof/>
            <w:webHidden/>
          </w:rPr>
          <w:fldChar w:fldCharType="separate"/>
        </w:r>
        <w:r>
          <w:rPr>
            <w:noProof/>
            <w:webHidden/>
          </w:rPr>
          <w:t>7</w:t>
        </w:r>
        <w:r>
          <w:rPr>
            <w:noProof/>
            <w:webHidden/>
          </w:rPr>
          <w:fldChar w:fldCharType="end"/>
        </w:r>
      </w:hyperlink>
    </w:p>
    <w:p w:rsidR="001A6EB0" w:rsidRDefault="001A6EB0">
      <w:pPr>
        <w:pStyle w:val="20"/>
        <w:tabs>
          <w:tab w:val="left" w:pos="1050"/>
          <w:tab w:val="right" w:leader="dot" w:pos="8296"/>
        </w:tabs>
        <w:ind w:left="400"/>
        <w:rPr>
          <w:rFonts w:asciiTheme="minorHAnsi" w:hAnsiTheme="minorHAnsi"/>
          <w:noProof/>
          <w:color w:val="auto"/>
          <w:sz w:val="21"/>
          <w:szCs w:val="22"/>
        </w:rPr>
      </w:pPr>
      <w:hyperlink w:anchor="_Toc40680360" w:history="1">
        <w:r w:rsidRPr="002377AC">
          <w:rPr>
            <w:rStyle w:val="ae"/>
            <w:noProof/>
          </w:rPr>
          <w:t>1.8</w:t>
        </w:r>
        <w:r>
          <w:rPr>
            <w:rFonts w:asciiTheme="minorHAnsi" w:hAnsiTheme="minorHAnsi"/>
            <w:noProof/>
            <w:color w:val="auto"/>
            <w:sz w:val="21"/>
            <w:szCs w:val="22"/>
          </w:rPr>
          <w:tab/>
        </w:r>
        <w:r w:rsidRPr="002377AC">
          <w:rPr>
            <w:rStyle w:val="ae"/>
            <w:rFonts w:hint="eastAsia"/>
            <w:noProof/>
          </w:rPr>
          <w:t>设备树</w:t>
        </w:r>
        <w:r>
          <w:rPr>
            <w:noProof/>
            <w:webHidden/>
          </w:rPr>
          <w:tab/>
        </w:r>
        <w:r>
          <w:rPr>
            <w:noProof/>
            <w:webHidden/>
          </w:rPr>
          <w:fldChar w:fldCharType="begin"/>
        </w:r>
        <w:r>
          <w:rPr>
            <w:noProof/>
            <w:webHidden/>
          </w:rPr>
          <w:instrText xml:space="preserve"> PAGEREF _Toc40680360 \h </w:instrText>
        </w:r>
        <w:r>
          <w:rPr>
            <w:noProof/>
            <w:webHidden/>
          </w:rPr>
        </w:r>
        <w:r>
          <w:rPr>
            <w:noProof/>
            <w:webHidden/>
          </w:rPr>
          <w:fldChar w:fldCharType="separate"/>
        </w:r>
        <w:r>
          <w:rPr>
            <w:noProof/>
            <w:webHidden/>
          </w:rPr>
          <w:t>7</w:t>
        </w:r>
        <w:r>
          <w:rPr>
            <w:noProof/>
            <w:webHidden/>
          </w:rPr>
          <w:fldChar w:fldCharType="end"/>
        </w:r>
      </w:hyperlink>
    </w:p>
    <w:p w:rsidR="00FE3230" w:rsidRDefault="00FE3230">
      <w:pPr>
        <w:widowControl/>
        <w:rPr>
          <w:rFonts w:asciiTheme="minorEastAsia" w:hAnsiTheme="minorEastAsia"/>
          <w:szCs w:val="21"/>
        </w:rPr>
      </w:pPr>
      <w:r>
        <w:rPr>
          <w:rFonts w:asciiTheme="minorEastAsia" w:hAnsiTheme="minorEastAsia"/>
          <w:szCs w:val="21"/>
        </w:rPr>
        <w:fldChar w:fldCharType="end"/>
      </w:r>
    </w:p>
    <w:p w:rsidR="00F07562" w:rsidRPr="005E4E01" w:rsidRDefault="00FE3230" w:rsidP="005E4E01">
      <w:pPr>
        <w:widowControl/>
        <w:rPr>
          <w:rFonts w:asciiTheme="minorEastAsia" w:hAnsiTheme="minorEastAsia"/>
          <w:szCs w:val="21"/>
        </w:rPr>
      </w:pPr>
      <w:r>
        <w:rPr>
          <w:rFonts w:asciiTheme="minorEastAsia" w:hAnsiTheme="minorEastAsia"/>
          <w:szCs w:val="21"/>
        </w:rPr>
        <w:br w:type="page"/>
      </w:r>
    </w:p>
    <w:p w:rsidR="00AE5CEB" w:rsidRPr="00AE5CEB" w:rsidRDefault="00AE5CEB" w:rsidP="00AE5CEB">
      <w:pPr>
        <w:pStyle w:val="1"/>
        <w:numPr>
          <w:ilvl w:val="0"/>
          <w:numId w:val="1"/>
        </w:numPr>
      </w:pPr>
      <w:bookmarkStart w:id="1" w:name="_Toc40680351"/>
      <w:r>
        <w:rPr>
          <w:rFonts w:hint="eastAsia"/>
        </w:rPr>
        <w:lastRenderedPageBreak/>
        <w:t>Linux</w:t>
      </w:r>
      <w:r>
        <w:rPr>
          <w:rFonts w:hint="eastAsia"/>
        </w:rPr>
        <w:t>设备与驱动模型</w:t>
      </w:r>
      <w:bookmarkEnd w:id="1"/>
    </w:p>
    <w:p w:rsidR="00A65560" w:rsidRPr="00AE5CEB" w:rsidRDefault="00632D9E" w:rsidP="00AE5CEB">
      <w:r w:rsidRPr="00AE5CEB">
        <w:t>Understanding the Linux device and driver model is central to developing device drivers in</w:t>
      </w:r>
      <w:r w:rsidR="00EB7FD5">
        <w:t xml:space="preserve"> </w:t>
      </w:r>
      <w:r w:rsidRPr="00AE5CEB">
        <w:t>Linux. A unified device model was added in Linux kernel 2.6 to provide a single mechanism for</w:t>
      </w:r>
      <w:r w:rsidR="00EB7FD5">
        <w:t xml:space="preserve"> </w:t>
      </w:r>
      <w:r w:rsidRPr="00AE5CEB">
        <w:t>representing devices and describing their topology in the system. The Linux device and driver</w:t>
      </w:r>
      <w:r w:rsidR="00EB7FD5">
        <w:t xml:space="preserve"> </w:t>
      </w:r>
      <w:r w:rsidRPr="00AE5CEB">
        <w:t>model is an universal way of organizing devices and drivers into buses. Such a system provides several benefits:</w:t>
      </w:r>
    </w:p>
    <w:p w:rsidR="00632D9E" w:rsidRPr="004933D8" w:rsidRDefault="00632D9E" w:rsidP="004933D8">
      <w:pPr>
        <w:autoSpaceDE w:val="0"/>
        <w:autoSpaceDN w:val="0"/>
        <w:adjustRightInd w:val="0"/>
        <w:spacing w:line="300" w:lineRule="exact"/>
        <w:rPr>
          <w:rFonts w:ascii="Consolas" w:hAnsi="Consolas"/>
          <w:shd w:val="clear" w:color="auto" w:fill="FFFFFF"/>
        </w:rPr>
      </w:pPr>
      <w:r w:rsidRPr="00632D9E">
        <w:rPr>
          <w:rFonts w:ascii="Consolas" w:hAnsi="Consolas"/>
          <w:shd w:val="clear" w:color="auto" w:fill="FFFFFF"/>
        </w:rPr>
        <w:t>理解</w:t>
      </w:r>
      <w:r w:rsidRPr="00632D9E">
        <w:rPr>
          <w:rFonts w:eastAsia="PalatinoLinotype-Roman" w:cs="Times New Roman"/>
          <w:kern w:val="0"/>
        </w:rPr>
        <w:t>Linux</w:t>
      </w:r>
      <w:r w:rsidRPr="00632D9E">
        <w:rPr>
          <w:rFonts w:ascii="Consolas" w:hAnsi="Consolas"/>
          <w:shd w:val="clear" w:color="auto" w:fill="FFFFFF"/>
        </w:rPr>
        <w:t>设备与驱动模型对</w:t>
      </w:r>
      <w:r w:rsidR="00AE5CEB" w:rsidRPr="00AE5CEB">
        <w:rPr>
          <w:rFonts w:eastAsia="PalatinoLinotype-Roman" w:cs="Times New Roman" w:hint="eastAsia"/>
          <w:kern w:val="0"/>
        </w:rPr>
        <w:t>Linux</w:t>
      </w:r>
      <w:r w:rsidRPr="00632D9E">
        <w:rPr>
          <w:rFonts w:ascii="Consolas" w:hAnsi="Consolas"/>
          <w:shd w:val="clear" w:color="auto" w:fill="FFFFFF"/>
        </w:rPr>
        <w:t>设备驱动的开发</w:t>
      </w:r>
      <w:r w:rsidRPr="00632D9E">
        <w:rPr>
          <w:rFonts w:ascii="Consolas" w:hAnsi="Consolas" w:hint="eastAsia"/>
          <w:shd w:val="clear" w:color="auto" w:fill="FFFFFF"/>
        </w:rPr>
        <w:t>至关重要</w:t>
      </w:r>
      <w:r w:rsidRPr="00632D9E">
        <w:rPr>
          <w:rFonts w:ascii="Consolas" w:hAnsi="Consolas"/>
          <w:shd w:val="clear" w:color="auto" w:fill="FFFFFF"/>
        </w:rPr>
        <w:t>。</w:t>
      </w:r>
      <w:r w:rsidR="00AE5CEB" w:rsidRPr="00AE5CEB">
        <w:rPr>
          <w:rFonts w:eastAsia="PalatinoLinotype-Roman" w:cs="Times New Roman" w:hint="eastAsia"/>
          <w:kern w:val="0"/>
        </w:rPr>
        <w:t>L</w:t>
      </w:r>
      <w:r w:rsidR="00AE5CEB" w:rsidRPr="00AE5CEB">
        <w:rPr>
          <w:rFonts w:eastAsia="PalatinoLinotype-Roman" w:cs="Times New Roman"/>
          <w:kern w:val="0"/>
        </w:rPr>
        <w:t>inux</w:t>
      </w:r>
      <w:r w:rsidR="004933D8" w:rsidRPr="004933D8">
        <w:rPr>
          <w:rFonts w:ascii="Consolas" w:hAnsi="Consolas" w:hint="eastAsia"/>
          <w:shd w:val="clear" w:color="auto" w:fill="FFFFFF"/>
        </w:rPr>
        <w:t>内核</w:t>
      </w:r>
      <w:r w:rsidR="004933D8" w:rsidRPr="004933D8">
        <w:rPr>
          <w:rFonts w:ascii="Consolas" w:hAnsi="Consolas" w:hint="eastAsia"/>
          <w:shd w:val="clear" w:color="auto" w:fill="FFFFFF"/>
        </w:rPr>
        <w:t>2.6</w:t>
      </w:r>
      <w:r w:rsidR="00AE5CEB">
        <w:rPr>
          <w:rFonts w:ascii="Consolas" w:hAnsi="Consolas" w:hint="eastAsia"/>
          <w:shd w:val="clear" w:color="auto" w:fill="FFFFFF"/>
        </w:rPr>
        <w:t>版本引入的统一</w:t>
      </w:r>
      <w:r w:rsidR="004933D8" w:rsidRPr="004933D8">
        <w:rPr>
          <w:rFonts w:ascii="Consolas" w:hAnsi="Consolas" w:hint="eastAsia"/>
          <w:shd w:val="clear" w:color="auto" w:fill="FFFFFF"/>
        </w:rPr>
        <w:t>设备模型为描述设备及其拓扑结构提供了机制。</w:t>
      </w:r>
      <w:r w:rsidR="004933D8" w:rsidRPr="004933D8">
        <w:rPr>
          <w:rFonts w:eastAsia="PalatinoLinotype-Roman" w:cs="Times New Roman" w:hint="eastAsia"/>
          <w:kern w:val="0"/>
        </w:rPr>
        <w:t>Linux</w:t>
      </w:r>
      <w:r w:rsidR="004933D8" w:rsidRPr="004933D8">
        <w:rPr>
          <w:rFonts w:ascii="Consolas" w:hAnsi="Consolas" w:hint="eastAsia"/>
          <w:shd w:val="clear" w:color="auto" w:fill="FFFFFF"/>
        </w:rPr>
        <w:t>设备和驱动模</w:t>
      </w:r>
      <w:r w:rsidR="004933D8">
        <w:rPr>
          <w:rFonts w:ascii="Consolas" w:hAnsi="Consolas" w:hint="eastAsia"/>
          <w:shd w:val="clear" w:color="auto" w:fill="FFFFFF"/>
        </w:rPr>
        <w:t>型以统一的方式将设备与</w:t>
      </w:r>
      <w:r w:rsidR="004933D8" w:rsidRPr="004933D8">
        <w:rPr>
          <w:rFonts w:ascii="Consolas" w:hAnsi="Consolas" w:hint="eastAsia"/>
          <w:shd w:val="clear" w:color="auto" w:fill="FFFFFF"/>
        </w:rPr>
        <w:t>驱动</w:t>
      </w:r>
      <w:r w:rsidR="004933D8">
        <w:rPr>
          <w:rFonts w:ascii="Consolas" w:hAnsi="Consolas" w:hint="eastAsia"/>
          <w:shd w:val="clear" w:color="auto" w:fill="FFFFFF"/>
        </w:rPr>
        <w:t>组织到</w:t>
      </w:r>
      <w:r w:rsidR="004933D8" w:rsidRPr="004933D8">
        <w:rPr>
          <w:rFonts w:ascii="Consolas" w:hAnsi="Consolas" w:hint="eastAsia"/>
          <w:shd w:val="clear" w:color="auto" w:fill="FFFFFF"/>
        </w:rPr>
        <w:t>总线</w:t>
      </w:r>
      <w:r w:rsidR="004933D8">
        <w:rPr>
          <w:rFonts w:ascii="Consolas" w:hAnsi="Consolas" w:hint="eastAsia"/>
          <w:shd w:val="clear" w:color="auto" w:fill="FFFFFF"/>
        </w:rPr>
        <w:t>上</w:t>
      </w:r>
      <w:r w:rsidR="004933D8" w:rsidRPr="004933D8">
        <w:rPr>
          <w:rFonts w:ascii="Consolas" w:hAnsi="Consolas" w:hint="eastAsia"/>
          <w:shd w:val="clear" w:color="auto" w:fill="FFFFFF"/>
        </w:rPr>
        <w:t>。这样</w:t>
      </w:r>
      <w:r w:rsidR="00AE5CEB">
        <w:rPr>
          <w:rFonts w:ascii="Consolas" w:hAnsi="Consolas" w:hint="eastAsia"/>
          <w:shd w:val="clear" w:color="auto" w:fill="FFFFFF"/>
        </w:rPr>
        <w:t>的系统</w:t>
      </w:r>
      <w:r w:rsidR="004933D8" w:rsidRPr="004933D8">
        <w:rPr>
          <w:rFonts w:ascii="Consolas" w:hAnsi="Consolas" w:hint="eastAsia"/>
          <w:shd w:val="clear" w:color="auto" w:fill="FFFFFF"/>
        </w:rPr>
        <w:t>有如下优点：</w:t>
      </w:r>
    </w:p>
    <w:p w:rsidR="004933D8" w:rsidRPr="00EB7FD5" w:rsidRDefault="004933D8" w:rsidP="00EB7FD5">
      <w:pPr>
        <w:pStyle w:val="a6"/>
        <w:numPr>
          <w:ilvl w:val="0"/>
          <w:numId w:val="21"/>
        </w:numPr>
        <w:autoSpaceDE w:val="0"/>
        <w:autoSpaceDN w:val="0"/>
        <w:adjustRightInd w:val="0"/>
        <w:ind w:firstLineChars="0"/>
        <w:rPr>
          <w:rFonts w:eastAsia="PalatinoLinotype-Roman" w:cs="Times New Roman"/>
          <w:kern w:val="0"/>
        </w:rPr>
      </w:pPr>
      <w:r w:rsidRPr="00EB7FD5">
        <w:rPr>
          <w:rFonts w:eastAsia="PalatinoLinotype-Roman" w:cs="Times New Roman" w:hint="eastAsia"/>
          <w:kern w:val="0"/>
        </w:rPr>
        <w:t>Minimization of code duplication.</w:t>
      </w:r>
    </w:p>
    <w:p w:rsidR="004933D8" w:rsidRPr="00EB7FD5" w:rsidRDefault="004933D8" w:rsidP="00EB7FD5">
      <w:pPr>
        <w:pStyle w:val="a6"/>
        <w:numPr>
          <w:ilvl w:val="0"/>
          <w:numId w:val="21"/>
        </w:numPr>
        <w:autoSpaceDE w:val="0"/>
        <w:autoSpaceDN w:val="0"/>
        <w:adjustRightInd w:val="0"/>
        <w:ind w:firstLineChars="0"/>
        <w:rPr>
          <w:rFonts w:ascii="PalatinoLinotype-Roman" w:eastAsia="PalatinoLinotype-Roman" w:hAnsi="Symbol" w:cs="PalatinoLinotype-Roman" w:hint="eastAsia"/>
          <w:kern w:val="0"/>
        </w:rPr>
      </w:pPr>
      <w:r w:rsidRPr="00EB7FD5">
        <w:rPr>
          <w:rFonts w:ascii="Consolas" w:hAnsi="Consolas" w:hint="eastAsia"/>
          <w:shd w:val="clear" w:color="auto" w:fill="FFFFFF"/>
        </w:rPr>
        <w:t>减少代码冗余</w:t>
      </w:r>
      <w:r w:rsidR="00083263">
        <w:rPr>
          <w:rFonts w:ascii="Consolas" w:hAnsi="Consolas" w:hint="eastAsia"/>
          <w:shd w:val="clear" w:color="auto" w:fill="FFFFFF"/>
        </w:rPr>
        <w:t>。</w:t>
      </w:r>
    </w:p>
    <w:p w:rsidR="004933D8" w:rsidRPr="00EB7FD5" w:rsidRDefault="004933D8" w:rsidP="00EB7FD5">
      <w:pPr>
        <w:pStyle w:val="a6"/>
        <w:numPr>
          <w:ilvl w:val="0"/>
          <w:numId w:val="21"/>
        </w:numPr>
        <w:autoSpaceDE w:val="0"/>
        <w:autoSpaceDN w:val="0"/>
        <w:adjustRightInd w:val="0"/>
        <w:ind w:firstLineChars="0"/>
        <w:rPr>
          <w:rFonts w:eastAsia="PalatinoLinotype-Roman" w:cs="Times New Roman"/>
          <w:kern w:val="0"/>
        </w:rPr>
      </w:pPr>
      <w:r w:rsidRPr="00EB7FD5">
        <w:rPr>
          <w:rFonts w:eastAsia="PalatinoLinotype-Roman" w:cs="Times New Roman" w:hint="eastAsia"/>
          <w:kern w:val="0"/>
        </w:rPr>
        <w:t>Clean code organization with the device drivers separated from the controller drivers, the</w:t>
      </w:r>
    </w:p>
    <w:p w:rsidR="004933D8" w:rsidRPr="00EB7FD5" w:rsidRDefault="004933D8" w:rsidP="00EB7FD5">
      <w:pPr>
        <w:pStyle w:val="a6"/>
        <w:numPr>
          <w:ilvl w:val="0"/>
          <w:numId w:val="21"/>
        </w:numPr>
        <w:autoSpaceDE w:val="0"/>
        <w:autoSpaceDN w:val="0"/>
        <w:adjustRightInd w:val="0"/>
        <w:ind w:firstLineChars="0"/>
        <w:rPr>
          <w:rFonts w:eastAsia="PalatinoLinotype-Roman" w:cs="Times New Roman"/>
          <w:kern w:val="0"/>
        </w:rPr>
      </w:pPr>
      <w:r w:rsidRPr="00EB7FD5">
        <w:rPr>
          <w:rFonts w:eastAsia="PalatinoLinotype-Roman" w:cs="Times New Roman" w:hint="eastAsia"/>
          <w:kern w:val="0"/>
        </w:rPr>
        <w:t>hardware description separated from the drivers themselves, etc.</w:t>
      </w:r>
    </w:p>
    <w:p w:rsidR="004933D8" w:rsidRPr="00EB7FD5" w:rsidRDefault="004933D8" w:rsidP="00EB7FD5">
      <w:pPr>
        <w:pStyle w:val="a6"/>
        <w:numPr>
          <w:ilvl w:val="0"/>
          <w:numId w:val="21"/>
        </w:numPr>
        <w:autoSpaceDE w:val="0"/>
        <w:autoSpaceDN w:val="0"/>
        <w:adjustRightInd w:val="0"/>
        <w:ind w:firstLineChars="0"/>
        <w:rPr>
          <w:rFonts w:ascii="PalatinoLinotype-Roman" w:eastAsia="PalatinoLinotype-Roman" w:hAnsi="Symbol" w:cs="PalatinoLinotype-Roman" w:hint="eastAsia"/>
          <w:kern w:val="0"/>
        </w:rPr>
      </w:pPr>
      <w:r w:rsidRPr="00EB7FD5">
        <w:rPr>
          <w:rFonts w:ascii="Consolas" w:hAnsi="Consolas" w:hint="eastAsia"/>
          <w:shd w:val="clear" w:color="auto" w:fill="FFFFFF"/>
        </w:rPr>
        <w:t>代码结构</w:t>
      </w:r>
      <w:r w:rsidR="00083263">
        <w:rPr>
          <w:rFonts w:ascii="Consolas" w:hAnsi="Consolas" w:hint="eastAsia"/>
          <w:shd w:val="clear" w:color="auto" w:fill="FFFFFF"/>
        </w:rPr>
        <w:t>清晰，设备驱动与控制器驱动相互独立，</w:t>
      </w:r>
      <w:r w:rsidR="00AE5CEB" w:rsidRPr="00EB7FD5">
        <w:rPr>
          <w:rFonts w:ascii="Consolas" w:hAnsi="Consolas" w:hint="eastAsia"/>
          <w:shd w:val="clear" w:color="auto" w:fill="FFFFFF"/>
        </w:rPr>
        <w:t>设备描述从驱动中剥离</w:t>
      </w:r>
      <w:r w:rsidR="00083263">
        <w:rPr>
          <w:rFonts w:ascii="Consolas" w:hAnsi="Consolas" w:hint="eastAsia"/>
          <w:shd w:val="clear" w:color="auto" w:fill="FFFFFF"/>
        </w:rPr>
        <w:t>。</w:t>
      </w:r>
    </w:p>
    <w:p w:rsidR="004933D8" w:rsidRPr="00083263" w:rsidRDefault="004933D8" w:rsidP="00083263">
      <w:pPr>
        <w:pStyle w:val="a6"/>
        <w:numPr>
          <w:ilvl w:val="0"/>
          <w:numId w:val="21"/>
        </w:numPr>
        <w:autoSpaceDE w:val="0"/>
        <w:autoSpaceDN w:val="0"/>
        <w:adjustRightInd w:val="0"/>
        <w:ind w:firstLineChars="0"/>
        <w:rPr>
          <w:rFonts w:eastAsia="PalatinoLinotype-Roman" w:cs="Times New Roman"/>
          <w:kern w:val="0"/>
        </w:rPr>
      </w:pPr>
      <w:r w:rsidRPr="00EB7FD5">
        <w:rPr>
          <w:rFonts w:eastAsia="PalatinoLinotype-Roman" w:cs="Times New Roman" w:hint="eastAsia"/>
          <w:kern w:val="0"/>
        </w:rPr>
        <w:t>Capability to determine all the devices in the system, view their status and power state, see</w:t>
      </w:r>
      <w:r w:rsidR="00083263">
        <w:rPr>
          <w:rFonts w:eastAsia="PalatinoLinotype-Roman" w:cs="Times New Roman"/>
          <w:kern w:val="0"/>
        </w:rPr>
        <w:t xml:space="preserve"> </w:t>
      </w:r>
      <w:r w:rsidRPr="00083263">
        <w:rPr>
          <w:rFonts w:eastAsia="PalatinoLinotype-Roman" w:cs="Times New Roman" w:hint="eastAsia"/>
          <w:kern w:val="0"/>
        </w:rPr>
        <w:t>what bus they are attached to and determine which driver is responsible for them.</w:t>
      </w:r>
    </w:p>
    <w:p w:rsidR="00F76A26" w:rsidRPr="00EB7FD5" w:rsidRDefault="00F76A26" w:rsidP="00EB7FD5">
      <w:pPr>
        <w:pStyle w:val="a6"/>
        <w:numPr>
          <w:ilvl w:val="0"/>
          <w:numId w:val="21"/>
        </w:numPr>
        <w:autoSpaceDE w:val="0"/>
        <w:autoSpaceDN w:val="0"/>
        <w:adjustRightInd w:val="0"/>
        <w:ind w:firstLineChars="0"/>
        <w:rPr>
          <w:rFonts w:ascii="Consolas" w:hAnsi="Consolas"/>
          <w:shd w:val="clear" w:color="auto" w:fill="FFFFFF"/>
        </w:rPr>
      </w:pPr>
      <w:r w:rsidRPr="00EB7FD5">
        <w:rPr>
          <w:rFonts w:ascii="Consolas" w:hAnsi="Consolas" w:hint="eastAsia"/>
          <w:shd w:val="clear" w:color="auto" w:fill="FFFFFF"/>
        </w:rPr>
        <w:t>查看系统</w:t>
      </w:r>
      <w:r w:rsidR="00083263">
        <w:rPr>
          <w:rFonts w:ascii="Consolas" w:hAnsi="Consolas" w:hint="eastAsia"/>
          <w:shd w:val="clear" w:color="auto" w:fill="FFFFFF"/>
        </w:rPr>
        <w:t>中</w:t>
      </w:r>
      <w:r w:rsidRPr="00EB7FD5">
        <w:rPr>
          <w:rFonts w:ascii="Consolas" w:hAnsi="Consolas" w:hint="eastAsia"/>
          <w:shd w:val="clear" w:color="auto" w:fill="FFFFFF"/>
        </w:rPr>
        <w:t>所有设备</w:t>
      </w:r>
      <w:r w:rsidR="00891ED2" w:rsidRPr="00EB7FD5">
        <w:rPr>
          <w:rFonts w:ascii="Consolas" w:hAnsi="Consolas" w:hint="eastAsia"/>
          <w:shd w:val="clear" w:color="auto" w:fill="FFFFFF"/>
        </w:rPr>
        <w:t>以及对应的状态和</w:t>
      </w:r>
      <w:r w:rsidRPr="00EB7FD5">
        <w:rPr>
          <w:rFonts w:ascii="Consolas" w:hAnsi="Consolas" w:hint="eastAsia"/>
          <w:shd w:val="clear" w:color="auto" w:fill="FFFFFF"/>
        </w:rPr>
        <w:t>功耗</w:t>
      </w:r>
      <w:r w:rsidR="00891ED2" w:rsidRPr="00EB7FD5">
        <w:rPr>
          <w:rFonts w:ascii="Consolas" w:hAnsi="Consolas" w:hint="eastAsia"/>
          <w:shd w:val="clear" w:color="auto" w:fill="FFFFFF"/>
        </w:rPr>
        <w:t>。查看设备连接到哪个总线</w:t>
      </w:r>
      <w:r w:rsidR="00F33B26">
        <w:rPr>
          <w:rFonts w:ascii="Consolas" w:hAnsi="Consolas" w:hint="eastAsia"/>
          <w:shd w:val="clear" w:color="auto" w:fill="FFFFFF"/>
        </w:rPr>
        <w:t>并</w:t>
      </w:r>
      <w:r w:rsidRPr="00EB7FD5">
        <w:rPr>
          <w:rFonts w:ascii="Consolas" w:hAnsi="Consolas" w:hint="eastAsia"/>
          <w:shd w:val="clear" w:color="auto" w:fill="FFFFFF"/>
        </w:rPr>
        <w:t>决定使用哪个驱动</w:t>
      </w:r>
      <w:r w:rsidR="00891ED2" w:rsidRPr="00EB7FD5">
        <w:rPr>
          <w:rFonts w:ascii="Consolas" w:hAnsi="Consolas" w:hint="eastAsia"/>
          <w:shd w:val="clear" w:color="auto" w:fill="FFFFFF"/>
        </w:rPr>
        <w:t>。</w:t>
      </w:r>
    </w:p>
    <w:p w:rsidR="004933D8" w:rsidRPr="00083263" w:rsidRDefault="004933D8" w:rsidP="00083263">
      <w:pPr>
        <w:pStyle w:val="a6"/>
        <w:numPr>
          <w:ilvl w:val="0"/>
          <w:numId w:val="21"/>
        </w:numPr>
        <w:autoSpaceDE w:val="0"/>
        <w:autoSpaceDN w:val="0"/>
        <w:adjustRightInd w:val="0"/>
        <w:ind w:firstLineChars="0"/>
        <w:rPr>
          <w:rFonts w:eastAsia="PalatinoLinotype-Roman" w:cs="Times New Roman"/>
          <w:kern w:val="0"/>
        </w:rPr>
      </w:pPr>
      <w:r w:rsidRPr="00EB7FD5">
        <w:rPr>
          <w:rFonts w:eastAsia="PalatinoLinotype-Roman" w:cs="Times New Roman" w:hint="eastAsia"/>
          <w:kern w:val="0"/>
        </w:rPr>
        <w:t>The capability to generate a complete and valid tree of the entire device structure of the</w:t>
      </w:r>
      <w:r w:rsidR="00083263">
        <w:rPr>
          <w:rFonts w:eastAsia="PalatinoLinotype-Roman" w:cs="Times New Roman"/>
          <w:kern w:val="0"/>
        </w:rPr>
        <w:t xml:space="preserve"> </w:t>
      </w:r>
      <w:r w:rsidRPr="00083263">
        <w:rPr>
          <w:rFonts w:eastAsia="PalatinoLinotype-Roman" w:cs="Times New Roman" w:hint="eastAsia"/>
          <w:kern w:val="0"/>
        </w:rPr>
        <w:t>system, including all buses and interconnections.</w:t>
      </w:r>
    </w:p>
    <w:p w:rsidR="00F76A26" w:rsidRPr="00083263" w:rsidRDefault="00083263" w:rsidP="00EB7FD5">
      <w:pPr>
        <w:pStyle w:val="a6"/>
        <w:numPr>
          <w:ilvl w:val="0"/>
          <w:numId w:val="21"/>
        </w:numPr>
        <w:autoSpaceDE w:val="0"/>
        <w:autoSpaceDN w:val="0"/>
        <w:adjustRightInd w:val="0"/>
        <w:ind w:firstLineChars="0"/>
        <w:rPr>
          <w:rFonts w:ascii="Consolas" w:hAnsi="Consolas"/>
          <w:shd w:val="clear" w:color="auto" w:fill="FFFFFF"/>
        </w:rPr>
      </w:pPr>
      <w:r w:rsidRPr="00083263">
        <w:rPr>
          <w:rFonts w:ascii="Consolas" w:hAnsi="Consolas" w:hint="eastAsia"/>
          <w:shd w:val="clear" w:color="auto" w:fill="FFFFFF"/>
        </w:rPr>
        <w:t>为系统中的所有设备构造</w:t>
      </w:r>
      <w:r w:rsidR="00F76A26" w:rsidRPr="00083263">
        <w:rPr>
          <w:rFonts w:ascii="Consolas" w:hAnsi="Consolas" w:hint="eastAsia"/>
          <w:shd w:val="clear" w:color="auto" w:fill="FFFFFF"/>
        </w:rPr>
        <w:t>完整</w:t>
      </w:r>
      <w:r w:rsidRPr="00083263">
        <w:rPr>
          <w:rFonts w:ascii="Consolas" w:hAnsi="Consolas" w:hint="eastAsia"/>
          <w:shd w:val="clear" w:color="auto" w:fill="FFFFFF"/>
        </w:rPr>
        <w:t>有效的</w:t>
      </w:r>
      <w:r w:rsidR="00F76A26" w:rsidRPr="00083263">
        <w:rPr>
          <w:rFonts w:ascii="Consolas" w:hAnsi="Consolas" w:hint="eastAsia"/>
          <w:shd w:val="clear" w:color="auto" w:fill="FFFFFF"/>
        </w:rPr>
        <w:t>树</w:t>
      </w:r>
      <w:r w:rsidRPr="00083263">
        <w:rPr>
          <w:rFonts w:ascii="Consolas" w:hAnsi="Consolas" w:hint="eastAsia"/>
          <w:shd w:val="clear" w:color="auto" w:fill="FFFFFF"/>
        </w:rPr>
        <w:t>状</w:t>
      </w:r>
      <w:r w:rsidR="00F76A26" w:rsidRPr="00083263">
        <w:rPr>
          <w:rFonts w:ascii="Consolas" w:hAnsi="Consolas" w:hint="eastAsia"/>
          <w:shd w:val="clear" w:color="auto" w:fill="FFFFFF"/>
        </w:rPr>
        <w:t>结构，包括所有的总线与桥接</w:t>
      </w:r>
      <w:r w:rsidRPr="00083263">
        <w:rPr>
          <w:rFonts w:ascii="Consolas" w:hAnsi="Consolas" w:hint="eastAsia"/>
          <w:shd w:val="clear" w:color="auto" w:fill="FFFFFF"/>
        </w:rPr>
        <w:t>设备。</w:t>
      </w:r>
    </w:p>
    <w:p w:rsidR="004933D8" w:rsidRPr="00EB7FD5" w:rsidRDefault="004933D8" w:rsidP="00EB7FD5">
      <w:pPr>
        <w:pStyle w:val="a6"/>
        <w:numPr>
          <w:ilvl w:val="0"/>
          <w:numId w:val="21"/>
        </w:numPr>
        <w:autoSpaceDE w:val="0"/>
        <w:autoSpaceDN w:val="0"/>
        <w:adjustRightInd w:val="0"/>
        <w:ind w:firstLineChars="0"/>
        <w:rPr>
          <w:rFonts w:eastAsia="PalatinoLinotype-Roman" w:cs="Times New Roman"/>
          <w:kern w:val="0"/>
        </w:rPr>
      </w:pPr>
      <w:r w:rsidRPr="00EB7FD5">
        <w:rPr>
          <w:rFonts w:eastAsia="PalatinoLinotype-Roman" w:cs="Times New Roman" w:hint="eastAsia"/>
          <w:kern w:val="0"/>
        </w:rPr>
        <w:t>The capability to link devices to their drivers and vice</w:t>
      </w:r>
      <w:r w:rsidR="00891ED2" w:rsidRPr="00EB7FD5">
        <w:rPr>
          <w:rFonts w:eastAsia="PalatinoLinotype-Roman" w:cs="Times New Roman"/>
          <w:kern w:val="0"/>
        </w:rPr>
        <w:t xml:space="preserve"> </w:t>
      </w:r>
      <w:r w:rsidRPr="00EB7FD5">
        <w:rPr>
          <w:rFonts w:eastAsia="PalatinoLinotype-Roman" w:cs="Times New Roman" w:hint="eastAsia"/>
          <w:kern w:val="0"/>
        </w:rPr>
        <w:t>versa.</w:t>
      </w:r>
    </w:p>
    <w:p w:rsidR="00F76A26" w:rsidRPr="00083263" w:rsidRDefault="00083263" w:rsidP="00EB7FD5">
      <w:pPr>
        <w:pStyle w:val="a6"/>
        <w:numPr>
          <w:ilvl w:val="0"/>
          <w:numId w:val="21"/>
        </w:numPr>
        <w:autoSpaceDE w:val="0"/>
        <w:autoSpaceDN w:val="0"/>
        <w:adjustRightInd w:val="0"/>
        <w:ind w:firstLineChars="0"/>
        <w:rPr>
          <w:rFonts w:ascii="Consolas" w:hAnsi="Consolas"/>
          <w:shd w:val="clear" w:color="auto" w:fill="FFFFFF"/>
        </w:rPr>
      </w:pPr>
      <w:r>
        <w:rPr>
          <w:rFonts w:ascii="Consolas" w:hAnsi="Consolas" w:hint="eastAsia"/>
          <w:shd w:val="clear" w:color="auto" w:fill="FFFFFF"/>
        </w:rPr>
        <w:t>提供了将设备和驱动互相关联的能力。</w:t>
      </w:r>
    </w:p>
    <w:p w:rsidR="00A65560" w:rsidRPr="00083263" w:rsidRDefault="004933D8" w:rsidP="00083263">
      <w:pPr>
        <w:pStyle w:val="a6"/>
        <w:numPr>
          <w:ilvl w:val="0"/>
          <w:numId w:val="21"/>
        </w:numPr>
        <w:autoSpaceDE w:val="0"/>
        <w:autoSpaceDN w:val="0"/>
        <w:adjustRightInd w:val="0"/>
        <w:ind w:firstLineChars="0"/>
        <w:rPr>
          <w:rFonts w:eastAsia="PalatinoLinotype-Roman" w:cs="Times New Roman"/>
          <w:kern w:val="0"/>
        </w:rPr>
      </w:pPr>
      <w:r w:rsidRPr="00EB7FD5">
        <w:rPr>
          <w:rFonts w:eastAsia="PalatinoLinotype-Roman" w:cs="Times New Roman" w:hint="eastAsia"/>
          <w:kern w:val="0"/>
        </w:rPr>
        <w:t>Categorization of devices by their type (classes), such as input devices, without the need to</w:t>
      </w:r>
      <w:r w:rsidR="00083263">
        <w:rPr>
          <w:rFonts w:eastAsia="PalatinoLinotype-Roman" w:cs="Times New Roman"/>
          <w:kern w:val="0"/>
        </w:rPr>
        <w:t xml:space="preserve"> </w:t>
      </w:r>
      <w:r w:rsidRPr="00083263">
        <w:rPr>
          <w:rFonts w:eastAsia="PalatinoLinotype-Roman" w:cs="Times New Roman" w:hint="eastAsia"/>
          <w:kern w:val="0"/>
        </w:rPr>
        <w:t>understand the physical device topology.</w:t>
      </w:r>
    </w:p>
    <w:p w:rsidR="00F76A26" w:rsidRPr="00083263" w:rsidRDefault="00F76A26" w:rsidP="004933D8">
      <w:pPr>
        <w:pStyle w:val="a6"/>
        <w:numPr>
          <w:ilvl w:val="0"/>
          <w:numId w:val="21"/>
        </w:numPr>
        <w:ind w:firstLineChars="0"/>
        <w:rPr>
          <w:rFonts w:ascii="Consolas" w:hAnsi="Consolas"/>
          <w:shd w:val="clear" w:color="auto" w:fill="FFFFFF"/>
        </w:rPr>
      </w:pPr>
      <w:r w:rsidRPr="00083263">
        <w:rPr>
          <w:rFonts w:ascii="Consolas" w:hAnsi="Consolas" w:hint="eastAsia"/>
          <w:shd w:val="clear" w:color="auto" w:fill="FFFFFF"/>
        </w:rPr>
        <w:t>将设备从具体的拓扑结构</w:t>
      </w:r>
      <w:r w:rsidR="00083263" w:rsidRPr="00083263">
        <w:rPr>
          <w:rFonts w:ascii="Consolas" w:hAnsi="Consolas" w:hint="eastAsia"/>
          <w:shd w:val="clear" w:color="auto" w:fill="FFFFFF"/>
        </w:rPr>
        <w:t>中</w:t>
      </w:r>
      <w:r w:rsidRPr="00083263">
        <w:rPr>
          <w:rFonts w:ascii="Consolas" w:hAnsi="Consolas" w:hint="eastAsia"/>
          <w:shd w:val="clear" w:color="auto" w:fill="FFFFFF"/>
        </w:rPr>
        <w:t>抽象出来，根据类型来划分，比如输入设备</w:t>
      </w:r>
      <w:r w:rsidR="00083263" w:rsidRPr="00083263">
        <w:rPr>
          <w:rFonts w:ascii="Consolas" w:hAnsi="Consolas" w:hint="eastAsia"/>
          <w:shd w:val="clear" w:color="auto" w:fill="FFFFFF"/>
        </w:rPr>
        <w:t>。</w:t>
      </w:r>
    </w:p>
    <w:p w:rsidR="00F76A26" w:rsidRPr="00891ED2" w:rsidRDefault="00F76A26" w:rsidP="00F76A26">
      <w:pPr>
        <w:autoSpaceDE w:val="0"/>
        <w:autoSpaceDN w:val="0"/>
        <w:adjustRightInd w:val="0"/>
        <w:rPr>
          <w:rFonts w:eastAsia="PalatinoLinotype-Roman" w:cs="Times New Roman"/>
          <w:kern w:val="0"/>
        </w:rPr>
      </w:pPr>
      <w:r w:rsidRPr="00891ED2">
        <w:rPr>
          <w:rFonts w:eastAsia="PalatinoLinotype-Roman" w:cs="Times New Roman"/>
          <w:kern w:val="0"/>
        </w:rPr>
        <w:t>The device model involves terms like "device", "driver", and "bus":</w:t>
      </w:r>
    </w:p>
    <w:p w:rsidR="00F76A26" w:rsidRDefault="00F76A26" w:rsidP="00F76A26">
      <w:pPr>
        <w:autoSpaceDE w:val="0"/>
        <w:autoSpaceDN w:val="0"/>
        <w:adjustRightInd w:val="0"/>
        <w:rPr>
          <w:rFonts w:ascii="PalatinoLinotype-Roman" w:eastAsia="PalatinoLinotype-Roman" w:hAnsiTheme="minorHAnsi" w:cs="PalatinoLinotype-Roman"/>
          <w:kern w:val="0"/>
        </w:rPr>
      </w:pPr>
      <w:r w:rsidRPr="00083263">
        <w:rPr>
          <w:rFonts w:ascii="Consolas" w:hAnsi="Consolas" w:hint="eastAsia"/>
          <w:shd w:val="clear" w:color="auto" w:fill="FFFFFF"/>
        </w:rPr>
        <w:t>设备模型的涉及以下</w:t>
      </w:r>
      <w:r w:rsidR="00083263" w:rsidRPr="00083263">
        <w:rPr>
          <w:rFonts w:eastAsia="PalatinoLinotype-Roman" w:cs="Times New Roman" w:hint="eastAsia"/>
          <w:kern w:val="0"/>
        </w:rPr>
        <w:t>d</w:t>
      </w:r>
      <w:r w:rsidR="00083263" w:rsidRPr="00083263">
        <w:rPr>
          <w:rFonts w:eastAsia="PalatinoLinotype-Roman" w:cs="Times New Roman"/>
          <w:kern w:val="0"/>
        </w:rPr>
        <w:t>evice</w:t>
      </w:r>
      <w:r w:rsidR="00083263" w:rsidRPr="00083263">
        <w:rPr>
          <w:rFonts w:eastAsia="PalatinoLinotype-Roman" w:cs="Times New Roman"/>
          <w:kern w:val="0"/>
        </w:rPr>
        <w:t>、</w:t>
      </w:r>
      <w:r w:rsidR="00083263" w:rsidRPr="00083263">
        <w:rPr>
          <w:rFonts w:eastAsia="PalatinoLinotype-Roman" w:cs="Times New Roman" w:hint="eastAsia"/>
          <w:kern w:val="0"/>
        </w:rPr>
        <w:t>d</w:t>
      </w:r>
      <w:r w:rsidR="00083263" w:rsidRPr="00083263">
        <w:rPr>
          <w:rFonts w:eastAsia="PalatinoLinotype-Roman" w:cs="Times New Roman"/>
          <w:kern w:val="0"/>
        </w:rPr>
        <w:t>river</w:t>
      </w:r>
      <w:r w:rsidR="00083263" w:rsidRPr="00083263">
        <w:rPr>
          <w:rFonts w:eastAsia="PalatinoLinotype-Roman" w:cs="Times New Roman"/>
          <w:kern w:val="0"/>
        </w:rPr>
        <w:t>、</w:t>
      </w:r>
      <w:r w:rsidR="00083263" w:rsidRPr="00083263">
        <w:rPr>
          <w:rFonts w:eastAsia="PalatinoLinotype-Roman" w:cs="Times New Roman" w:hint="eastAsia"/>
          <w:kern w:val="0"/>
        </w:rPr>
        <w:t>bus</w:t>
      </w:r>
      <w:r w:rsidR="00083263">
        <w:rPr>
          <w:rFonts w:ascii="Consolas" w:hAnsi="Consolas" w:hint="eastAsia"/>
          <w:shd w:val="clear" w:color="auto" w:fill="FFFFFF"/>
        </w:rPr>
        <w:t>等</w:t>
      </w:r>
      <w:r w:rsidRPr="00083263">
        <w:rPr>
          <w:rFonts w:ascii="Consolas" w:hAnsi="Consolas" w:hint="eastAsia"/>
          <w:shd w:val="clear" w:color="auto" w:fill="FFFFFF"/>
        </w:rPr>
        <w:t>术语：</w:t>
      </w:r>
    </w:p>
    <w:p w:rsidR="00F76A26" w:rsidRPr="00EB7FD5" w:rsidRDefault="00F76A26" w:rsidP="00EB7FD5">
      <w:pPr>
        <w:pStyle w:val="a6"/>
        <w:numPr>
          <w:ilvl w:val="0"/>
          <w:numId w:val="22"/>
        </w:numPr>
        <w:autoSpaceDE w:val="0"/>
        <w:autoSpaceDN w:val="0"/>
        <w:adjustRightInd w:val="0"/>
        <w:ind w:firstLineChars="0"/>
        <w:rPr>
          <w:rFonts w:eastAsia="PalatinoLinotype-Roman" w:cs="Times New Roman"/>
          <w:kern w:val="0"/>
        </w:rPr>
      </w:pPr>
      <w:r w:rsidRPr="00083263">
        <w:rPr>
          <w:rFonts w:eastAsia="PalatinoLinotype-Roman" w:cs="Times New Roman"/>
          <w:b/>
          <w:kern w:val="0"/>
        </w:rPr>
        <w:t>device</w:t>
      </w:r>
      <w:r w:rsidRPr="00EB7FD5">
        <w:rPr>
          <w:rFonts w:eastAsia="PalatinoLinotype-Roman" w:cs="Times New Roman"/>
          <w:kern w:val="0"/>
        </w:rPr>
        <w:t>: a physical or virtual object which attaches to a bus.</w:t>
      </w:r>
    </w:p>
    <w:p w:rsidR="00F76A26" w:rsidRPr="00083263" w:rsidRDefault="00F76A26" w:rsidP="00EB7FD5">
      <w:pPr>
        <w:pStyle w:val="a6"/>
        <w:numPr>
          <w:ilvl w:val="0"/>
          <w:numId w:val="22"/>
        </w:numPr>
        <w:autoSpaceDE w:val="0"/>
        <w:autoSpaceDN w:val="0"/>
        <w:adjustRightInd w:val="0"/>
        <w:ind w:firstLineChars="0"/>
        <w:rPr>
          <w:rFonts w:ascii="Consolas" w:hAnsi="Consolas"/>
          <w:shd w:val="clear" w:color="auto" w:fill="FFFFFF"/>
        </w:rPr>
      </w:pPr>
      <w:r w:rsidRPr="00083263">
        <w:rPr>
          <w:rFonts w:ascii="Consolas" w:hAnsi="Consolas" w:hint="eastAsia"/>
          <w:b/>
          <w:shd w:val="clear" w:color="auto" w:fill="FFFFFF"/>
        </w:rPr>
        <w:t>设备</w:t>
      </w:r>
      <w:r w:rsidR="00083263">
        <w:rPr>
          <w:rFonts w:ascii="Consolas" w:hAnsi="Consolas" w:hint="eastAsia"/>
          <w:shd w:val="clear" w:color="auto" w:fill="FFFFFF"/>
        </w:rPr>
        <w:t>：</w:t>
      </w:r>
      <w:r w:rsidRPr="00083263">
        <w:rPr>
          <w:rFonts w:ascii="Consolas" w:hAnsi="Consolas" w:hint="eastAsia"/>
          <w:shd w:val="clear" w:color="auto" w:fill="FFFFFF"/>
        </w:rPr>
        <w:t>连接到总线上的物理或者虚拟对象</w:t>
      </w:r>
      <w:r w:rsidR="00083263">
        <w:rPr>
          <w:rFonts w:ascii="Consolas" w:hAnsi="Consolas" w:hint="eastAsia"/>
          <w:shd w:val="clear" w:color="auto" w:fill="FFFFFF"/>
        </w:rPr>
        <w:t>。</w:t>
      </w:r>
    </w:p>
    <w:p w:rsidR="00F76A26" w:rsidRPr="00EB7FD5" w:rsidRDefault="00F76A26" w:rsidP="00EB7FD5">
      <w:pPr>
        <w:pStyle w:val="a6"/>
        <w:numPr>
          <w:ilvl w:val="0"/>
          <w:numId w:val="22"/>
        </w:numPr>
        <w:autoSpaceDE w:val="0"/>
        <w:autoSpaceDN w:val="0"/>
        <w:adjustRightInd w:val="0"/>
        <w:ind w:firstLineChars="0"/>
        <w:rPr>
          <w:rFonts w:eastAsia="PalatinoLinotype-Roman" w:cs="Times New Roman"/>
          <w:kern w:val="0"/>
        </w:rPr>
      </w:pPr>
      <w:r w:rsidRPr="00EB7FD5">
        <w:rPr>
          <w:rFonts w:eastAsia="PalatinoLinotype-Roman" w:cs="Times New Roman"/>
          <w:b/>
          <w:kern w:val="0"/>
        </w:rPr>
        <w:t>driver</w:t>
      </w:r>
      <w:r w:rsidRPr="00EB7FD5">
        <w:rPr>
          <w:rFonts w:eastAsia="PalatinoLinotype-Roman" w:cs="Times New Roman"/>
          <w:kern w:val="0"/>
        </w:rPr>
        <w:t>: a software entity which may probe for and be bound to devices, and which can</w:t>
      </w:r>
      <w:r w:rsidR="00891ED2" w:rsidRPr="00EB7FD5">
        <w:rPr>
          <w:rFonts w:eastAsia="PalatinoLinotype-Roman" w:cs="Times New Roman"/>
          <w:kern w:val="0"/>
        </w:rPr>
        <w:t xml:space="preserve"> </w:t>
      </w:r>
      <w:r w:rsidRPr="00EB7FD5">
        <w:rPr>
          <w:rFonts w:eastAsia="PalatinoLinotype-Roman" w:cs="Times New Roman"/>
          <w:kern w:val="0"/>
        </w:rPr>
        <w:t>perform certain management functions.</w:t>
      </w:r>
    </w:p>
    <w:p w:rsidR="00F76A26" w:rsidRPr="00083263" w:rsidRDefault="00F76A26" w:rsidP="00EB7FD5">
      <w:pPr>
        <w:pStyle w:val="a6"/>
        <w:numPr>
          <w:ilvl w:val="0"/>
          <w:numId w:val="22"/>
        </w:numPr>
        <w:autoSpaceDE w:val="0"/>
        <w:autoSpaceDN w:val="0"/>
        <w:adjustRightInd w:val="0"/>
        <w:ind w:firstLineChars="0"/>
        <w:rPr>
          <w:rFonts w:ascii="Consolas" w:hAnsi="Consolas"/>
          <w:shd w:val="clear" w:color="auto" w:fill="FFFFFF"/>
        </w:rPr>
      </w:pPr>
      <w:r w:rsidRPr="00804861">
        <w:rPr>
          <w:rFonts w:ascii="Consolas" w:hAnsi="Consolas" w:hint="eastAsia"/>
          <w:b/>
          <w:shd w:val="clear" w:color="auto" w:fill="FFFFFF"/>
        </w:rPr>
        <w:t>驱动</w:t>
      </w:r>
      <w:r w:rsidR="00804861">
        <w:rPr>
          <w:rFonts w:ascii="Consolas" w:hAnsi="Consolas" w:hint="eastAsia"/>
          <w:shd w:val="clear" w:color="auto" w:fill="FFFFFF"/>
        </w:rPr>
        <w:t>：负责探测</w:t>
      </w:r>
      <w:r w:rsidRPr="00083263">
        <w:rPr>
          <w:rFonts w:ascii="Consolas" w:hAnsi="Consolas" w:hint="eastAsia"/>
          <w:shd w:val="clear" w:color="auto" w:fill="FFFFFF"/>
        </w:rPr>
        <w:t>并驱动设备的代码</w:t>
      </w:r>
      <w:r w:rsidR="00804861">
        <w:rPr>
          <w:rFonts w:ascii="Consolas" w:hAnsi="Consolas" w:hint="eastAsia"/>
          <w:shd w:val="clear" w:color="auto" w:fill="FFFFFF"/>
        </w:rPr>
        <w:t>实体</w:t>
      </w:r>
      <w:r w:rsidRPr="00083263">
        <w:rPr>
          <w:rFonts w:ascii="Consolas" w:hAnsi="Consolas" w:hint="eastAsia"/>
          <w:shd w:val="clear" w:color="auto" w:fill="FFFFFF"/>
        </w:rPr>
        <w:t>，</w:t>
      </w:r>
      <w:r w:rsidR="00804861">
        <w:rPr>
          <w:rFonts w:ascii="Consolas" w:hAnsi="Consolas" w:hint="eastAsia"/>
          <w:shd w:val="clear" w:color="auto" w:fill="FFFFFF"/>
        </w:rPr>
        <w:t>也可以执行部分</w:t>
      </w:r>
      <w:r w:rsidRPr="00083263">
        <w:rPr>
          <w:rFonts w:ascii="Consolas" w:hAnsi="Consolas" w:hint="eastAsia"/>
          <w:shd w:val="clear" w:color="auto" w:fill="FFFFFF"/>
        </w:rPr>
        <w:t>管理功能</w:t>
      </w:r>
      <w:r w:rsidR="00083263">
        <w:rPr>
          <w:rFonts w:ascii="Consolas" w:hAnsi="Consolas" w:hint="eastAsia"/>
          <w:shd w:val="clear" w:color="auto" w:fill="FFFFFF"/>
        </w:rPr>
        <w:t>。</w:t>
      </w:r>
    </w:p>
    <w:p w:rsidR="00F76A26" w:rsidRPr="00EB7FD5" w:rsidRDefault="00F76A26" w:rsidP="00EB7FD5">
      <w:pPr>
        <w:pStyle w:val="a6"/>
        <w:numPr>
          <w:ilvl w:val="0"/>
          <w:numId w:val="22"/>
        </w:numPr>
        <w:autoSpaceDE w:val="0"/>
        <w:autoSpaceDN w:val="0"/>
        <w:adjustRightInd w:val="0"/>
        <w:ind w:firstLineChars="0"/>
        <w:rPr>
          <w:rFonts w:eastAsia="PalatinoLinotype-Roman" w:cs="Times New Roman"/>
          <w:kern w:val="0"/>
        </w:rPr>
      </w:pPr>
      <w:r w:rsidRPr="00EB7FD5">
        <w:rPr>
          <w:rFonts w:eastAsia="PalatinoLinotype-Roman" w:cs="Times New Roman"/>
          <w:b/>
          <w:kern w:val="0"/>
        </w:rPr>
        <w:t>bus</w:t>
      </w:r>
      <w:r w:rsidRPr="00EB7FD5">
        <w:rPr>
          <w:rFonts w:eastAsia="PalatinoLinotype-Roman" w:cs="Times New Roman"/>
          <w:kern w:val="0"/>
        </w:rPr>
        <w:t>: a device which serves as an attachment point for other devices.</w:t>
      </w:r>
    </w:p>
    <w:p w:rsidR="00F76A26" w:rsidRPr="00804861" w:rsidRDefault="00F76A26" w:rsidP="00EB7FD5">
      <w:pPr>
        <w:pStyle w:val="a6"/>
        <w:numPr>
          <w:ilvl w:val="0"/>
          <w:numId w:val="22"/>
        </w:numPr>
        <w:autoSpaceDE w:val="0"/>
        <w:autoSpaceDN w:val="0"/>
        <w:adjustRightInd w:val="0"/>
        <w:ind w:firstLineChars="0"/>
        <w:rPr>
          <w:rFonts w:ascii="Consolas" w:hAnsi="Consolas"/>
          <w:shd w:val="clear" w:color="auto" w:fill="FFFFFF"/>
        </w:rPr>
      </w:pPr>
      <w:r w:rsidRPr="00804861">
        <w:rPr>
          <w:rFonts w:ascii="Consolas" w:hAnsi="Consolas" w:hint="eastAsia"/>
          <w:b/>
          <w:shd w:val="clear" w:color="auto" w:fill="FFFFFF"/>
        </w:rPr>
        <w:t>总线</w:t>
      </w:r>
      <w:r w:rsidR="00804861">
        <w:rPr>
          <w:rFonts w:ascii="Consolas" w:hAnsi="Consolas" w:hint="eastAsia"/>
          <w:shd w:val="clear" w:color="auto" w:fill="FFFFFF"/>
        </w:rPr>
        <w:t>：</w:t>
      </w:r>
      <w:r w:rsidRPr="00804861">
        <w:rPr>
          <w:rFonts w:ascii="Consolas" w:hAnsi="Consolas" w:hint="eastAsia"/>
          <w:shd w:val="clear" w:color="auto" w:fill="FFFFFF"/>
        </w:rPr>
        <w:t>为</w:t>
      </w:r>
      <w:r w:rsidR="00804861">
        <w:rPr>
          <w:rFonts w:ascii="Consolas" w:hAnsi="Consolas" w:hint="eastAsia"/>
          <w:shd w:val="clear" w:color="auto" w:fill="FFFFFF"/>
        </w:rPr>
        <w:t>其他设备提供接入点的设备。</w:t>
      </w:r>
    </w:p>
    <w:p w:rsidR="00F76A26" w:rsidRPr="00891ED2" w:rsidRDefault="00F76A26" w:rsidP="00F76A26">
      <w:pPr>
        <w:autoSpaceDE w:val="0"/>
        <w:autoSpaceDN w:val="0"/>
        <w:adjustRightInd w:val="0"/>
        <w:rPr>
          <w:rFonts w:eastAsia="PalatinoLinotype-Roman" w:cs="Times New Roman"/>
          <w:kern w:val="0"/>
        </w:rPr>
      </w:pPr>
      <w:r w:rsidRPr="00891ED2">
        <w:rPr>
          <w:rFonts w:eastAsia="PalatinoLinotype-Roman" w:cs="Times New Roman"/>
          <w:kern w:val="0"/>
        </w:rPr>
        <w:t>The device model is organized around three main data structures:</w:t>
      </w:r>
    </w:p>
    <w:p w:rsidR="00F76A26" w:rsidRPr="00804861" w:rsidRDefault="00F76A26" w:rsidP="00F76A26">
      <w:pPr>
        <w:autoSpaceDE w:val="0"/>
        <w:autoSpaceDN w:val="0"/>
        <w:adjustRightInd w:val="0"/>
        <w:rPr>
          <w:rFonts w:ascii="Consolas" w:hAnsi="Consolas"/>
          <w:shd w:val="clear" w:color="auto" w:fill="FFFFFF"/>
        </w:rPr>
      </w:pPr>
      <w:r w:rsidRPr="00804861">
        <w:rPr>
          <w:rFonts w:ascii="Consolas" w:hAnsi="Consolas" w:hint="eastAsia"/>
          <w:shd w:val="clear" w:color="auto" w:fill="FFFFFF"/>
        </w:rPr>
        <w:t>设备模型围绕</w:t>
      </w:r>
      <w:r w:rsidRPr="00804861">
        <w:rPr>
          <w:rFonts w:ascii="Consolas" w:hAnsi="Consolas" w:hint="eastAsia"/>
          <w:shd w:val="clear" w:color="auto" w:fill="FFFFFF"/>
        </w:rPr>
        <w:t>3</w:t>
      </w:r>
      <w:r w:rsidRPr="00804861">
        <w:rPr>
          <w:rFonts w:ascii="Consolas" w:hAnsi="Consolas" w:hint="eastAsia"/>
          <w:shd w:val="clear" w:color="auto" w:fill="FFFFFF"/>
        </w:rPr>
        <w:t>个主要的数据结构</w:t>
      </w:r>
      <w:r w:rsidR="00804861" w:rsidRPr="00804861">
        <w:rPr>
          <w:rFonts w:ascii="Consolas" w:hAnsi="Consolas" w:hint="eastAsia"/>
          <w:shd w:val="clear" w:color="auto" w:fill="FFFFFF"/>
        </w:rPr>
        <w:t>组织：</w:t>
      </w:r>
    </w:p>
    <w:p w:rsidR="00F76A26" w:rsidRPr="00EB7FD5" w:rsidRDefault="00F76A26" w:rsidP="00EB7FD5">
      <w:pPr>
        <w:pStyle w:val="a6"/>
        <w:numPr>
          <w:ilvl w:val="0"/>
          <w:numId w:val="23"/>
        </w:numPr>
        <w:autoSpaceDE w:val="0"/>
        <w:autoSpaceDN w:val="0"/>
        <w:adjustRightInd w:val="0"/>
        <w:ind w:firstLineChars="0"/>
        <w:rPr>
          <w:rFonts w:eastAsia="PalatinoLinotype-Roman" w:cs="Times New Roman"/>
          <w:kern w:val="0"/>
        </w:rPr>
      </w:pPr>
      <w:r w:rsidRPr="00EB7FD5">
        <w:rPr>
          <w:rFonts w:eastAsia="PalatinoLinotype-Roman" w:cs="Times New Roman"/>
          <w:kern w:val="0"/>
        </w:rPr>
        <w:t xml:space="preserve">The </w:t>
      </w:r>
      <w:r w:rsidRPr="00EB7FD5">
        <w:rPr>
          <w:rFonts w:ascii="Courier New" w:eastAsia="PalatinoLinotype-Roman" w:hAnsi="Courier New" w:cs="Courier New"/>
          <w:kern w:val="0"/>
          <w:szCs w:val="21"/>
        </w:rPr>
        <w:t>struct bus_type</w:t>
      </w:r>
      <w:r w:rsidRPr="00EB7FD5">
        <w:rPr>
          <w:rFonts w:eastAsia="PalatinoLinotype-Roman" w:cs="Times New Roman"/>
          <w:kern w:val="0"/>
        </w:rPr>
        <w:t xml:space="preserve"> structure, which represent one type of bus (e.g.; USB, PCI, I2C).</w:t>
      </w:r>
    </w:p>
    <w:p w:rsidR="00F76A26" w:rsidRPr="00804861" w:rsidRDefault="00F76A26" w:rsidP="00EB7FD5">
      <w:pPr>
        <w:pStyle w:val="a6"/>
        <w:numPr>
          <w:ilvl w:val="0"/>
          <w:numId w:val="23"/>
        </w:numPr>
        <w:autoSpaceDE w:val="0"/>
        <w:autoSpaceDN w:val="0"/>
        <w:adjustRightInd w:val="0"/>
        <w:ind w:firstLineChars="0"/>
        <w:rPr>
          <w:rFonts w:ascii="Consolas" w:hAnsi="Consolas"/>
          <w:shd w:val="clear" w:color="auto" w:fill="FFFFFF"/>
        </w:rPr>
      </w:pPr>
      <w:r w:rsidRPr="00804861">
        <w:rPr>
          <w:rFonts w:ascii="Courier New" w:eastAsia="PalatinoLinotype-Roman" w:hAnsi="Courier New" w:cs="Courier New" w:hint="eastAsia"/>
          <w:kern w:val="0"/>
          <w:szCs w:val="21"/>
        </w:rPr>
        <w:t>struct bus_type</w:t>
      </w:r>
      <w:r w:rsidRPr="00804861">
        <w:rPr>
          <w:rFonts w:ascii="Consolas" w:hAnsi="Consolas" w:hint="eastAsia"/>
          <w:shd w:val="clear" w:color="auto" w:fill="FFFFFF"/>
        </w:rPr>
        <w:t>用来描述一种类型的总线</w:t>
      </w:r>
      <w:r w:rsidRPr="00804861">
        <w:rPr>
          <w:rFonts w:ascii="Consolas" w:hAnsi="Consolas" w:hint="eastAsia"/>
          <w:shd w:val="clear" w:color="auto" w:fill="FFFFFF"/>
        </w:rPr>
        <w:t>(</w:t>
      </w:r>
      <w:r w:rsidRPr="00804861">
        <w:rPr>
          <w:rFonts w:ascii="Consolas" w:hAnsi="Consolas" w:hint="eastAsia"/>
          <w:shd w:val="clear" w:color="auto" w:fill="FFFFFF"/>
        </w:rPr>
        <w:t>比如</w:t>
      </w:r>
      <w:r w:rsidRPr="00804861">
        <w:rPr>
          <w:rFonts w:ascii="Consolas" w:hAnsi="Consolas" w:hint="eastAsia"/>
          <w:shd w:val="clear" w:color="auto" w:fill="FFFFFF"/>
        </w:rPr>
        <w:t>USB</w:t>
      </w:r>
      <w:r w:rsidRPr="00804861">
        <w:rPr>
          <w:rFonts w:ascii="Consolas" w:hAnsi="Consolas" w:hint="eastAsia"/>
          <w:shd w:val="clear" w:color="auto" w:fill="FFFFFF"/>
        </w:rPr>
        <w:t>，</w:t>
      </w:r>
      <w:r w:rsidRPr="00804861">
        <w:rPr>
          <w:rFonts w:ascii="Consolas" w:hAnsi="Consolas" w:hint="eastAsia"/>
          <w:shd w:val="clear" w:color="auto" w:fill="FFFFFF"/>
        </w:rPr>
        <w:t xml:space="preserve"> PCI</w:t>
      </w:r>
      <w:r w:rsidRPr="00804861">
        <w:rPr>
          <w:rFonts w:ascii="Consolas" w:hAnsi="Consolas" w:hint="eastAsia"/>
          <w:shd w:val="clear" w:color="auto" w:fill="FFFFFF"/>
        </w:rPr>
        <w:t>，</w:t>
      </w:r>
      <w:r w:rsidRPr="00804861">
        <w:rPr>
          <w:rFonts w:ascii="Consolas" w:hAnsi="Consolas" w:hint="eastAsia"/>
          <w:shd w:val="clear" w:color="auto" w:fill="FFFFFF"/>
        </w:rPr>
        <w:t xml:space="preserve"> I2C)</w:t>
      </w:r>
      <w:r w:rsidR="00804861">
        <w:rPr>
          <w:rFonts w:ascii="Consolas" w:hAnsi="Consolas" w:hint="eastAsia"/>
          <w:shd w:val="clear" w:color="auto" w:fill="FFFFFF"/>
        </w:rPr>
        <w:t>。</w:t>
      </w:r>
    </w:p>
    <w:p w:rsidR="00F76A26" w:rsidRPr="00EB7FD5" w:rsidRDefault="00F76A26" w:rsidP="00EB7FD5">
      <w:pPr>
        <w:pStyle w:val="a6"/>
        <w:numPr>
          <w:ilvl w:val="0"/>
          <w:numId w:val="23"/>
        </w:numPr>
        <w:autoSpaceDE w:val="0"/>
        <w:autoSpaceDN w:val="0"/>
        <w:adjustRightInd w:val="0"/>
        <w:ind w:firstLineChars="0"/>
        <w:rPr>
          <w:rFonts w:eastAsia="PalatinoLinotype-Roman" w:cs="Times New Roman"/>
          <w:kern w:val="0"/>
        </w:rPr>
      </w:pPr>
      <w:r w:rsidRPr="00EB7FD5">
        <w:rPr>
          <w:rFonts w:eastAsia="PalatinoLinotype-Roman" w:cs="Times New Roman"/>
          <w:kern w:val="0"/>
        </w:rPr>
        <w:t xml:space="preserve">The </w:t>
      </w:r>
      <w:r w:rsidRPr="00EB7FD5">
        <w:rPr>
          <w:rFonts w:ascii="Courier New" w:eastAsia="PalatinoLinotype-Roman" w:hAnsi="Courier New" w:cs="Courier New"/>
          <w:kern w:val="0"/>
          <w:szCs w:val="21"/>
        </w:rPr>
        <w:t>struct device_driver</w:t>
      </w:r>
      <w:r w:rsidRPr="00EB7FD5">
        <w:rPr>
          <w:rFonts w:eastAsia="PalatinoLinotype-Roman" w:cs="Times New Roman"/>
          <w:kern w:val="0"/>
        </w:rPr>
        <w:t xml:space="preserve"> structure, which represents one driver capable of handling certain</w:t>
      </w:r>
      <w:r w:rsidR="00960FA8" w:rsidRPr="00EB7FD5">
        <w:rPr>
          <w:rFonts w:eastAsia="PalatinoLinotype-Roman" w:cs="Times New Roman" w:hint="eastAsia"/>
          <w:kern w:val="0"/>
        </w:rPr>
        <w:t xml:space="preserve"> </w:t>
      </w:r>
      <w:r w:rsidRPr="00EB7FD5">
        <w:rPr>
          <w:rFonts w:eastAsia="PalatinoLinotype-Roman" w:cs="Times New Roman"/>
          <w:kern w:val="0"/>
        </w:rPr>
        <w:t>devices on a certain bus.</w:t>
      </w:r>
    </w:p>
    <w:p w:rsidR="00F76A26" w:rsidRPr="00EB7FD5" w:rsidRDefault="00F76A26" w:rsidP="00EB7FD5">
      <w:pPr>
        <w:pStyle w:val="a6"/>
        <w:numPr>
          <w:ilvl w:val="0"/>
          <w:numId w:val="23"/>
        </w:numPr>
        <w:autoSpaceDE w:val="0"/>
        <w:autoSpaceDN w:val="0"/>
        <w:adjustRightInd w:val="0"/>
        <w:ind w:firstLineChars="0"/>
        <w:rPr>
          <w:rFonts w:ascii="PalatinoLinotype-Roman" w:eastAsia="PalatinoLinotype-Roman" w:hAnsiTheme="minorHAnsi" w:cs="PalatinoLinotype-Roman"/>
          <w:kern w:val="0"/>
        </w:rPr>
      </w:pPr>
      <w:r w:rsidRPr="00804861">
        <w:rPr>
          <w:rFonts w:ascii="Courier New" w:eastAsia="PalatinoLinotype-Roman" w:hAnsi="Courier New" w:cs="Courier New" w:hint="eastAsia"/>
          <w:kern w:val="0"/>
          <w:szCs w:val="21"/>
        </w:rPr>
        <w:t>struct device_driver</w:t>
      </w:r>
      <w:r w:rsidRPr="00804861">
        <w:rPr>
          <w:rFonts w:ascii="Consolas" w:hAnsi="Consolas" w:hint="eastAsia"/>
          <w:shd w:val="clear" w:color="auto" w:fill="FFFFFF"/>
        </w:rPr>
        <w:t>描述了能够处理特定总线上的特定设备的驱动程序</w:t>
      </w:r>
      <w:r w:rsidR="00804861">
        <w:rPr>
          <w:rFonts w:ascii="Consolas" w:hAnsi="Consolas" w:hint="eastAsia"/>
          <w:shd w:val="clear" w:color="auto" w:fill="FFFFFF"/>
        </w:rPr>
        <w:t>。</w:t>
      </w:r>
    </w:p>
    <w:p w:rsidR="00F76A26" w:rsidRPr="00EB7FD5" w:rsidRDefault="00F76A26" w:rsidP="00804861">
      <w:pPr>
        <w:pStyle w:val="a6"/>
        <w:numPr>
          <w:ilvl w:val="0"/>
          <w:numId w:val="23"/>
        </w:numPr>
        <w:autoSpaceDE w:val="0"/>
        <w:autoSpaceDN w:val="0"/>
        <w:adjustRightInd w:val="0"/>
        <w:ind w:firstLineChars="0"/>
        <w:rPr>
          <w:rFonts w:eastAsia="PalatinoLinotype-Roman" w:cs="Times New Roman"/>
          <w:kern w:val="0"/>
        </w:rPr>
      </w:pPr>
      <w:r w:rsidRPr="00EB7FD5">
        <w:rPr>
          <w:rFonts w:eastAsia="PalatinoLinotype-Roman" w:cs="Times New Roman"/>
          <w:kern w:val="0"/>
        </w:rPr>
        <w:lastRenderedPageBreak/>
        <w:t xml:space="preserve">The </w:t>
      </w:r>
      <w:r w:rsidRPr="00EB7FD5">
        <w:rPr>
          <w:rFonts w:ascii="Courier New" w:eastAsia="PalatinoLinotype-Roman" w:hAnsi="Courier New" w:cs="Courier New"/>
          <w:kern w:val="0"/>
          <w:szCs w:val="21"/>
        </w:rPr>
        <w:t>struct device structure</w:t>
      </w:r>
      <w:r w:rsidRPr="00EB7FD5">
        <w:rPr>
          <w:rFonts w:eastAsia="PalatinoLinotype-Roman" w:cs="Times New Roman"/>
          <w:kern w:val="0"/>
        </w:rPr>
        <w:t>, which represents one device connected to a bus.</w:t>
      </w:r>
    </w:p>
    <w:p w:rsidR="00E85F28" w:rsidRDefault="00F76A26" w:rsidP="00E85F28">
      <w:pPr>
        <w:pStyle w:val="a6"/>
        <w:numPr>
          <w:ilvl w:val="0"/>
          <w:numId w:val="23"/>
        </w:numPr>
        <w:autoSpaceDE w:val="0"/>
        <w:autoSpaceDN w:val="0"/>
        <w:adjustRightInd w:val="0"/>
        <w:ind w:firstLineChars="0"/>
      </w:pPr>
      <w:r w:rsidRPr="00804861">
        <w:rPr>
          <w:rFonts w:ascii="Courier New" w:eastAsia="PalatinoLinotype-Roman" w:hAnsi="Courier New" w:cs="Courier New" w:hint="eastAsia"/>
          <w:kern w:val="0"/>
          <w:szCs w:val="21"/>
        </w:rPr>
        <w:t>struct device</w:t>
      </w:r>
      <w:r w:rsidR="00804861" w:rsidRPr="00804861">
        <w:rPr>
          <w:rFonts w:ascii="Consolas" w:hAnsi="Consolas" w:hint="eastAsia"/>
          <w:shd w:val="clear" w:color="auto" w:fill="FFFFFF"/>
        </w:rPr>
        <w:t>描述连接在总线上的一个具体</w:t>
      </w:r>
      <w:r w:rsidRPr="00804861">
        <w:rPr>
          <w:rFonts w:ascii="Consolas" w:hAnsi="Consolas" w:hint="eastAsia"/>
          <w:shd w:val="clear" w:color="auto" w:fill="FFFFFF"/>
        </w:rPr>
        <w:t>设备</w:t>
      </w:r>
      <w:r w:rsidR="00804861" w:rsidRPr="00804861">
        <w:rPr>
          <w:rFonts w:ascii="Consolas" w:hAnsi="Consolas" w:hint="eastAsia"/>
          <w:shd w:val="clear" w:color="auto" w:fill="FFFFFF"/>
        </w:rPr>
        <w:t>。</w:t>
      </w:r>
    </w:p>
    <w:p w:rsidR="00E85F28" w:rsidRPr="00E85F28" w:rsidRDefault="00E85F28" w:rsidP="00E85F28">
      <w:pPr>
        <w:pStyle w:val="a6"/>
        <w:keepNext/>
        <w:keepLines/>
        <w:numPr>
          <w:ilvl w:val="0"/>
          <w:numId w:val="3"/>
        </w:numPr>
        <w:spacing w:before="260" w:after="260" w:line="415" w:lineRule="auto"/>
        <w:ind w:firstLineChars="0"/>
        <w:outlineLvl w:val="1"/>
        <w:rPr>
          <w:rFonts w:eastAsia="黑体" w:cstheme="majorBidi"/>
          <w:b/>
          <w:bCs/>
          <w:vanish/>
          <w:sz w:val="28"/>
          <w:szCs w:val="32"/>
        </w:rPr>
      </w:pPr>
      <w:bookmarkStart w:id="2" w:name="_Toc39250968"/>
      <w:bookmarkStart w:id="3" w:name="_Toc40680352"/>
      <w:bookmarkEnd w:id="2"/>
      <w:bookmarkEnd w:id="3"/>
    </w:p>
    <w:p w:rsidR="00E85F28" w:rsidRDefault="00F76A26" w:rsidP="00E85F28">
      <w:pPr>
        <w:pStyle w:val="2"/>
        <w:numPr>
          <w:ilvl w:val="1"/>
          <w:numId w:val="3"/>
        </w:numPr>
      </w:pPr>
      <w:bookmarkStart w:id="4" w:name="_Toc40680353"/>
      <w:r w:rsidRPr="00E85F28">
        <w:t>Bus Core Drivers</w:t>
      </w:r>
      <w:bookmarkEnd w:id="4"/>
    </w:p>
    <w:p w:rsidR="00E85F28" w:rsidRDefault="00E85F28" w:rsidP="00E85F28">
      <w:pPr>
        <w:pStyle w:val="2"/>
        <w:numPr>
          <w:ilvl w:val="1"/>
          <w:numId w:val="3"/>
        </w:numPr>
      </w:pPr>
      <w:bookmarkStart w:id="5" w:name="_Toc40680354"/>
      <w:r>
        <w:rPr>
          <w:rFonts w:hint="eastAsia"/>
        </w:rPr>
        <w:t>总线驱动</w:t>
      </w:r>
      <w:bookmarkEnd w:id="5"/>
    </w:p>
    <w:p w:rsidR="00F76A26" w:rsidRPr="00E85F28" w:rsidRDefault="00F76A26" w:rsidP="00E85F28">
      <w:pPr>
        <w:autoSpaceDE w:val="0"/>
        <w:autoSpaceDN w:val="0"/>
        <w:adjustRightInd w:val="0"/>
        <w:rPr>
          <w:rFonts w:eastAsia="PalatinoLinotype-Roman" w:cs="Times New Roman"/>
          <w:kern w:val="0"/>
        </w:rPr>
      </w:pPr>
      <w:r w:rsidRPr="00E85F28">
        <w:rPr>
          <w:rFonts w:eastAsia="PalatinoLinotype-Roman" w:cs="Times New Roman"/>
          <w:kern w:val="0"/>
        </w:rPr>
        <w:t>For each bus supported by the kernel there is a generic bus core driver. A bus is a channel between the processor and one or more devices. For the purposes of the device model, all devices are connected via a bus, even if it is an internal, virtual, "platform" bus.</w:t>
      </w:r>
    </w:p>
    <w:p w:rsidR="00880F05" w:rsidRPr="00804861" w:rsidRDefault="00F76A26" w:rsidP="00804861">
      <w:pPr>
        <w:autoSpaceDE w:val="0"/>
        <w:autoSpaceDN w:val="0"/>
        <w:adjustRightInd w:val="0"/>
        <w:rPr>
          <w:rFonts w:ascii="Consolas" w:hAnsi="Consolas"/>
          <w:shd w:val="clear" w:color="auto" w:fill="FFFFFF"/>
        </w:rPr>
      </w:pPr>
      <w:r w:rsidRPr="00804861">
        <w:rPr>
          <w:rFonts w:ascii="Consolas" w:hAnsi="Consolas" w:hint="eastAsia"/>
          <w:shd w:val="clear" w:color="auto" w:fill="FFFFFF"/>
        </w:rPr>
        <w:t>每个内核支持的总线都有一个对应的通用总线驱动。</w:t>
      </w:r>
      <w:r w:rsidR="00804861">
        <w:rPr>
          <w:rFonts w:ascii="Consolas" w:hAnsi="Consolas" w:hint="eastAsia"/>
          <w:shd w:val="clear" w:color="auto" w:fill="FFFFFF"/>
        </w:rPr>
        <w:t>总线是处理器与设备之间的连接通道</w:t>
      </w:r>
      <w:r w:rsidRPr="00804861">
        <w:rPr>
          <w:rFonts w:ascii="Consolas" w:hAnsi="Consolas" w:hint="eastAsia"/>
          <w:shd w:val="clear" w:color="auto" w:fill="FFFFFF"/>
        </w:rPr>
        <w:t>。为了统一设备驱动模型，</w:t>
      </w:r>
      <w:r w:rsidR="00804861">
        <w:rPr>
          <w:rFonts w:ascii="Consolas" w:hAnsi="Consolas" w:hint="eastAsia"/>
          <w:shd w:val="clear" w:color="auto" w:fill="FFFFFF"/>
        </w:rPr>
        <w:t>所有的设备都通过总线连接，哪怕是</w:t>
      </w:r>
      <w:r w:rsidRPr="00804861">
        <w:rPr>
          <w:rFonts w:ascii="Consolas" w:hAnsi="Consolas" w:hint="eastAsia"/>
          <w:shd w:val="clear" w:color="auto" w:fill="FFFFFF"/>
        </w:rPr>
        <w:t>抽象的</w:t>
      </w:r>
      <w:r w:rsidR="00804861" w:rsidRPr="00BB11BE">
        <w:rPr>
          <w:rFonts w:eastAsia="PalatinoLinotype-Roman" w:cs="Times New Roman" w:hint="eastAsia"/>
          <w:kern w:val="0"/>
        </w:rPr>
        <w:t>platform</w:t>
      </w:r>
      <w:r w:rsidRPr="00804861">
        <w:rPr>
          <w:rFonts w:ascii="Consolas" w:hAnsi="Consolas" w:hint="eastAsia"/>
          <w:shd w:val="clear" w:color="auto" w:fill="FFFFFF"/>
        </w:rPr>
        <w:t>总线。</w:t>
      </w:r>
    </w:p>
    <w:p w:rsidR="00F76A26" w:rsidRPr="00E85F28" w:rsidRDefault="00F76A26" w:rsidP="00F76A26">
      <w:pPr>
        <w:autoSpaceDE w:val="0"/>
        <w:autoSpaceDN w:val="0"/>
        <w:adjustRightInd w:val="0"/>
        <w:rPr>
          <w:rFonts w:eastAsia="PalatinoLinotype-Roman" w:cs="Times New Roman"/>
          <w:kern w:val="0"/>
        </w:rPr>
      </w:pPr>
      <w:r w:rsidRPr="00E85F28">
        <w:rPr>
          <w:rFonts w:eastAsia="PalatinoLinotype-Roman" w:cs="Times New Roman"/>
          <w:kern w:val="0"/>
        </w:rPr>
        <w:t xml:space="preserve">The bus core driver allocates a </w:t>
      </w:r>
      <w:r w:rsidRPr="00EB7FD5">
        <w:rPr>
          <w:rFonts w:ascii="Courier New" w:eastAsia="PalatinoLinotype-Roman" w:hAnsi="Courier New" w:cs="Courier New"/>
          <w:kern w:val="0"/>
          <w:szCs w:val="21"/>
        </w:rPr>
        <w:t>struct bus_type</w:t>
      </w:r>
      <w:r w:rsidRPr="00E85F28">
        <w:rPr>
          <w:rFonts w:eastAsia="PalatinoLinotype-Roman" w:cs="Times New Roman"/>
          <w:kern w:val="0"/>
        </w:rPr>
        <w:t xml:space="preserve"> and registers it with the kernel's list of bus types. The </w:t>
      </w:r>
      <w:r w:rsidRPr="00EB7FD5">
        <w:rPr>
          <w:rFonts w:ascii="Courier New" w:eastAsia="PalatinoLinotype-Roman" w:hAnsi="Courier New" w:cs="Courier New"/>
          <w:kern w:val="0"/>
          <w:szCs w:val="21"/>
        </w:rPr>
        <w:t>struct bus_type</w:t>
      </w:r>
      <w:r w:rsidRPr="00E85F28">
        <w:rPr>
          <w:rFonts w:eastAsia="PalatinoLinotype-Roman" w:cs="Times New Roman"/>
          <w:kern w:val="0"/>
        </w:rPr>
        <w:t xml:space="preserve"> structure defined in </w:t>
      </w:r>
      <w:r w:rsidRPr="00EB7FD5">
        <w:rPr>
          <w:rFonts w:ascii="Courier New" w:eastAsia="PalatinoLinotype-Roman" w:hAnsi="Courier New" w:cs="Courier New"/>
          <w:kern w:val="0"/>
          <w:szCs w:val="21"/>
        </w:rPr>
        <w:t>include/linux/device.h</w:t>
      </w:r>
      <w:r w:rsidRPr="00E85F28">
        <w:rPr>
          <w:rFonts w:eastAsia="PalatinoLinotype-Roman" w:cs="Times New Roman"/>
          <w:kern w:val="0"/>
        </w:rPr>
        <w:t xml:space="preserve"> represents one type of bus (USB, PCI, I2C, etc.). The registration of the bus in a system is done using the </w:t>
      </w:r>
      <w:r w:rsidRPr="00EB7FD5">
        <w:rPr>
          <w:rFonts w:ascii="Courier New" w:eastAsia="PalatinoLinotype-Roman" w:hAnsi="Courier New" w:cs="Courier New"/>
          <w:kern w:val="0"/>
          <w:szCs w:val="21"/>
        </w:rPr>
        <w:t>bus_register()</w:t>
      </w:r>
      <w:r w:rsidRPr="00E85F28">
        <w:rPr>
          <w:rFonts w:eastAsia="PalatinoLinotype-Roman" w:cs="Times New Roman"/>
          <w:kern w:val="0"/>
        </w:rPr>
        <w:t xml:space="preserve"> function. The </w:t>
      </w:r>
      <w:r w:rsidRPr="00EB7FD5">
        <w:rPr>
          <w:rFonts w:ascii="Courier New" w:eastAsia="PalatinoLinotype-Roman" w:hAnsi="Courier New" w:cs="Courier New"/>
          <w:kern w:val="0"/>
          <w:szCs w:val="21"/>
        </w:rPr>
        <w:t>struct bus_type</w:t>
      </w:r>
      <w:r w:rsidRPr="00E85F28">
        <w:rPr>
          <w:rFonts w:eastAsia="PalatinoLinotype-Roman" w:cs="Times New Roman"/>
          <w:kern w:val="0"/>
        </w:rPr>
        <w:t xml:space="preserve"> is defined as:</w:t>
      </w:r>
    </w:p>
    <w:p w:rsidR="00F76A26" w:rsidRPr="00BB11BE" w:rsidRDefault="00F76A26" w:rsidP="00F76A26">
      <w:pPr>
        <w:autoSpaceDE w:val="0"/>
        <w:autoSpaceDN w:val="0"/>
        <w:adjustRightInd w:val="0"/>
        <w:rPr>
          <w:rFonts w:ascii="Consolas" w:hAnsi="Consolas"/>
          <w:shd w:val="clear" w:color="auto" w:fill="FFFFFF"/>
        </w:rPr>
      </w:pPr>
      <w:r w:rsidRPr="00BB11BE">
        <w:rPr>
          <w:rFonts w:ascii="Consolas" w:hAnsi="Consolas" w:hint="eastAsia"/>
          <w:shd w:val="clear" w:color="auto" w:fill="FFFFFF"/>
        </w:rPr>
        <w:t>总线驱动</w:t>
      </w:r>
      <w:r w:rsidR="00BB11BE">
        <w:rPr>
          <w:rFonts w:ascii="Consolas" w:hAnsi="Consolas" w:hint="eastAsia"/>
          <w:shd w:val="clear" w:color="auto" w:fill="FFFFFF"/>
        </w:rPr>
        <w:t>会</w:t>
      </w:r>
      <w:r w:rsidRPr="00BB11BE">
        <w:rPr>
          <w:rFonts w:ascii="Consolas" w:hAnsi="Consolas" w:hint="eastAsia"/>
          <w:shd w:val="clear" w:color="auto" w:fill="FFFFFF"/>
        </w:rPr>
        <w:t>分配一个</w:t>
      </w:r>
      <w:r w:rsidR="00BB11BE" w:rsidRPr="00BB11BE">
        <w:rPr>
          <w:rFonts w:ascii="Courier New" w:eastAsia="PalatinoLinotype-Roman" w:hAnsi="Courier New" w:cs="Courier New"/>
          <w:kern w:val="0"/>
          <w:szCs w:val="21"/>
        </w:rPr>
        <w:t xml:space="preserve">struct </w:t>
      </w:r>
      <w:r w:rsidRPr="00BB11BE">
        <w:rPr>
          <w:rFonts w:ascii="Courier New" w:eastAsia="PalatinoLinotype-Roman" w:hAnsi="Courier New" w:cs="Courier New" w:hint="eastAsia"/>
          <w:kern w:val="0"/>
          <w:szCs w:val="21"/>
        </w:rPr>
        <w:t>bus_type</w:t>
      </w:r>
      <w:r w:rsidR="00BB11BE">
        <w:rPr>
          <w:rFonts w:ascii="Consolas" w:hAnsi="Consolas" w:hint="eastAsia"/>
          <w:shd w:val="clear" w:color="auto" w:fill="FFFFFF"/>
        </w:rPr>
        <w:t>结构，然后把这个结构注册到内核的总线类型</w:t>
      </w:r>
      <w:r w:rsidRPr="00BB11BE">
        <w:rPr>
          <w:rFonts w:ascii="Consolas" w:hAnsi="Consolas" w:hint="eastAsia"/>
          <w:shd w:val="clear" w:color="auto" w:fill="FFFFFF"/>
        </w:rPr>
        <w:t>列表中。</w:t>
      </w:r>
      <w:r w:rsidR="00BB11BE">
        <w:rPr>
          <w:rFonts w:ascii="Courier New" w:eastAsia="PalatinoLinotype-Roman" w:hAnsi="Courier New" w:cs="Courier New"/>
          <w:kern w:val="0"/>
          <w:szCs w:val="21"/>
        </w:rPr>
        <w:t>s</w:t>
      </w:r>
      <w:r w:rsidR="00BB11BE" w:rsidRPr="00BB11BE">
        <w:rPr>
          <w:rFonts w:ascii="Courier New" w:eastAsia="PalatinoLinotype-Roman" w:hAnsi="Courier New" w:cs="Courier New"/>
          <w:kern w:val="0"/>
          <w:szCs w:val="21"/>
        </w:rPr>
        <w:t xml:space="preserve">truct </w:t>
      </w:r>
      <w:r w:rsidRPr="00BB11BE">
        <w:rPr>
          <w:rFonts w:ascii="Courier New" w:eastAsia="PalatinoLinotype-Roman" w:hAnsi="Courier New" w:cs="Courier New" w:hint="eastAsia"/>
          <w:kern w:val="0"/>
          <w:szCs w:val="21"/>
        </w:rPr>
        <w:t>bus_type</w:t>
      </w:r>
      <w:r w:rsidRPr="00BB11BE">
        <w:rPr>
          <w:rFonts w:ascii="Consolas" w:hAnsi="Consolas" w:hint="eastAsia"/>
          <w:shd w:val="clear" w:color="auto" w:fill="FFFFFF"/>
        </w:rPr>
        <w:t>结构体定义在</w:t>
      </w:r>
      <w:r w:rsidRPr="00BB11BE">
        <w:rPr>
          <w:rFonts w:ascii="Courier New" w:eastAsia="PalatinoLinotype-Roman" w:hAnsi="Courier New" w:cs="Courier New" w:hint="eastAsia"/>
          <w:kern w:val="0"/>
          <w:szCs w:val="21"/>
        </w:rPr>
        <w:t>include/linux/device.h</w:t>
      </w:r>
      <w:r w:rsidRPr="00BB11BE">
        <w:rPr>
          <w:rFonts w:ascii="Consolas" w:hAnsi="Consolas" w:hint="eastAsia"/>
          <w:shd w:val="clear" w:color="auto" w:fill="FFFFFF"/>
        </w:rPr>
        <w:t>中，用来表示一</w:t>
      </w:r>
      <w:r w:rsidR="00BB11BE">
        <w:rPr>
          <w:rFonts w:ascii="Consolas" w:hAnsi="Consolas" w:hint="eastAsia"/>
          <w:shd w:val="clear" w:color="auto" w:fill="FFFFFF"/>
        </w:rPr>
        <w:t>类总线</w:t>
      </w:r>
      <w:r w:rsidRPr="00BB11BE">
        <w:rPr>
          <w:rFonts w:ascii="Consolas" w:hAnsi="Consolas" w:hint="eastAsia"/>
          <w:shd w:val="clear" w:color="auto" w:fill="FFFFFF"/>
        </w:rPr>
        <w:t>(</w:t>
      </w:r>
      <w:r w:rsidRPr="00BB11BE">
        <w:rPr>
          <w:rFonts w:ascii="Courier New" w:eastAsia="PalatinoLinotype-Roman" w:hAnsi="Courier New" w:cs="Courier New" w:hint="eastAsia"/>
          <w:kern w:val="0"/>
          <w:szCs w:val="21"/>
        </w:rPr>
        <w:t>USB</w:t>
      </w:r>
      <w:r w:rsidRPr="00BB11BE">
        <w:rPr>
          <w:rFonts w:ascii="Consolas" w:hAnsi="Consolas" w:hint="eastAsia"/>
          <w:shd w:val="clear" w:color="auto" w:fill="FFFFFF"/>
        </w:rPr>
        <w:t>，</w:t>
      </w:r>
      <w:r w:rsidRPr="00BB11BE">
        <w:rPr>
          <w:rFonts w:ascii="Courier New" w:eastAsia="PalatinoLinotype-Roman" w:hAnsi="Courier New" w:cs="Courier New" w:hint="eastAsia"/>
          <w:kern w:val="0"/>
          <w:szCs w:val="21"/>
        </w:rPr>
        <w:t>PCI</w:t>
      </w:r>
      <w:r w:rsidRPr="00BB11BE">
        <w:rPr>
          <w:rFonts w:ascii="Consolas" w:hAnsi="Consolas" w:hint="eastAsia"/>
          <w:shd w:val="clear" w:color="auto" w:fill="FFFFFF"/>
        </w:rPr>
        <w:t>，</w:t>
      </w:r>
      <w:r w:rsidRPr="00BB11BE">
        <w:rPr>
          <w:rFonts w:ascii="Courier New" w:eastAsia="PalatinoLinotype-Roman" w:hAnsi="Courier New" w:cs="Courier New" w:hint="eastAsia"/>
          <w:kern w:val="0"/>
          <w:szCs w:val="21"/>
        </w:rPr>
        <w:t>I2C</w:t>
      </w:r>
      <w:r w:rsidRPr="00BB11BE">
        <w:rPr>
          <w:rFonts w:ascii="Consolas" w:hAnsi="Consolas" w:hint="eastAsia"/>
          <w:shd w:val="clear" w:color="auto" w:fill="FFFFFF"/>
        </w:rPr>
        <w:t>等</w:t>
      </w:r>
      <w:r w:rsidRPr="00BB11BE">
        <w:rPr>
          <w:rFonts w:ascii="Consolas" w:hAnsi="Consolas" w:hint="eastAsia"/>
          <w:shd w:val="clear" w:color="auto" w:fill="FFFFFF"/>
        </w:rPr>
        <w:t>)</w:t>
      </w:r>
      <w:r w:rsidRPr="00BB11BE">
        <w:rPr>
          <w:rFonts w:ascii="Consolas" w:hAnsi="Consolas" w:hint="eastAsia"/>
          <w:shd w:val="clear" w:color="auto" w:fill="FFFFFF"/>
        </w:rPr>
        <w:t>。</w:t>
      </w:r>
      <w:r w:rsidR="00BB11BE" w:rsidRPr="00BB11BE">
        <w:rPr>
          <w:rFonts w:ascii="Consolas" w:hAnsi="Consolas" w:hint="eastAsia"/>
          <w:shd w:val="clear" w:color="auto" w:fill="FFFFFF"/>
        </w:rPr>
        <w:t>把总线注册到系统中是通过调用</w:t>
      </w:r>
      <w:r w:rsidRPr="00BB11BE">
        <w:rPr>
          <w:rFonts w:ascii="Consolas" w:hAnsi="Consolas" w:hint="eastAsia"/>
          <w:shd w:val="clear" w:color="auto" w:fill="FFFFFF"/>
        </w:rPr>
        <w:t>通过调用</w:t>
      </w:r>
      <w:r w:rsidR="00BB11BE" w:rsidRPr="00BB11BE">
        <w:rPr>
          <w:rFonts w:ascii="Courier New" w:eastAsia="PalatinoLinotype-Roman" w:hAnsi="Courier New" w:cs="Courier New"/>
          <w:kern w:val="0"/>
          <w:szCs w:val="21"/>
        </w:rPr>
        <w:t>bus_register()</w:t>
      </w:r>
      <w:r w:rsidR="00BB11BE" w:rsidRPr="00BB11BE">
        <w:rPr>
          <w:rFonts w:ascii="Consolas" w:hAnsi="Consolas" w:hint="eastAsia"/>
          <w:shd w:val="clear" w:color="auto" w:fill="FFFFFF"/>
        </w:rPr>
        <w:t>函数来完成的。</w:t>
      </w:r>
      <w:r w:rsidR="00BB11BE">
        <w:rPr>
          <w:rFonts w:ascii="Courier New" w:eastAsia="PalatinoLinotype-Roman" w:hAnsi="Courier New" w:cs="Courier New"/>
          <w:kern w:val="0"/>
          <w:szCs w:val="21"/>
        </w:rPr>
        <w:t>s</w:t>
      </w:r>
      <w:r w:rsidR="00BB11BE" w:rsidRPr="00BB11BE">
        <w:rPr>
          <w:rFonts w:ascii="Courier New" w:eastAsia="PalatinoLinotype-Roman" w:hAnsi="Courier New" w:cs="Courier New"/>
          <w:kern w:val="0"/>
          <w:szCs w:val="21"/>
        </w:rPr>
        <w:t xml:space="preserve">truct </w:t>
      </w:r>
      <w:r w:rsidRPr="00BB11BE">
        <w:rPr>
          <w:rFonts w:ascii="Courier New" w:eastAsia="PalatinoLinotype-Roman" w:hAnsi="Courier New" w:cs="Courier New" w:hint="eastAsia"/>
          <w:kern w:val="0"/>
          <w:szCs w:val="21"/>
        </w:rPr>
        <w:t>bus_type</w:t>
      </w:r>
      <w:r w:rsidRPr="00BB11BE">
        <w:rPr>
          <w:rFonts w:ascii="Consolas" w:hAnsi="Consolas" w:hint="eastAsia"/>
          <w:shd w:val="clear" w:color="auto" w:fill="FFFFFF"/>
        </w:rPr>
        <w:t>的定义如下：</w:t>
      </w:r>
    </w:p>
    <w:p w:rsidR="00BB11BE" w:rsidRPr="00BB11BE" w:rsidRDefault="00BB11BE" w:rsidP="00F76A26">
      <w:pPr>
        <w:autoSpaceDE w:val="0"/>
        <w:autoSpaceDN w:val="0"/>
        <w:adjustRightInd w:val="0"/>
        <w:rPr>
          <w:rFonts w:ascii="Consolas" w:hAnsi="Consolas"/>
          <w:shd w:val="clear" w:color="auto" w:fill="FFFFFF"/>
        </w:rPr>
      </w:pPr>
      <w:r w:rsidRPr="00BB11BE">
        <w:rPr>
          <w:rFonts w:ascii="Consolas" w:hAnsi="Consolas" w:hint="eastAsia"/>
          <w:shd w:val="clear" w:color="auto" w:fill="FFFFFF"/>
        </w:rPr>
        <w:t>（原书</w:t>
      </w:r>
      <w:r w:rsidRPr="00BB11BE">
        <w:rPr>
          <w:rFonts w:ascii="Consolas" w:hAnsi="Consolas" w:hint="eastAsia"/>
          <w:shd w:val="clear" w:color="auto" w:fill="FFFFFF"/>
        </w:rPr>
        <w:t>P74</w:t>
      </w:r>
      <w:r w:rsidRPr="00BB11BE">
        <w:rPr>
          <w:rFonts w:ascii="Consolas" w:hAnsi="Consolas" w:hint="eastAsia"/>
          <w:shd w:val="clear" w:color="auto" w:fill="FFFFFF"/>
        </w:rPr>
        <w:t>页代码</w:t>
      </w:r>
      <w:r w:rsidRPr="00BB11BE">
        <w:rPr>
          <w:rFonts w:ascii="Consolas" w:hAnsi="Consolas" w:hint="eastAsia"/>
          <w:shd w:val="clear" w:color="auto" w:fill="FFFFFF"/>
        </w:rPr>
        <w:t>1</w:t>
      </w:r>
      <w:r w:rsidRPr="00BB11BE">
        <w:rPr>
          <w:rFonts w:ascii="Consolas" w:hAnsi="Consolas" w:hint="eastAsia"/>
          <w:shd w:val="clear" w:color="auto" w:fill="FFFFFF"/>
        </w:rPr>
        <w:t>）</w:t>
      </w:r>
    </w:p>
    <w:p w:rsidR="00F76A26" w:rsidRPr="0011262E" w:rsidRDefault="00F76A26" w:rsidP="00F76A26">
      <w:pPr>
        <w:autoSpaceDE w:val="0"/>
        <w:autoSpaceDN w:val="0"/>
        <w:adjustRightInd w:val="0"/>
        <w:rPr>
          <w:rFonts w:eastAsia="PalatinoLinotype-Roman" w:cs="Times New Roman"/>
          <w:kern w:val="0"/>
        </w:rPr>
      </w:pPr>
      <w:r w:rsidRPr="0011262E">
        <w:rPr>
          <w:rFonts w:eastAsia="PalatinoLinotype-Roman" w:cs="Times New Roman"/>
          <w:kern w:val="0"/>
        </w:rPr>
        <w:t xml:space="preserve">An example of </w:t>
      </w:r>
      <w:r w:rsidRPr="00EB7FD5">
        <w:rPr>
          <w:rFonts w:ascii="Courier New" w:eastAsia="PalatinoLinotype-Roman" w:hAnsi="Courier New" w:cs="Courier New"/>
          <w:kern w:val="0"/>
          <w:szCs w:val="21"/>
        </w:rPr>
        <w:t>struct bus_type</w:t>
      </w:r>
      <w:r w:rsidRPr="0011262E">
        <w:rPr>
          <w:rFonts w:eastAsia="PalatinoLinotype-Roman" w:cs="Times New Roman"/>
          <w:kern w:val="0"/>
        </w:rPr>
        <w:t xml:space="preserve"> instantiation and bus registration is shown in the following code</w:t>
      </w:r>
      <w:r w:rsidR="00EB7FD5">
        <w:rPr>
          <w:rFonts w:eastAsia="PalatinoLinotype-Roman" w:cs="Times New Roman"/>
          <w:kern w:val="0"/>
        </w:rPr>
        <w:t xml:space="preserve"> </w:t>
      </w:r>
      <w:r w:rsidRPr="0011262E">
        <w:rPr>
          <w:rFonts w:eastAsia="PalatinoLinotype-Roman" w:cs="Times New Roman"/>
          <w:kern w:val="0"/>
        </w:rPr>
        <w:t xml:space="preserve">extracted from the platform core driver </w:t>
      </w:r>
      <w:r>
        <w:rPr>
          <w:rFonts w:ascii="PalatinoLinotype-Roman" w:eastAsia="PalatinoLinotype-Roman" w:hAnsiTheme="minorHAnsi" w:cs="PalatinoLinotype-Roman"/>
          <w:kern w:val="0"/>
        </w:rPr>
        <w:t>(</w:t>
      </w:r>
      <w:r w:rsidRPr="008C560D">
        <w:rPr>
          <w:rFonts w:ascii="Courier New" w:eastAsia="PalatinoLinotype-Roman" w:hAnsi="Courier New" w:cs="Courier New"/>
          <w:kern w:val="0"/>
          <w:szCs w:val="21"/>
        </w:rPr>
        <w:t>drivers/base/platform.c</w:t>
      </w:r>
      <w:r>
        <w:rPr>
          <w:rFonts w:ascii="Calibri-Light" w:eastAsia="Calibri-Light" w:hAnsiTheme="minorHAnsi" w:cs="Calibri-Light"/>
          <w:kern w:val="0"/>
        </w:rPr>
        <w:t>)</w:t>
      </w:r>
      <w:r w:rsidRPr="0011262E">
        <w:rPr>
          <w:rFonts w:eastAsia="PalatinoLinotype-Roman" w:cs="Times New Roman"/>
          <w:kern w:val="0"/>
        </w:rPr>
        <w:t>:</w:t>
      </w:r>
    </w:p>
    <w:p w:rsidR="00F76A26" w:rsidRPr="00AD5DAD" w:rsidRDefault="00F76A26" w:rsidP="00F76A26">
      <w:pPr>
        <w:autoSpaceDE w:val="0"/>
        <w:autoSpaceDN w:val="0"/>
        <w:adjustRightInd w:val="0"/>
        <w:rPr>
          <w:rFonts w:ascii="Consolas" w:hAnsi="Consolas"/>
          <w:shd w:val="clear" w:color="auto" w:fill="FFFFFF"/>
        </w:rPr>
      </w:pPr>
      <w:r w:rsidRPr="00AD5DAD">
        <w:rPr>
          <w:rFonts w:ascii="Consolas" w:hAnsi="Consolas" w:hint="eastAsia"/>
          <w:shd w:val="clear" w:color="auto" w:fill="FFFFFF"/>
        </w:rPr>
        <w:t>下面</w:t>
      </w:r>
      <w:r w:rsidR="00AD5DAD" w:rsidRPr="00AD5DAD">
        <w:rPr>
          <w:rFonts w:ascii="Consolas" w:hAnsi="Consolas" w:hint="eastAsia"/>
          <w:shd w:val="clear" w:color="auto" w:fill="FFFFFF"/>
        </w:rPr>
        <w:t>的</w:t>
      </w:r>
      <w:r w:rsidR="00AD5DAD" w:rsidRPr="00AD5DAD">
        <w:rPr>
          <w:rFonts w:ascii="Consolas" w:hAnsi="Consolas"/>
          <w:shd w:val="clear" w:color="auto" w:fill="FFFFFF"/>
        </w:rPr>
        <w:t>代码</w:t>
      </w:r>
      <w:r w:rsidR="00AD5DAD" w:rsidRPr="00AD5DAD">
        <w:rPr>
          <w:rFonts w:ascii="Consolas" w:hAnsi="Consolas" w:hint="eastAsia"/>
          <w:shd w:val="clear" w:color="auto" w:fill="FFFFFF"/>
        </w:rPr>
        <w:t>是</w:t>
      </w:r>
      <w:r w:rsidR="00AD5DAD" w:rsidRPr="00AD5DAD">
        <w:rPr>
          <w:rFonts w:ascii="Consolas" w:hAnsi="Consolas"/>
          <w:shd w:val="clear" w:color="auto" w:fill="FFFFFF"/>
        </w:rPr>
        <w:t>一个</w:t>
      </w:r>
      <w:r w:rsidR="00AD5DAD" w:rsidRPr="00AD5DAD">
        <w:rPr>
          <w:rFonts w:ascii="Consolas" w:hAnsi="Consolas" w:hint="eastAsia"/>
          <w:shd w:val="clear" w:color="auto" w:fill="FFFFFF"/>
        </w:rPr>
        <w:t>初始化</w:t>
      </w:r>
      <w:r w:rsidR="00AD5DAD" w:rsidRPr="00EB7FD5">
        <w:rPr>
          <w:rFonts w:ascii="Courier New" w:eastAsia="PalatinoLinotype-Roman" w:hAnsi="Courier New" w:cs="Courier New"/>
          <w:kern w:val="0"/>
          <w:szCs w:val="21"/>
        </w:rPr>
        <w:t>struct bus_type</w:t>
      </w:r>
      <w:r w:rsidR="00AD5DAD" w:rsidRPr="00AD5DAD">
        <w:rPr>
          <w:rFonts w:ascii="Consolas" w:hAnsi="Consolas" w:hint="eastAsia"/>
          <w:shd w:val="clear" w:color="auto" w:fill="FFFFFF"/>
        </w:rPr>
        <w:t>并</w:t>
      </w:r>
      <w:r w:rsidR="00AD5DAD" w:rsidRPr="00AD5DAD">
        <w:rPr>
          <w:rFonts w:ascii="Consolas" w:hAnsi="Consolas"/>
          <w:shd w:val="clear" w:color="auto" w:fill="FFFFFF"/>
        </w:rPr>
        <w:t>注册</w:t>
      </w:r>
      <w:r w:rsidR="00AD5DAD" w:rsidRPr="00AD5DAD">
        <w:rPr>
          <w:rFonts w:ascii="Consolas" w:hAnsi="Consolas" w:hint="eastAsia"/>
          <w:shd w:val="clear" w:color="auto" w:fill="FFFFFF"/>
        </w:rPr>
        <w:t>的例子，</w:t>
      </w:r>
      <w:r w:rsidR="00AD5DAD" w:rsidRPr="00AD5DAD">
        <w:rPr>
          <w:rFonts w:ascii="Consolas" w:hAnsi="Consolas"/>
          <w:shd w:val="clear" w:color="auto" w:fill="FFFFFF"/>
        </w:rPr>
        <w:t>截取</w:t>
      </w:r>
      <w:r w:rsidR="00AD5DAD" w:rsidRPr="00AD5DAD">
        <w:rPr>
          <w:rFonts w:ascii="Consolas" w:hAnsi="Consolas" w:hint="eastAsia"/>
          <w:shd w:val="clear" w:color="auto" w:fill="FFFFFF"/>
        </w:rPr>
        <w:t>自</w:t>
      </w:r>
      <w:r w:rsidR="00AD5DAD" w:rsidRPr="00AD5DAD">
        <w:rPr>
          <w:rFonts w:eastAsia="PalatinoLinotype-Roman" w:cs="Times New Roman" w:hint="eastAsia"/>
          <w:kern w:val="0"/>
        </w:rPr>
        <w:t>platform</w:t>
      </w:r>
      <w:r w:rsidR="00AD5DAD" w:rsidRPr="00AD5DAD">
        <w:rPr>
          <w:rFonts w:ascii="Consolas" w:hAnsi="Consolas" w:hint="eastAsia"/>
          <w:shd w:val="clear" w:color="auto" w:fill="FFFFFF"/>
        </w:rPr>
        <w:t>驱动</w:t>
      </w:r>
      <w:r w:rsidRPr="00AD5DAD">
        <w:rPr>
          <w:rFonts w:ascii="Consolas" w:hAnsi="Consolas" w:hint="eastAsia"/>
          <w:shd w:val="clear" w:color="auto" w:fill="FFFFFF"/>
        </w:rPr>
        <w:t>(</w:t>
      </w:r>
      <w:r w:rsidRPr="00AD5DAD">
        <w:rPr>
          <w:rFonts w:eastAsia="PalatinoLinotype-Roman" w:cs="Times New Roman" w:hint="eastAsia"/>
          <w:kern w:val="0"/>
        </w:rPr>
        <w:t>drivers/base/platform.c</w:t>
      </w:r>
      <w:r w:rsidRPr="00AD5DAD">
        <w:rPr>
          <w:rFonts w:ascii="Consolas" w:hAnsi="Consolas" w:hint="eastAsia"/>
          <w:shd w:val="clear" w:color="auto" w:fill="FFFFFF"/>
        </w:rPr>
        <w:t>)</w:t>
      </w:r>
      <w:r w:rsidR="00AD5DAD" w:rsidRPr="00AD5DAD">
        <w:rPr>
          <w:rFonts w:ascii="Consolas" w:hAnsi="Consolas" w:hint="eastAsia"/>
          <w:shd w:val="clear" w:color="auto" w:fill="FFFFFF"/>
        </w:rPr>
        <w:t>：</w:t>
      </w:r>
    </w:p>
    <w:p w:rsidR="00AD5DAD" w:rsidRDefault="00AD5DAD" w:rsidP="00AD5DAD">
      <w:pPr>
        <w:autoSpaceDE w:val="0"/>
        <w:autoSpaceDN w:val="0"/>
        <w:adjustRightInd w:val="0"/>
        <w:rPr>
          <w:rFonts w:ascii="Consolas" w:hAnsi="Consolas"/>
          <w:shd w:val="clear" w:color="auto" w:fill="FFFFFF"/>
        </w:rPr>
      </w:pPr>
      <w:r w:rsidRPr="00BB11BE">
        <w:rPr>
          <w:rFonts w:ascii="Consolas" w:hAnsi="Consolas" w:hint="eastAsia"/>
          <w:shd w:val="clear" w:color="auto" w:fill="FFFFFF"/>
        </w:rPr>
        <w:t>（原书</w:t>
      </w:r>
      <w:r w:rsidRPr="00BB11BE">
        <w:rPr>
          <w:rFonts w:ascii="Consolas" w:hAnsi="Consolas" w:hint="eastAsia"/>
          <w:shd w:val="clear" w:color="auto" w:fill="FFFFFF"/>
        </w:rPr>
        <w:t>P74</w:t>
      </w:r>
      <w:r w:rsidRPr="00BB11BE">
        <w:rPr>
          <w:rFonts w:ascii="Consolas" w:hAnsi="Consolas" w:hint="eastAsia"/>
          <w:shd w:val="clear" w:color="auto" w:fill="FFFFFF"/>
        </w:rPr>
        <w:t>页代码</w:t>
      </w:r>
      <w:r>
        <w:rPr>
          <w:rFonts w:ascii="Consolas" w:hAnsi="Consolas"/>
          <w:shd w:val="clear" w:color="auto" w:fill="FFFFFF"/>
        </w:rPr>
        <w:t>2</w:t>
      </w:r>
      <w:r w:rsidRPr="00BB11BE">
        <w:rPr>
          <w:rFonts w:ascii="Consolas" w:hAnsi="Consolas" w:hint="eastAsia"/>
          <w:shd w:val="clear" w:color="auto" w:fill="FFFFFF"/>
        </w:rPr>
        <w:t>）</w:t>
      </w:r>
    </w:p>
    <w:p w:rsidR="00AD5DAD" w:rsidRPr="00BB11BE" w:rsidRDefault="00AD5DAD" w:rsidP="00AD5DAD">
      <w:pPr>
        <w:autoSpaceDE w:val="0"/>
        <w:autoSpaceDN w:val="0"/>
        <w:adjustRightInd w:val="0"/>
        <w:rPr>
          <w:rFonts w:ascii="Consolas" w:hAnsi="Consolas"/>
          <w:shd w:val="clear" w:color="auto" w:fill="FFFFFF"/>
        </w:rPr>
      </w:pPr>
      <w:r w:rsidRPr="00BB11BE">
        <w:rPr>
          <w:rFonts w:ascii="Consolas" w:hAnsi="Consolas" w:hint="eastAsia"/>
          <w:shd w:val="clear" w:color="auto" w:fill="FFFFFF"/>
        </w:rPr>
        <w:t>（原书</w:t>
      </w:r>
      <w:r w:rsidRPr="00BB11BE">
        <w:rPr>
          <w:rFonts w:ascii="Consolas" w:hAnsi="Consolas" w:hint="eastAsia"/>
          <w:shd w:val="clear" w:color="auto" w:fill="FFFFFF"/>
        </w:rPr>
        <w:t>P</w:t>
      </w:r>
      <w:r>
        <w:rPr>
          <w:rFonts w:ascii="Consolas" w:hAnsi="Consolas" w:hint="eastAsia"/>
          <w:shd w:val="clear" w:color="auto" w:fill="FFFFFF"/>
        </w:rPr>
        <w:t>7</w:t>
      </w:r>
      <w:r>
        <w:rPr>
          <w:rFonts w:ascii="Consolas" w:hAnsi="Consolas"/>
          <w:shd w:val="clear" w:color="auto" w:fill="FFFFFF"/>
        </w:rPr>
        <w:t>5</w:t>
      </w:r>
      <w:r w:rsidRPr="00BB11BE">
        <w:rPr>
          <w:rFonts w:ascii="Consolas" w:hAnsi="Consolas" w:hint="eastAsia"/>
          <w:shd w:val="clear" w:color="auto" w:fill="FFFFFF"/>
        </w:rPr>
        <w:t>页代码</w:t>
      </w:r>
      <w:r>
        <w:rPr>
          <w:rFonts w:ascii="Consolas" w:hAnsi="Consolas"/>
          <w:shd w:val="clear" w:color="auto" w:fill="FFFFFF"/>
        </w:rPr>
        <w:t>1</w:t>
      </w:r>
      <w:r w:rsidRPr="00BB11BE">
        <w:rPr>
          <w:rFonts w:ascii="Consolas" w:hAnsi="Consolas" w:hint="eastAsia"/>
          <w:shd w:val="clear" w:color="auto" w:fill="FFFFFF"/>
        </w:rPr>
        <w:t>）</w:t>
      </w:r>
    </w:p>
    <w:p w:rsidR="00F76A26" w:rsidRPr="0011262E" w:rsidRDefault="00F76A26" w:rsidP="00F76A26">
      <w:pPr>
        <w:autoSpaceDE w:val="0"/>
        <w:autoSpaceDN w:val="0"/>
        <w:adjustRightInd w:val="0"/>
        <w:rPr>
          <w:rFonts w:eastAsia="PalatinoLinotype-Roman" w:cs="Times New Roman"/>
          <w:kern w:val="0"/>
        </w:rPr>
      </w:pPr>
      <w:r w:rsidRPr="0011262E">
        <w:rPr>
          <w:rFonts w:eastAsia="PalatinoLinotype-Roman" w:cs="Times New Roman"/>
          <w:kern w:val="0"/>
        </w:rPr>
        <w:t xml:space="preserve">One of the </w:t>
      </w:r>
      <w:r w:rsidRPr="008C560D">
        <w:rPr>
          <w:rFonts w:ascii="Courier New" w:eastAsia="PalatinoLinotype-Roman" w:hAnsi="Courier New" w:cs="Courier New"/>
          <w:kern w:val="0"/>
          <w:szCs w:val="21"/>
        </w:rPr>
        <w:t>struct bus_type</w:t>
      </w:r>
      <w:r w:rsidRPr="0011262E">
        <w:rPr>
          <w:rFonts w:eastAsia="PalatinoLinotype-Roman" w:cs="Times New Roman"/>
          <w:kern w:val="0"/>
        </w:rPr>
        <w:t xml:space="preserve"> members is a pointer to the </w:t>
      </w:r>
      <w:r w:rsidRPr="008C560D">
        <w:rPr>
          <w:rFonts w:ascii="Courier New" w:eastAsia="PalatinoLinotype-Roman" w:hAnsi="Courier New" w:cs="Courier New"/>
          <w:kern w:val="0"/>
          <w:szCs w:val="21"/>
        </w:rPr>
        <w:t>struct subsys_private</w:t>
      </w:r>
      <w:r w:rsidRPr="0011262E">
        <w:rPr>
          <w:rFonts w:eastAsia="PalatinoLinotype-Roman" w:cs="Times New Roman"/>
          <w:kern w:val="0"/>
        </w:rPr>
        <w:t xml:space="preserve"> defined in </w:t>
      </w:r>
      <w:r w:rsidRPr="008C560D">
        <w:rPr>
          <w:rFonts w:ascii="Courier New" w:eastAsia="PalatinoLinotype-Roman" w:hAnsi="Courier New" w:cs="Courier New"/>
          <w:kern w:val="0"/>
          <w:szCs w:val="21"/>
        </w:rPr>
        <w:t>drivers/base/base.h</w:t>
      </w:r>
      <w:r w:rsidRPr="0011262E">
        <w:rPr>
          <w:rFonts w:eastAsia="PalatinoLinotype-Roman" w:cs="Times New Roman"/>
          <w:kern w:val="0"/>
        </w:rPr>
        <w:t xml:space="preserve"> as:</w:t>
      </w:r>
    </w:p>
    <w:p w:rsidR="00F76A26" w:rsidRPr="00AD5DAD" w:rsidRDefault="00AD5DAD" w:rsidP="00F76A26">
      <w:pPr>
        <w:autoSpaceDE w:val="0"/>
        <w:autoSpaceDN w:val="0"/>
        <w:adjustRightInd w:val="0"/>
        <w:rPr>
          <w:rFonts w:ascii="Consolas" w:hAnsi="Consolas"/>
          <w:shd w:val="clear" w:color="auto" w:fill="FFFFFF"/>
        </w:rPr>
      </w:pPr>
      <w:r w:rsidRPr="008C560D">
        <w:rPr>
          <w:rFonts w:ascii="Courier New" w:eastAsia="PalatinoLinotype-Roman" w:hAnsi="Courier New" w:cs="Courier New"/>
          <w:kern w:val="0"/>
          <w:szCs w:val="21"/>
        </w:rPr>
        <w:t>struct bus_type</w:t>
      </w:r>
      <w:r w:rsidR="00F76A26" w:rsidRPr="00AD5DAD">
        <w:rPr>
          <w:rFonts w:ascii="Consolas" w:hAnsi="Consolas" w:hint="eastAsia"/>
          <w:shd w:val="clear" w:color="auto" w:fill="FFFFFF"/>
        </w:rPr>
        <w:t>结构中的成员变量</w:t>
      </w:r>
      <w:r w:rsidR="00F76A26" w:rsidRPr="00AD5DAD">
        <w:rPr>
          <w:rFonts w:ascii="Consolas" w:hAnsi="Consolas" w:hint="eastAsia"/>
          <w:shd w:val="clear" w:color="auto" w:fill="FFFFFF"/>
        </w:rPr>
        <w:t>p</w:t>
      </w:r>
      <w:r w:rsidR="00F76A26" w:rsidRPr="00AD5DAD">
        <w:rPr>
          <w:rFonts w:ascii="Consolas" w:hAnsi="Consolas" w:hint="eastAsia"/>
          <w:shd w:val="clear" w:color="auto" w:fill="FFFFFF"/>
        </w:rPr>
        <w:t>指向</w:t>
      </w:r>
      <w:r w:rsidR="00F76A26" w:rsidRPr="00AD5DAD">
        <w:rPr>
          <w:rFonts w:ascii="Courier New" w:eastAsia="PalatinoLinotype-Roman" w:hAnsi="Courier New" w:cs="Courier New" w:hint="eastAsia"/>
          <w:kern w:val="0"/>
          <w:szCs w:val="21"/>
        </w:rPr>
        <w:t>subsys_private</w:t>
      </w:r>
      <w:r w:rsidR="00F76A26" w:rsidRPr="00AD5DAD">
        <w:rPr>
          <w:rFonts w:ascii="Consolas" w:hAnsi="Consolas" w:hint="eastAsia"/>
          <w:shd w:val="clear" w:color="auto" w:fill="FFFFFF"/>
        </w:rPr>
        <w:t>结构，该结构定义在</w:t>
      </w:r>
      <w:r w:rsidR="00F76A26" w:rsidRPr="00AD5DAD">
        <w:rPr>
          <w:rFonts w:ascii="Courier New" w:eastAsia="PalatinoLinotype-Roman" w:hAnsi="Courier New" w:cs="Courier New" w:hint="eastAsia"/>
          <w:kern w:val="0"/>
          <w:szCs w:val="21"/>
        </w:rPr>
        <w:t>drivers/base/base.h</w:t>
      </w:r>
      <w:r w:rsidR="00F76A26" w:rsidRPr="00AD5DAD">
        <w:rPr>
          <w:rFonts w:ascii="Consolas" w:hAnsi="Consolas" w:hint="eastAsia"/>
          <w:shd w:val="clear" w:color="auto" w:fill="FFFFFF"/>
        </w:rPr>
        <w:t>：</w:t>
      </w:r>
    </w:p>
    <w:p w:rsidR="00F76A26" w:rsidRPr="00AD5DAD" w:rsidRDefault="00AD5DAD" w:rsidP="00AD5DAD">
      <w:pPr>
        <w:autoSpaceDE w:val="0"/>
        <w:autoSpaceDN w:val="0"/>
        <w:adjustRightInd w:val="0"/>
        <w:rPr>
          <w:rStyle w:val="a3"/>
          <w:rFonts w:ascii="Consolas" w:eastAsiaTheme="minorEastAsia" w:hAnsi="Consolas"/>
          <w:iCs w:val="0"/>
          <w:sz w:val="20"/>
          <w:shd w:val="clear" w:color="auto" w:fill="FFFFFF"/>
        </w:rPr>
      </w:pPr>
      <w:r w:rsidRPr="00BB11BE">
        <w:rPr>
          <w:rFonts w:ascii="Consolas" w:hAnsi="Consolas" w:hint="eastAsia"/>
          <w:shd w:val="clear" w:color="auto" w:fill="FFFFFF"/>
        </w:rPr>
        <w:t>（原书</w:t>
      </w:r>
      <w:r w:rsidRPr="00BB11BE">
        <w:rPr>
          <w:rFonts w:ascii="Consolas" w:hAnsi="Consolas" w:hint="eastAsia"/>
          <w:shd w:val="clear" w:color="auto" w:fill="FFFFFF"/>
        </w:rPr>
        <w:t>P</w:t>
      </w:r>
      <w:r>
        <w:rPr>
          <w:rFonts w:ascii="Consolas" w:hAnsi="Consolas" w:hint="eastAsia"/>
          <w:shd w:val="clear" w:color="auto" w:fill="FFFFFF"/>
        </w:rPr>
        <w:t>7</w:t>
      </w:r>
      <w:r>
        <w:rPr>
          <w:rFonts w:ascii="Consolas" w:hAnsi="Consolas"/>
          <w:shd w:val="clear" w:color="auto" w:fill="FFFFFF"/>
        </w:rPr>
        <w:t>5</w:t>
      </w:r>
      <w:r w:rsidRPr="00BB11BE">
        <w:rPr>
          <w:rFonts w:ascii="Consolas" w:hAnsi="Consolas" w:hint="eastAsia"/>
          <w:shd w:val="clear" w:color="auto" w:fill="FFFFFF"/>
        </w:rPr>
        <w:t>页代码</w:t>
      </w:r>
      <w:r>
        <w:rPr>
          <w:rFonts w:ascii="Consolas" w:hAnsi="Consolas"/>
          <w:shd w:val="clear" w:color="auto" w:fill="FFFFFF"/>
        </w:rPr>
        <w:t>2</w:t>
      </w:r>
      <w:r w:rsidRPr="00BB11BE">
        <w:rPr>
          <w:rFonts w:ascii="Consolas" w:hAnsi="Consolas" w:hint="eastAsia"/>
          <w:shd w:val="clear" w:color="auto" w:fill="FFFFFF"/>
        </w:rPr>
        <w:t>）</w:t>
      </w:r>
    </w:p>
    <w:p w:rsidR="00F76A26" w:rsidRPr="0011262E" w:rsidRDefault="00F76A26" w:rsidP="00F76A26">
      <w:pPr>
        <w:autoSpaceDE w:val="0"/>
        <w:autoSpaceDN w:val="0"/>
        <w:adjustRightInd w:val="0"/>
        <w:rPr>
          <w:rFonts w:eastAsia="PalatinoLinotype-Roman" w:cs="Times New Roman"/>
          <w:kern w:val="0"/>
        </w:rPr>
      </w:pPr>
      <w:r w:rsidRPr="0011262E">
        <w:rPr>
          <w:rFonts w:eastAsia="PalatinoLinotype-Roman" w:cs="Times New Roman"/>
          <w:kern w:val="0"/>
        </w:rPr>
        <w:t xml:space="preserve">The </w:t>
      </w:r>
      <w:r w:rsidRPr="008C560D">
        <w:rPr>
          <w:rFonts w:ascii="Courier New" w:eastAsia="PalatinoLinotype-Roman" w:hAnsi="Courier New" w:cs="Courier New"/>
          <w:kern w:val="0"/>
          <w:szCs w:val="21"/>
        </w:rPr>
        <w:t>klist_devices</w:t>
      </w:r>
      <w:r w:rsidRPr="0011262E">
        <w:rPr>
          <w:rFonts w:eastAsia="PalatinoLinotype-Roman" w:cs="Times New Roman"/>
          <w:kern w:val="0"/>
        </w:rPr>
        <w:t xml:space="preserve"> member of the </w:t>
      </w:r>
      <w:r w:rsidRPr="008C560D">
        <w:rPr>
          <w:rFonts w:ascii="Courier New" w:eastAsia="PalatinoLinotype-Roman" w:hAnsi="Courier New" w:cs="Courier New"/>
          <w:kern w:val="0"/>
          <w:szCs w:val="21"/>
        </w:rPr>
        <w:t>struct subsys_private</w:t>
      </w:r>
      <w:r w:rsidRPr="0011262E">
        <w:rPr>
          <w:rFonts w:eastAsia="PalatinoLinotype-Roman" w:cs="Times New Roman"/>
          <w:kern w:val="0"/>
        </w:rPr>
        <w:t xml:space="preserve"> is a list of devices in the system that reside on this particular type of bus. This list is updated by the </w:t>
      </w:r>
      <w:r w:rsidRPr="008C560D">
        <w:rPr>
          <w:rFonts w:ascii="Courier New" w:eastAsia="PalatinoLinotype-Roman" w:hAnsi="Courier New" w:cs="Courier New"/>
          <w:kern w:val="0"/>
          <w:szCs w:val="21"/>
        </w:rPr>
        <w:t>device_register()</w:t>
      </w:r>
      <w:r w:rsidRPr="0011262E">
        <w:rPr>
          <w:rFonts w:eastAsia="PalatinoLinotype-Roman" w:cs="Times New Roman"/>
          <w:kern w:val="0"/>
        </w:rPr>
        <w:t xml:space="preserve"> function, which is called when the bus is scanned for devices by the bus controller driver (during initialization or when a device is hot plugged).</w:t>
      </w:r>
    </w:p>
    <w:p w:rsidR="00F76A26" w:rsidRDefault="00AD5DAD" w:rsidP="00F76A26">
      <w:pPr>
        <w:autoSpaceDE w:val="0"/>
        <w:autoSpaceDN w:val="0"/>
        <w:adjustRightInd w:val="0"/>
        <w:rPr>
          <w:rStyle w:val="a3"/>
        </w:rPr>
      </w:pPr>
      <w:r w:rsidRPr="008C560D">
        <w:rPr>
          <w:rFonts w:ascii="Courier New" w:eastAsia="PalatinoLinotype-Roman" w:hAnsi="Courier New" w:cs="Courier New"/>
          <w:kern w:val="0"/>
          <w:szCs w:val="21"/>
        </w:rPr>
        <w:t>struct subsys_private</w:t>
      </w:r>
      <w:r w:rsidR="00F76A26" w:rsidRPr="00573E07">
        <w:rPr>
          <w:rFonts w:ascii="Consolas" w:hAnsi="Consolas" w:hint="eastAsia"/>
          <w:iCs/>
          <w:shd w:val="clear" w:color="auto" w:fill="FFFFFF"/>
        </w:rPr>
        <w:t>结构中的</w:t>
      </w:r>
      <w:r w:rsidR="00F76A26" w:rsidRPr="00880263">
        <w:rPr>
          <w:rFonts w:ascii="Courier New" w:eastAsia="PalatinoLinotype-Roman" w:hAnsi="Courier New" w:cs="Courier New" w:hint="eastAsia"/>
          <w:iCs/>
          <w:kern w:val="0"/>
          <w:szCs w:val="21"/>
        </w:rPr>
        <w:t>klist_devices</w:t>
      </w:r>
      <w:r w:rsidRPr="00573E07">
        <w:rPr>
          <w:rFonts w:ascii="Consolas" w:hAnsi="Consolas" w:hint="eastAsia"/>
          <w:iCs/>
          <w:shd w:val="clear" w:color="auto" w:fill="FFFFFF"/>
        </w:rPr>
        <w:t>变量以链表的方式维护了系统中所有关联到这一类型</w:t>
      </w:r>
      <w:r w:rsidR="00F76A26" w:rsidRPr="00573E07">
        <w:rPr>
          <w:rFonts w:ascii="Consolas" w:hAnsi="Consolas" w:hint="eastAsia"/>
          <w:iCs/>
          <w:shd w:val="clear" w:color="auto" w:fill="FFFFFF"/>
        </w:rPr>
        <w:t>总线上的设备。</w:t>
      </w:r>
      <w:r w:rsidRPr="00573E07">
        <w:rPr>
          <w:rFonts w:ascii="Consolas" w:hAnsi="Consolas" w:hint="eastAsia"/>
          <w:iCs/>
          <w:shd w:val="clear" w:color="auto" w:fill="FFFFFF"/>
        </w:rPr>
        <w:t>总线控制器驱动扫描总线上的设备的时候会调用</w:t>
      </w:r>
      <w:r w:rsidRPr="008C560D">
        <w:rPr>
          <w:rFonts w:ascii="Courier New" w:eastAsia="PalatinoLinotype-Roman" w:hAnsi="Courier New" w:cs="Courier New"/>
          <w:kern w:val="0"/>
          <w:szCs w:val="21"/>
        </w:rPr>
        <w:t>device_register()</w:t>
      </w:r>
      <w:r w:rsidRPr="00573E07">
        <w:rPr>
          <w:rFonts w:ascii="Consolas" w:hAnsi="Consolas" w:hint="eastAsia"/>
          <w:iCs/>
          <w:shd w:val="clear" w:color="auto" w:fill="FFFFFF"/>
        </w:rPr>
        <w:t>函数来更新该链表</w:t>
      </w:r>
      <w:r w:rsidR="00880263" w:rsidRPr="00573E07">
        <w:rPr>
          <w:rFonts w:ascii="Consolas" w:hAnsi="Consolas" w:hint="eastAsia"/>
          <w:iCs/>
          <w:shd w:val="clear" w:color="auto" w:fill="FFFFFF"/>
        </w:rPr>
        <w:t>(</w:t>
      </w:r>
      <w:r w:rsidR="00880263" w:rsidRPr="00573E07">
        <w:rPr>
          <w:rFonts w:ascii="Consolas" w:hAnsi="Consolas" w:hint="eastAsia"/>
          <w:iCs/>
          <w:shd w:val="clear" w:color="auto" w:fill="FFFFFF"/>
        </w:rPr>
        <w:t>在系统初始化或者设备热插入的时候触发</w:t>
      </w:r>
      <w:r w:rsidR="00880263" w:rsidRPr="00573E07">
        <w:rPr>
          <w:rFonts w:ascii="Consolas" w:hAnsi="Consolas"/>
          <w:iCs/>
          <w:shd w:val="clear" w:color="auto" w:fill="FFFFFF"/>
        </w:rPr>
        <w:t>)</w:t>
      </w:r>
      <w:r w:rsidRPr="00573E07">
        <w:rPr>
          <w:rFonts w:ascii="Consolas" w:hAnsi="Consolas" w:hint="eastAsia"/>
          <w:iCs/>
          <w:shd w:val="clear" w:color="auto" w:fill="FFFFFF"/>
        </w:rPr>
        <w:t>。</w:t>
      </w:r>
    </w:p>
    <w:p w:rsidR="00F76A26" w:rsidRDefault="008C560D" w:rsidP="008C560D">
      <w:pPr>
        <w:autoSpaceDE w:val="0"/>
        <w:autoSpaceDN w:val="0"/>
        <w:adjustRightInd w:val="0"/>
        <w:rPr>
          <w:rFonts w:eastAsia="PalatinoLinotype-Roman" w:cs="Times New Roman"/>
          <w:kern w:val="0"/>
        </w:rPr>
      </w:pPr>
      <w:r w:rsidRPr="008C560D">
        <w:rPr>
          <w:rFonts w:eastAsia="PalatinoLinotype-Roman" w:cs="Times New Roman"/>
          <w:kern w:val="0"/>
        </w:rPr>
        <w:t xml:space="preserve">The </w:t>
      </w:r>
      <w:r w:rsidRPr="008C560D">
        <w:rPr>
          <w:rFonts w:ascii="Courier New" w:eastAsia="PalatinoLinotype-Roman" w:hAnsi="Courier New" w:cs="Courier New"/>
          <w:kern w:val="0"/>
          <w:szCs w:val="21"/>
        </w:rPr>
        <w:t>klist_drivers</w:t>
      </w:r>
      <w:r w:rsidRPr="008C560D">
        <w:rPr>
          <w:rFonts w:eastAsia="PalatinoLinotype-Roman" w:cs="Times New Roman"/>
          <w:kern w:val="0"/>
        </w:rPr>
        <w:t xml:space="preserve"> member of the </w:t>
      </w:r>
      <w:r w:rsidRPr="008C560D">
        <w:rPr>
          <w:rFonts w:ascii="Courier New" w:eastAsia="PalatinoLinotype-Roman" w:hAnsi="Courier New" w:cs="Courier New"/>
          <w:kern w:val="0"/>
          <w:szCs w:val="21"/>
        </w:rPr>
        <w:t>struct subsys_private</w:t>
      </w:r>
      <w:r w:rsidRPr="008C560D">
        <w:rPr>
          <w:rFonts w:eastAsia="PalatinoLinotype-Roman" w:cs="Times New Roman"/>
          <w:kern w:val="0"/>
        </w:rPr>
        <w:t xml:space="preserve"> is a list of drivers that can handle devices on that bus. This list is updated by the </w:t>
      </w:r>
      <w:r w:rsidRPr="008C560D">
        <w:rPr>
          <w:rFonts w:ascii="Courier New" w:eastAsia="PalatinoLinotype-Roman" w:hAnsi="Courier New" w:cs="Courier New"/>
          <w:kern w:val="0"/>
          <w:szCs w:val="21"/>
        </w:rPr>
        <w:t>driver_register()</w:t>
      </w:r>
      <w:r w:rsidRPr="008C560D">
        <w:rPr>
          <w:rFonts w:eastAsia="PalatinoLinotype-Roman" w:cs="Times New Roman"/>
          <w:kern w:val="0"/>
        </w:rPr>
        <w:t xml:space="preserve"> function, which is called when a driver initializes itself.</w:t>
      </w:r>
    </w:p>
    <w:p w:rsidR="008C560D" w:rsidRPr="00573E07" w:rsidRDefault="00880263" w:rsidP="008C560D">
      <w:pPr>
        <w:autoSpaceDE w:val="0"/>
        <w:autoSpaceDN w:val="0"/>
        <w:adjustRightInd w:val="0"/>
        <w:rPr>
          <w:rFonts w:ascii="Consolas" w:hAnsi="Consolas"/>
          <w:shd w:val="clear" w:color="auto" w:fill="FFFFFF"/>
        </w:rPr>
      </w:pPr>
      <w:r w:rsidRPr="008C560D">
        <w:rPr>
          <w:rFonts w:ascii="Courier New" w:eastAsia="PalatinoLinotype-Roman" w:hAnsi="Courier New" w:cs="Courier New"/>
          <w:kern w:val="0"/>
          <w:szCs w:val="21"/>
        </w:rPr>
        <w:lastRenderedPageBreak/>
        <w:t>struct subsys_private</w:t>
      </w:r>
      <w:r w:rsidR="008C560D" w:rsidRPr="00573E07">
        <w:rPr>
          <w:rFonts w:ascii="Consolas" w:hAnsi="Consolas" w:hint="eastAsia"/>
          <w:shd w:val="clear" w:color="auto" w:fill="FFFFFF"/>
        </w:rPr>
        <w:t>结构中的</w:t>
      </w:r>
      <w:r w:rsidR="008C560D" w:rsidRPr="00880263">
        <w:rPr>
          <w:rFonts w:ascii="Courier New" w:eastAsia="PalatinoLinotype-Roman" w:hAnsi="Courier New" w:cs="Courier New" w:hint="eastAsia"/>
          <w:kern w:val="0"/>
          <w:szCs w:val="21"/>
        </w:rPr>
        <w:t>klist_drivers</w:t>
      </w:r>
      <w:r w:rsidRPr="00573E07">
        <w:rPr>
          <w:rFonts w:ascii="Consolas" w:hAnsi="Consolas" w:hint="eastAsia"/>
          <w:shd w:val="clear" w:color="auto" w:fill="FFFFFF"/>
        </w:rPr>
        <w:t>则以链表的方式维护了</w:t>
      </w:r>
      <w:r w:rsidR="008C560D" w:rsidRPr="00573E07">
        <w:rPr>
          <w:rFonts w:ascii="Consolas" w:hAnsi="Consolas" w:hint="eastAsia"/>
          <w:shd w:val="clear" w:color="auto" w:fill="FFFFFF"/>
        </w:rPr>
        <w:t>所有能够处理该总线设备的驱动程序。当驱动初始化的时候通过调用</w:t>
      </w:r>
      <w:r w:rsidRPr="008C560D">
        <w:rPr>
          <w:rFonts w:ascii="Courier New" w:eastAsia="PalatinoLinotype-Roman" w:hAnsi="Courier New" w:cs="Courier New"/>
          <w:kern w:val="0"/>
          <w:szCs w:val="21"/>
        </w:rPr>
        <w:t>driver_register()</w:t>
      </w:r>
      <w:r w:rsidRPr="00573E07">
        <w:rPr>
          <w:rFonts w:ascii="Consolas" w:hAnsi="Consolas" w:hint="eastAsia"/>
          <w:iCs/>
          <w:shd w:val="clear" w:color="auto" w:fill="FFFFFF"/>
        </w:rPr>
        <w:t>函数</w:t>
      </w:r>
      <w:r w:rsidR="008C560D" w:rsidRPr="00573E07">
        <w:rPr>
          <w:rFonts w:ascii="Consolas" w:hAnsi="Consolas" w:hint="eastAsia"/>
          <w:shd w:val="clear" w:color="auto" w:fill="FFFFFF"/>
        </w:rPr>
        <w:t>来更新该列</w:t>
      </w:r>
      <w:r w:rsidR="008C560D" w:rsidRPr="00573E07">
        <w:rPr>
          <w:rFonts w:ascii="Consolas" w:hAnsi="Consolas" w:hint="eastAsia"/>
          <w:iCs/>
          <w:shd w:val="clear" w:color="auto" w:fill="FFFFFF"/>
        </w:rPr>
        <w:t>表。</w:t>
      </w:r>
    </w:p>
    <w:p w:rsidR="00F76A26" w:rsidRPr="0011262E" w:rsidRDefault="00F76A26" w:rsidP="00F76A26">
      <w:pPr>
        <w:autoSpaceDE w:val="0"/>
        <w:autoSpaceDN w:val="0"/>
        <w:adjustRightInd w:val="0"/>
        <w:rPr>
          <w:rFonts w:eastAsia="PalatinoLinotype-Roman" w:cs="Times New Roman"/>
          <w:kern w:val="0"/>
        </w:rPr>
      </w:pPr>
      <w:r w:rsidRPr="0011262E">
        <w:rPr>
          <w:rFonts w:eastAsia="PalatinoLinotype-Roman" w:cs="Times New Roman"/>
          <w:kern w:val="0"/>
        </w:rPr>
        <w:t>When a new device is plugged into the system, the bus controller driver detects the device and</w:t>
      </w:r>
      <w:r w:rsidR="00880263">
        <w:rPr>
          <w:rFonts w:eastAsia="PalatinoLinotype-Roman" w:cs="Times New Roman"/>
          <w:kern w:val="0"/>
        </w:rPr>
        <w:t xml:space="preserve"> </w:t>
      </w:r>
      <w:r w:rsidRPr="0011262E">
        <w:rPr>
          <w:rFonts w:eastAsia="PalatinoLinotype-Roman" w:cs="Times New Roman"/>
          <w:kern w:val="0"/>
        </w:rPr>
        <w:t xml:space="preserve">calls </w:t>
      </w:r>
      <w:r w:rsidRPr="008C560D">
        <w:rPr>
          <w:rFonts w:ascii="Courier New" w:eastAsia="PalatinoLinotype-Roman" w:hAnsi="Courier New" w:cs="Courier New"/>
          <w:kern w:val="0"/>
          <w:szCs w:val="21"/>
        </w:rPr>
        <w:t>device_register()</w:t>
      </w:r>
      <w:r w:rsidRPr="0011262E">
        <w:rPr>
          <w:rFonts w:eastAsia="PalatinoLinotype-Roman" w:cs="Times New Roman"/>
          <w:kern w:val="0"/>
        </w:rPr>
        <w:t>. When a device is registered by the bus controller driver, the parent member</w:t>
      </w:r>
      <w:r w:rsidR="008C560D">
        <w:rPr>
          <w:rFonts w:eastAsia="PalatinoLinotype-Roman" w:cs="Times New Roman"/>
          <w:kern w:val="0"/>
        </w:rPr>
        <w:t xml:space="preserve"> </w:t>
      </w:r>
      <w:r w:rsidRPr="0011262E">
        <w:rPr>
          <w:rFonts w:eastAsia="PalatinoLinotype-Roman" w:cs="Times New Roman"/>
          <w:kern w:val="0"/>
        </w:rPr>
        <w:t xml:space="preserve">of the </w:t>
      </w:r>
      <w:r w:rsidRPr="008C560D">
        <w:rPr>
          <w:rFonts w:ascii="Courier New" w:eastAsia="PalatinoLinotype-Roman" w:hAnsi="Courier New" w:cs="Courier New"/>
          <w:kern w:val="0"/>
          <w:szCs w:val="21"/>
        </w:rPr>
        <w:t>struct device</w:t>
      </w:r>
      <w:r w:rsidRPr="0011262E">
        <w:rPr>
          <w:rFonts w:eastAsia="PalatinoLinotype-Roman" w:cs="Times New Roman"/>
          <w:kern w:val="0"/>
        </w:rPr>
        <w:t xml:space="preserve"> is pointed to the bus controller device to build the physical device list. The list of</w:t>
      </w:r>
      <w:r w:rsidR="008C560D">
        <w:rPr>
          <w:rFonts w:eastAsia="PalatinoLinotype-Roman" w:cs="Times New Roman"/>
          <w:kern w:val="0"/>
        </w:rPr>
        <w:t xml:space="preserve"> </w:t>
      </w:r>
      <w:r w:rsidRPr="0011262E">
        <w:rPr>
          <w:rFonts w:eastAsia="PalatinoLinotype-Roman" w:cs="Times New Roman"/>
          <w:kern w:val="0"/>
        </w:rPr>
        <w:t>drivers associated with the bus is iterated over to find out if there are any drivers that can handle</w:t>
      </w:r>
      <w:r w:rsidR="008C560D">
        <w:rPr>
          <w:rFonts w:eastAsia="PalatinoLinotype-Roman" w:cs="Times New Roman"/>
          <w:kern w:val="0"/>
        </w:rPr>
        <w:t xml:space="preserve"> </w:t>
      </w:r>
      <w:r w:rsidRPr="0011262E">
        <w:rPr>
          <w:rFonts w:eastAsia="PalatinoLinotype-Roman" w:cs="Times New Roman"/>
          <w:kern w:val="0"/>
        </w:rPr>
        <w:t xml:space="preserve">the device. The </w:t>
      </w:r>
      <w:r w:rsidRPr="008C560D">
        <w:rPr>
          <w:rFonts w:ascii="Courier New" w:eastAsia="PalatinoLinotype-Roman" w:hAnsi="Courier New" w:cs="Courier New"/>
          <w:kern w:val="0"/>
          <w:szCs w:val="21"/>
        </w:rPr>
        <w:t>match</w:t>
      </w:r>
      <w:r w:rsidRPr="0011262E">
        <w:rPr>
          <w:rFonts w:eastAsia="PalatinoLinotype-Roman" w:cs="Times New Roman"/>
          <w:kern w:val="0"/>
        </w:rPr>
        <w:t xml:space="preserve"> function provided in the </w:t>
      </w:r>
      <w:r w:rsidRPr="008C560D">
        <w:rPr>
          <w:rFonts w:ascii="Courier New" w:eastAsia="PalatinoLinotype-Roman" w:hAnsi="Courier New" w:cs="Courier New"/>
          <w:kern w:val="0"/>
          <w:szCs w:val="21"/>
        </w:rPr>
        <w:t>struct bus_type</w:t>
      </w:r>
      <w:r w:rsidRPr="0011262E">
        <w:rPr>
          <w:rFonts w:eastAsia="PalatinoLinotype-Roman" w:cs="Times New Roman"/>
          <w:kern w:val="0"/>
        </w:rPr>
        <w:t xml:space="preserve"> structure is used to check if a given</w:t>
      </w:r>
      <w:r w:rsidR="008C560D">
        <w:rPr>
          <w:rFonts w:eastAsia="PalatinoLinotype-Roman" w:cs="Times New Roman"/>
          <w:kern w:val="0"/>
        </w:rPr>
        <w:t xml:space="preserve"> </w:t>
      </w:r>
      <w:r w:rsidRPr="0011262E">
        <w:rPr>
          <w:rFonts w:eastAsia="PalatinoLinotype-Roman" w:cs="Times New Roman"/>
          <w:kern w:val="0"/>
        </w:rPr>
        <w:t>driver can handle a given device. When a driver is found that can handle the device, the driver</w:t>
      </w:r>
      <w:r w:rsidR="008C560D">
        <w:rPr>
          <w:rFonts w:eastAsia="PalatinoLinotype-Roman" w:cs="Times New Roman"/>
          <w:kern w:val="0"/>
        </w:rPr>
        <w:t xml:space="preserve"> </w:t>
      </w:r>
      <w:r w:rsidRPr="0011262E">
        <w:rPr>
          <w:rFonts w:eastAsia="PalatinoLinotype-Roman" w:cs="Times New Roman"/>
          <w:kern w:val="0"/>
        </w:rPr>
        <w:t xml:space="preserve">member of the </w:t>
      </w:r>
      <w:r w:rsidRPr="008C560D">
        <w:rPr>
          <w:rFonts w:ascii="Courier New" w:eastAsia="PalatinoLinotype-Roman" w:hAnsi="Courier New" w:cs="Courier New"/>
          <w:kern w:val="0"/>
          <w:szCs w:val="21"/>
        </w:rPr>
        <w:t>struct device</w:t>
      </w:r>
      <w:r w:rsidRPr="0011262E">
        <w:rPr>
          <w:rFonts w:eastAsia="PalatinoLinotype-Roman" w:cs="Times New Roman"/>
          <w:kern w:val="0"/>
        </w:rPr>
        <w:t xml:space="preserve"> is pointed to the corresponding device driver.</w:t>
      </w:r>
    </w:p>
    <w:p w:rsidR="00F76A26" w:rsidRPr="00573E07" w:rsidRDefault="00F76A26" w:rsidP="00F76A26">
      <w:pPr>
        <w:autoSpaceDE w:val="0"/>
        <w:autoSpaceDN w:val="0"/>
        <w:adjustRightInd w:val="0"/>
        <w:rPr>
          <w:rFonts w:ascii="Consolas" w:hAnsi="Consolas"/>
          <w:iCs/>
          <w:shd w:val="clear" w:color="auto" w:fill="FFFFFF"/>
        </w:rPr>
      </w:pPr>
      <w:r w:rsidRPr="00573E07">
        <w:rPr>
          <w:rFonts w:ascii="Consolas" w:hAnsi="Consolas" w:hint="eastAsia"/>
          <w:iCs/>
          <w:shd w:val="clear" w:color="auto" w:fill="FFFFFF"/>
        </w:rPr>
        <w:t>当新设备插入系统时，总线控制器驱动会侦测到</w:t>
      </w:r>
      <w:r w:rsidR="00880263" w:rsidRPr="00573E07">
        <w:rPr>
          <w:rFonts w:ascii="Consolas" w:hAnsi="Consolas" w:hint="eastAsia"/>
          <w:iCs/>
          <w:shd w:val="clear" w:color="auto" w:fill="FFFFFF"/>
        </w:rPr>
        <w:t>该</w:t>
      </w:r>
      <w:r w:rsidRPr="00573E07">
        <w:rPr>
          <w:rFonts w:ascii="Consolas" w:hAnsi="Consolas" w:hint="eastAsia"/>
          <w:iCs/>
          <w:shd w:val="clear" w:color="auto" w:fill="FFFFFF"/>
        </w:rPr>
        <w:t>设备并调用</w:t>
      </w:r>
      <w:r w:rsidR="00880263" w:rsidRPr="008C560D">
        <w:rPr>
          <w:rFonts w:ascii="Courier New" w:eastAsia="PalatinoLinotype-Roman" w:hAnsi="Courier New" w:cs="Courier New"/>
          <w:kern w:val="0"/>
          <w:szCs w:val="21"/>
        </w:rPr>
        <w:t>device_register()</w:t>
      </w:r>
      <w:r w:rsidR="00880263" w:rsidRPr="00573E07">
        <w:rPr>
          <w:rFonts w:ascii="Consolas" w:hAnsi="Consolas" w:hint="eastAsia"/>
          <w:iCs/>
          <w:shd w:val="clear" w:color="auto" w:fill="FFFFFF"/>
        </w:rPr>
        <w:t>函数</w:t>
      </w:r>
      <w:r w:rsidRPr="00573E07">
        <w:rPr>
          <w:rFonts w:ascii="Consolas" w:hAnsi="Consolas" w:hint="eastAsia"/>
          <w:iCs/>
          <w:shd w:val="clear" w:color="auto" w:fill="FFFFFF"/>
        </w:rPr>
        <w:t>。</w:t>
      </w:r>
      <w:r w:rsidR="00880263" w:rsidRPr="00573E07">
        <w:rPr>
          <w:rFonts w:ascii="Consolas" w:hAnsi="Consolas" w:hint="eastAsia"/>
          <w:iCs/>
          <w:shd w:val="clear" w:color="auto" w:fill="FFFFFF"/>
        </w:rPr>
        <w:t>当总线控制器驱动注册一个设备时</w:t>
      </w:r>
      <w:r w:rsidR="00880263" w:rsidRPr="008C560D">
        <w:rPr>
          <w:rFonts w:ascii="Courier New" w:eastAsia="PalatinoLinotype-Roman" w:hAnsi="Courier New" w:cs="Courier New"/>
          <w:kern w:val="0"/>
          <w:szCs w:val="21"/>
        </w:rPr>
        <w:t>struct device</w:t>
      </w:r>
      <w:r w:rsidR="00880263" w:rsidRPr="00573E07">
        <w:rPr>
          <w:rFonts w:ascii="Consolas" w:hAnsi="Consolas" w:hint="eastAsia"/>
          <w:iCs/>
          <w:shd w:val="clear" w:color="auto" w:fill="FFFFFF"/>
        </w:rPr>
        <w:t>结构的</w:t>
      </w:r>
      <w:r w:rsidR="00880263">
        <w:rPr>
          <w:rFonts w:ascii="Courier New" w:eastAsia="PalatinoLinotype-Roman" w:hAnsi="Courier New" w:cs="Courier New" w:hint="eastAsia"/>
          <w:kern w:val="0"/>
          <w:szCs w:val="21"/>
        </w:rPr>
        <w:t>p</w:t>
      </w:r>
      <w:r w:rsidR="00880263">
        <w:rPr>
          <w:rFonts w:ascii="Courier New" w:eastAsia="PalatinoLinotype-Roman" w:hAnsi="Courier New" w:cs="Courier New"/>
          <w:kern w:val="0"/>
          <w:szCs w:val="21"/>
        </w:rPr>
        <w:t>arent</w:t>
      </w:r>
      <w:r w:rsidR="00880263" w:rsidRPr="00573E07">
        <w:rPr>
          <w:rFonts w:ascii="Consolas" w:hAnsi="Consolas" w:hint="eastAsia"/>
          <w:iCs/>
          <w:shd w:val="clear" w:color="auto" w:fill="FFFFFF"/>
        </w:rPr>
        <w:t>成员被设置为总线控制器设备，用于构造总线上的设备列表。</w:t>
      </w:r>
      <w:r w:rsidRPr="00573E07">
        <w:rPr>
          <w:rFonts w:ascii="Consolas" w:hAnsi="Consolas" w:hint="eastAsia"/>
          <w:iCs/>
          <w:shd w:val="clear" w:color="auto" w:fill="FFFFFF"/>
        </w:rPr>
        <w:t>总线上</w:t>
      </w:r>
      <w:r w:rsidR="00880263" w:rsidRPr="00573E07">
        <w:rPr>
          <w:rFonts w:ascii="Consolas" w:hAnsi="Consolas" w:hint="eastAsia"/>
          <w:iCs/>
          <w:shd w:val="clear" w:color="auto" w:fill="FFFFFF"/>
        </w:rPr>
        <w:t>关联</w:t>
      </w:r>
      <w:r w:rsidRPr="00573E07">
        <w:rPr>
          <w:rFonts w:ascii="Consolas" w:hAnsi="Consolas" w:hint="eastAsia"/>
          <w:iCs/>
          <w:shd w:val="clear" w:color="auto" w:fill="FFFFFF"/>
        </w:rPr>
        <w:t>的驱动</w:t>
      </w:r>
      <w:r w:rsidR="00880263" w:rsidRPr="00573E07">
        <w:rPr>
          <w:rFonts w:ascii="Consolas" w:hAnsi="Consolas" w:hint="eastAsia"/>
          <w:iCs/>
          <w:shd w:val="clear" w:color="auto" w:fill="FFFFFF"/>
        </w:rPr>
        <w:t>程序会被依次遍历以</w:t>
      </w:r>
      <w:r w:rsidRPr="00573E07">
        <w:rPr>
          <w:rFonts w:ascii="Consolas" w:hAnsi="Consolas" w:hint="eastAsia"/>
          <w:iCs/>
          <w:shd w:val="clear" w:color="auto" w:fill="FFFFFF"/>
        </w:rPr>
        <w:t>查找是否有合适的驱动来支持该设备。</w:t>
      </w:r>
      <w:r w:rsidR="00F6513A" w:rsidRPr="008C560D">
        <w:rPr>
          <w:rFonts w:ascii="Courier New" w:eastAsia="PalatinoLinotype-Roman" w:hAnsi="Courier New" w:cs="Courier New"/>
          <w:kern w:val="0"/>
          <w:szCs w:val="21"/>
        </w:rPr>
        <w:t>struct bus_type</w:t>
      </w:r>
      <w:r w:rsidR="00F6513A" w:rsidRPr="00573E07">
        <w:rPr>
          <w:rFonts w:ascii="Consolas" w:hAnsi="Consolas" w:hint="eastAsia"/>
          <w:iCs/>
          <w:shd w:val="clear" w:color="auto" w:fill="FFFFFF"/>
        </w:rPr>
        <w:t>结构提供</w:t>
      </w:r>
      <w:r w:rsidRPr="00573E07">
        <w:rPr>
          <w:rFonts w:ascii="Consolas" w:hAnsi="Consolas" w:hint="eastAsia"/>
          <w:iCs/>
          <w:shd w:val="clear" w:color="auto" w:fill="FFFFFF"/>
        </w:rPr>
        <w:t>的</w:t>
      </w:r>
      <w:r w:rsidRPr="00573E07">
        <w:rPr>
          <w:rFonts w:ascii="Courier New" w:eastAsia="PalatinoLinotype-Roman" w:hAnsi="Courier New" w:cs="Courier New" w:hint="eastAsia"/>
          <w:kern w:val="0"/>
          <w:szCs w:val="21"/>
        </w:rPr>
        <w:t>match</w:t>
      </w:r>
      <w:r w:rsidRPr="00573E07">
        <w:rPr>
          <w:rFonts w:ascii="Consolas" w:hAnsi="Consolas" w:hint="eastAsia"/>
          <w:iCs/>
          <w:shd w:val="clear" w:color="auto" w:fill="FFFFFF"/>
        </w:rPr>
        <w:t>函数就是用来检查一个特定的驱动是否</w:t>
      </w:r>
      <w:r w:rsidR="00F6513A" w:rsidRPr="00573E07">
        <w:rPr>
          <w:rFonts w:ascii="Consolas" w:hAnsi="Consolas" w:hint="eastAsia"/>
          <w:iCs/>
          <w:shd w:val="clear" w:color="auto" w:fill="FFFFFF"/>
        </w:rPr>
        <w:t>能够</w:t>
      </w:r>
      <w:r w:rsidRPr="00573E07">
        <w:rPr>
          <w:rFonts w:ascii="Consolas" w:hAnsi="Consolas" w:hint="eastAsia"/>
          <w:iCs/>
          <w:shd w:val="clear" w:color="auto" w:fill="FFFFFF"/>
        </w:rPr>
        <w:t>支持</w:t>
      </w:r>
      <w:r w:rsidR="00F6513A" w:rsidRPr="00573E07">
        <w:rPr>
          <w:rFonts w:ascii="Consolas" w:hAnsi="Consolas" w:hint="eastAsia"/>
          <w:iCs/>
          <w:shd w:val="clear" w:color="auto" w:fill="FFFFFF"/>
        </w:rPr>
        <w:t>一个</w:t>
      </w:r>
      <w:r w:rsidRPr="00573E07">
        <w:rPr>
          <w:rFonts w:ascii="Consolas" w:hAnsi="Consolas" w:hint="eastAsia"/>
          <w:iCs/>
          <w:shd w:val="clear" w:color="auto" w:fill="FFFFFF"/>
        </w:rPr>
        <w:t>给定的设备。当一个</w:t>
      </w:r>
      <w:r w:rsidR="00F6513A" w:rsidRPr="00573E07">
        <w:rPr>
          <w:rFonts w:ascii="Consolas" w:hAnsi="Consolas" w:hint="eastAsia"/>
          <w:iCs/>
          <w:shd w:val="clear" w:color="auto" w:fill="FFFFFF"/>
        </w:rPr>
        <w:t>能够支持该设备的</w:t>
      </w:r>
      <w:r w:rsidRPr="00573E07">
        <w:rPr>
          <w:rFonts w:ascii="Consolas" w:hAnsi="Consolas" w:hint="eastAsia"/>
          <w:iCs/>
          <w:shd w:val="clear" w:color="auto" w:fill="FFFFFF"/>
        </w:rPr>
        <w:t>驱动被找到后，</w:t>
      </w:r>
      <w:r w:rsidR="00F6513A" w:rsidRPr="008C560D">
        <w:rPr>
          <w:rFonts w:ascii="Courier New" w:eastAsia="PalatinoLinotype-Roman" w:hAnsi="Courier New" w:cs="Courier New"/>
          <w:kern w:val="0"/>
          <w:szCs w:val="21"/>
        </w:rPr>
        <w:t>struct device</w:t>
      </w:r>
      <w:r w:rsidRPr="00573E07">
        <w:rPr>
          <w:rFonts w:ascii="Consolas" w:hAnsi="Consolas" w:hint="eastAsia"/>
          <w:iCs/>
          <w:shd w:val="clear" w:color="auto" w:fill="FFFFFF"/>
        </w:rPr>
        <w:t>结构的</w:t>
      </w:r>
      <w:r w:rsidRPr="00573E07">
        <w:rPr>
          <w:rFonts w:ascii="Consolas" w:hAnsi="Consolas" w:hint="eastAsia"/>
          <w:shd w:val="clear" w:color="auto" w:fill="FFFFFF"/>
        </w:rPr>
        <w:t>driver</w:t>
      </w:r>
      <w:r w:rsidRPr="00573E07">
        <w:rPr>
          <w:rFonts w:ascii="Consolas" w:hAnsi="Consolas" w:hint="eastAsia"/>
          <w:iCs/>
          <w:shd w:val="clear" w:color="auto" w:fill="FFFFFF"/>
        </w:rPr>
        <w:t>成员变量就会被设置为相应的驱动。</w:t>
      </w:r>
    </w:p>
    <w:p w:rsidR="00F76A26" w:rsidRPr="0011262E" w:rsidRDefault="00F76A26" w:rsidP="00F6513A">
      <w:pPr>
        <w:autoSpaceDE w:val="0"/>
        <w:autoSpaceDN w:val="0"/>
        <w:adjustRightInd w:val="0"/>
        <w:spacing w:line="300" w:lineRule="exact"/>
        <w:rPr>
          <w:rFonts w:eastAsia="PalatinoLinotype-Roman" w:cs="Times New Roman"/>
          <w:kern w:val="0"/>
        </w:rPr>
      </w:pPr>
      <w:r w:rsidRPr="0011262E">
        <w:rPr>
          <w:rFonts w:eastAsia="PalatinoLinotype-Roman" w:cs="Times New Roman"/>
          <w:kern w:val="0"/>
        </w:rPr>
        <w:t xml:space="preserve">When a kernel module is inserted into the kernel and the driver calls </w:t>
      </w:r>
      <w:r w:rsidRPr="008C560D">
        <w:rPr>
          <w:rFonts w:ascii="Courier New" w:eastAsia="PalatinoLinotype-Roman" w:hAnsi="Courier New" w:cs="Courier New"/>
          <w:kern w:val="0"/>
          <w:szCs w:val="21"/>
        </w:rPr>
        <w:t>driver_register()</w:t>
      </w:r>
      <w:r w:rsidRPr="0011262E">
        <w:rPr>
          <w:rFonts w:eastAsia="PalatinoLinotype-Roman" w:cs="Times New Roman"/>
          <w:kern w:val="0"/>
        </w:rPr>
        <w:t>, the list of</w:t>
      </w:r>
      <w:r w:rsidR="008C560D">
        <w:rPr>
          <w:rFonts w:eastAsia="PalatinoLinotype-Roman" w:cs="Times New Roman"/>
          <w:kern w:val="0"/>
        </w:rPr>
        <w:t xml:space="preserve"> </w:t>
      </w:r>
      <w:r w:rsidRPr="0011262E">
        <w:rPr>
          <w:rFonts w:eastAsia="PalatinoLinotype-Roman" w:cs="Times New Roman"/>
          <w:kern w:val="0"/>
        </w:rPr>
        <w:t>devices associated with the bus is iterated over to find out if there are any devices that the driver</w:t>
      </w:r>
      <w:r w:rsidR="008C560D">
        <w:rPr>
          <w:rFonts w:eastAsia="PalatinoLinotype-Roman" w:cs="Times New Roman"/>
          <w:kern w:val="0"/>
        </w:rPr>
        <w:t xml:space="preserve"> </w:t>
      </w:r>
      <w:r w:rsidRPr="0011262E">
        <w:rPr>
          <w:rFonts w:eastAsia="PalatinoLinotype-Roman" w:cs="Times New Roman"/>
          <w:kern w:val="0"/>
        </w:rPr>
        <w:t xml:space="preserve">can handle using the </w:t>
      </w:r>
      <w:r w:rsidRPr="008C560D">
        <w:rPr>
          <w:rFonts w:ascii="Courier New" w:eastAsia="PalatinoLinotype-Roman" w:hAnsi="Courier New" w:cs="Courier New"/>
          <w:kern w:val="0"/>
          <w:szCs w:val="21"/>
        </w:rPr>
        <w:t>match</w:t>
      </w:r>
      <w:r w:rsidRPr="0011262E">
        <w:rPr>
          <w:rFonts w:eastAsia="PalatinoLinotype-Roman" w:cs="Times New Roman"/>
          <w:kern w:val="0"/>
        </w:rPr>
        <w:t xml:space="preserve"> function. When a match is found, the device is associated with the</w:t>
      </w:r>
      <w:r w:rsidR="008C560D">
        <w:rPr>
          <w:rFonts w:eastAsia="PalatinoLinotype-Roman" w:cs="Times New Roman"/>
          <w:kern w:val="0"/>
        </w:rPr>
        <w:t xml:space="preserve"> </w:t>
      </w:r>
      <w:r w:rsidRPr="0011262E">
        <w:rPr>
          <w:rFonts w:eastAsia="PalatinoLinotype-Roman" w:cs="Times New Roman"/>
          <w:kern w:val="0"/>
        </w:rPr>
        <w:t>device driver and the driver</w:t>
      </w:r>
      <w:r w:rsidRPr="0011262E">
        <w:rPr>
          <w:rFonts w:eastAsia="PalatinoLinotype-Roman" w:cs="Times New Roman" w:hint="eastAsia"/>
          <w:kern w:val="0"/>
        </w:rPr>
        <w:t>´</w:t>
      </w:r>
      <w:r w:rsidRPr="0011262E">
        <w:rPr>
          <w:rFonts w:eastAsia="PalatinoLinotype-Roman" w:cs="Times New Roman"/>
          <w:kern w:val="0"/>
        </w:rPr>
        <w:t xml:space="preserve">s </w:t>
      </w:r>
      <w:r w:rsidRPr="008C560D">
        <w:rPr>
          <w:rFonts w:ascii="Courier New" w:eastAsia="PalatinoLinotype-Roman" w:hAnsi="Courier New" w:cs="Courier New"/>
          <w:kern w:val="0"/>
          <w:szCs w:val="21"/>
        </w:rPr>
        <w:t>probe()</w:t>
      </w:r>
      <w:r w:rsidRPr="0011262E">
        <w:rPr>
          <w:rFonts w:eastAsia="PalatinoLinotype-Roman" w:cs="Times New Roman"/>
          <w:kern w:val="0"/>
        </w:rPr>
        <w:t xml:space="preserve"> function is called, this is what we call </w:t>
      </w:r>
      <w:r w:rsidRPr="0011262E">
        <w:rPr>
          <w:rFonts w:eastAsia="PalatinoLinotype-Roman" w:cs="Times New Roman"/>
          <w:b/>
          <w:kern w:val="0"/>
        </w:rPr>
        <w:t>binding</w:t>
      </w:r>
      <w:r w:rsidRPr="0011262E">
        <w:rPr>
          <w:rFonts w:eastAsia="PalatinoLinotype-Roman" w:cs="Times New Roman"/>
          <w:kern w:val="0"/>
        </w:rPr>
        <w:t>.</w:t>
      </w:r>
    </w:p>
    <w:p w:rsidR="00F76A26" w:rsidRPr="00573E07" w:rsidRDefault="00573E07" w:rsidP="00F76A26">
      <w:pPr>
        <w:autoSpaceDE w:val="0"/>
        <w:autoSpaceDN w:val="0"/>
        <w:adjustRightInd w:val="0"/>
        <w:rPr>
          <w:rFonts w:ascii="Consolas" w:hAnsi="Consolas"/>
          <w:shd w:val="clear" w:color="auto" w:fill="FFFFFF"/>
        </w:rPr>
      </w:pPr>
      <w:r w:rsidRPr="00573E07">
        <w:rPr>
          <w:rFonts w:ascii="Consolas" w:hAnsi="Consolas" w:hint="eastAsia"/>
          <w:shd w:val="clear" w:color="auto" w:fill="FFFFFF"/>
        </w:rPr>
        <w:t>当一个内核模块被插入到内核并且相应的驱动调用了</w:t>
      </w:r>
      <w:r w:rsidRPr="008C560D">
        <w:rPr>
          <w:rFonts w:ascii="Courier New" w:eastAsia="PalatinoLinotype-Roman" w:hAnsi="Courier New" w:cs="Courier New"/>
          <w:kern w:val="0"/>
          <w:szCs w:val="21"/>
        </w:rPr>
        <w:t>driver_register()</w:t>
      </w:r>
      <w:r w:rsidRPr="00573E07">
        <w:rPr>
          <w:rFonts w:ascii="Consolas" w:hAnsi="Consolas" w:hint="eastAsia"/>
          <w:shd w:val="clear" w:color="auto" w:fill="FFFFFF"/>
        </w:rPr>
        <w:t>函数之后</w:t>
      </w:r>
      <w:r w:rsidR="00F76A26" w:rsidRPr="00573E07">
        <w:rPr>
          <w:rFonts w:ascii="Consolas" w:hAnsi="Consolas" w:hint="eastAsia"/>
          <w:shd w:val="clear" w:color="auto" w:fill="FFFFFF"/>
        </w:rPr>
        <w:t>，</w:t>
      </w:r>
      <w:r w:rsidRPr="00573E07">
        <w:rPr>
          <w:rFonts w:ascii="Consolas" w:hAnsi="Consolas" w:hint="eastAsia"/>
          <w:shd w:val="clear" w:color="auto" w:fill="FFFFFF"/>
        </w:rPr>
        <w:t>关联总线上的设备列表会被依次遍历</w:t>
      </w:r>
      <w:r w:rsidR="00F76A26" w:rsidRPr="00573E07">
        <w:rPr>
          <w:rFonts w:ascii="Consolas" w:hAnsi="Consolas" w:hint="eastAsia"/>
          <w:shd w:val="clear" w:color="auto" w:fill="FFFFFF"/>
        </w:rPr>
        <w:t>，通过</w:t>
      </w:r>
      <w:r w:rsidRPr="00573E07">
        <w:rPr>
          <w:rFonts w:ascii="Consolas" w:hAnsi="Consolas" w:hint="eastAsia"/>
          <w:shd w:val="clear" w:color="auto" w:fill="FFFFFF"/>
        </w:rPr>
        <w:t>调用</w:t>
      </w:r>
      <w:r w:rsidR="00F76A26" w:rsidRPr="00573E07">
        <w:rPr>
          <w:rFonts w:ascii="Courier New" w:eastAsia="PalatinoLinotype-Roman" w:hAnsi="Courier New" w:cs="Courier New" w:hint="eastAsia"/>
          <w:iCs/>
          <w:kern w:val="0"/>
          <w:szCs w:val="21"/>
        </w:rPr>
        <w:t>match</w:t>
      </w:r>
      <w:r w:rsidR="00F76A26" w:rsidRPr="00573E07">
        <w:rPr>
          <w:rFonts w:ascii="Consolas" w:hAnsi="Consolas" w:hint="eastAsia"/>
          <w:shd w:val="clear" w:color="auto" w:fill="FFFFFF"/>
        </w:rPr>
        <w:t>函数来确定</w:t>
      </w:r>
      <w:r w:rsidRPr="00573E07">
        <w:rPr>
          <w:rFonts w:ascii="Consolas" w:hAnsi="Consolas" w:hint="eastAsia"/>
          <w:shd w:val="clear" w:color="auto" w:fill="FFFFFF"/>
        </w:rPr>
        <w:t>是否有</w:t>
      </w:r>
      <w:r w:rsidR="00F76A26" w:rsidRPr="00573E07">
        <w:rPr>
          <w:rFonts w:ascii="Consolas" w:hAnsi="Consolas" w:hint="eastAsia"/>
          <w:shd w:val="clear" w:color="auto" w:fill="FFFFFF"/>
        </w:rPr>
        <w:t>设备</w:t>
      </w:r>
      <w:r w:rsidRPr="00573E07">
        <w:rPr>
          <w:rFonts w:ascii="Consolas" w:hAnsi="Consolas" w:hint="eastAsia"/>
          <w:shd w:val="clear" w:color="auto" w:fill="FFFFFF"/>
        </w:rPr>
        <w:t>能够</w:t>
      </w:r>
      <w:r w:rsidR="00F76A26" w:rsidRPr="00573E07">
        <w:rPr>
          <w:rFonts w:ascii="Consolas" w:hAnsi="Consolas" w:hint="eastAsia"/>
          <w:shd w:val="clear" w:color="auto" w:fill="FFFFFF"/>
        </w:rPr>
        <w:t>被该驱动所支持。如果查找到这样的匹配，设备就会和该</w:t>
      </w:r>
      <w:r w:rsidRPr="00573E07">
        <w:rPr>
          <w:rFonts w:ascii="Consolas" w:hAnsi="Consolas" w:hint="eastAsia"/>
          <w:shd w:val="clear" w:color="auto" w:fill="FFFFFF"/>
        </w:rPr>
        <w:t>驱动关联，</w:t>
      </w:r>
      <w:r w:rsidR="00F76A26" w:rsidRPr="00573E07">
        <w:rPr>
          <w:rFonts w:ascii="Consolas" w:hAnsi="Consolas" w:hint="eastAsia"/>
          <w:shd w:val="clear" w:color="auto" w:fill="FFFFFF"/>
        </w:rPr>
        <w:t>驱动的</w:t>
      </w:r>
      <w:r w:rsidR="00F76A26" w:rsidRPr="00573E07">
        <w:rPr>
          <w:rFonts w:ascii="Courier New" w:eastAsia="PalatinoLinotype-Roman" w:hAnsi="Courier New" w:cs="Courier New" w:hint="eastAsia"/>
          <w:iCs/>
          <w:kern w:val="0"/>
          <w:szCs w:val="21"/>
        </w:rPr>
        <w:t>probe</w:t>
      </w:r>
      <w:r w:rsidR="00F76A26" w:rsidRPr="00573E07">
        <w:rPr>
          <w:rFonts w:ascii="Consolas" w:hAnsi="Consolas" w:hint="eastAsia"/>
          <w:shd w:val="clear" w:color="auto" w:fill="FFFFFF"/>
        </w:rPr>
        <w:t>函数</w:t>
      </w:r>
      <w:r w:rsidRPr="00573E07">
        <w:rPr>
          <w:rFonts w:ascii="Consolas" w:hAnsi="Consolas" w:hint="eastAsia"/>
          <w:shd w:val="clear" w:color="auto" w:fill="FFFFFF"/>
        </w:rPr>
        <w:t>也会被调用</w:t>
      </w:r>
      <w:r w:rsidR="00F76A26" w:rsidRPr="00573E07">
        <w:rPr>
          <w:rFonts w:ascii="Consolas" w:hAnsi="Consolas" w:hint="eastAsia"/>
          <w:shd w:val="clear" w:color="auto" w:fill="FFFFFF"/>
        </w:rPr>
        <w:t>，这就是我们俗称的绑定。</w:t>
      </w:r>
    </w:p>
    <w:p w:rsidR="00F76A26" w:rsidRPr="0011262E" w:rsidRDefault="00F76A26" w:rsidP="00F76A26">
      <w:pPr>
        <w:autoSpaceDE w:val="0"/>
        <w:autoSpaceDN w:val="0"/>
        <w:adjustRightInd w:val="0"/>
        <w:rPr>
          <w:rFonts w:eastAsia="PalatinoLinotype-Roman" w:cs="Times New Roman"/>
          <w:kern w:val="0"/>
        </w:rPr>
      </w:pPr>
      <w:r w:rsidRPr="0011262E">
        <w:rPr>
          <w:rFonts w:eastAsia="PalatinoLinotype-Roman" w:cs="Times New Roman"/>
          <w:kern w:val="0"/>
        </w:rPr>
        <w:t>When does a driver attempt to bind a device?</w:t>
      </w:r>
    </w:p>
    <w:p w:rsidR="00F76A26" w:rsidRPr="00573E07" w:rsidRDefault="00F76A26" w:rsidP="00F76A26">
      <w:pPr>
        <w:autoSpaceDE w:val="0"/>
        <w:autoSpaceDN w:val="0"/>
        <w:adjustRightInd w:val="0"/>
        <w:rPr>
          <w:rFonts w:ascii="Consolas" w:hAnsi="Consolas"/>
          <w:shd w:val="clear" w:color="auto" w:fill="FFFFFF"/>
        </w:rPr>
      </w:pPr>
      <w:r w:rsidRPr="00573E07">
        <w:rPr>
          <w:rFonts w:ascii="Consolas" w:hAnsi="Consolas" w:hint="eastAsia"/>
          <w:shd w:val="clear" w:color="auto" w:fill="FFFFFF"/>
        </w:rPr>
        <w:t>驱动</w:t>
      </w:r>
      <w:r w:rsidR="00573E07" w:rsidRPr="00573E07">
        <w:rPr>
          <w:rFonts w:ascii="Consolas" w:hAnsi="Consolas" w:hint="eastAsia"/>
          <w:shd w:val="clear" w:color="auto" w:fill="FFFFFF"/>
        </w:rPr>
        <w:t>什么时候</w:t>
      </w:r>
      <w:r w:rsidRPr="00573E07">
        <w:rPr>
          <w:rFonts w:ascii="Consolas" w:hAnsi="Consolas" w:hint="eastAsia"/>
          <w:shd w:val="clear" w:color="auto" w:fill="FFFFFF"/>
        </w:rPr>
        <w:t>会尝试去绑定一个设备呢？</w:t>
      </w:r>
    </w:p>
    <w:p w:rsidR="00F76A26" w:rsidRPr="0011262E" w:rsidRDefault="00F76A26" w:rsidP="0011262E">
      <w:pPr>
        <w:pStyle w:val="a6"/>
        <w:numPr>
          <w:ilvl w:val="0"/>
          <w:numId w:val="14"/>
        </w:numPr>
        <w:autoSpaceDE w:val="0"/>
        <w:autoSpaceDN w:val="0"/>
        <w:adjustRightInd w:val="0"/>
        <w:ind w:firstLineChars="0"/>
        <w:rPr>
          <w:rFonts w:eastAsia="PalatinoLinotype-Roman" w:cs="Times New Roman"/>
          <w:kern w:val="0"/>
        </w:rPr>
      </w:pPr>
      <w:r w:rsidRPr="0011262E">
        <w:rPr>
          <w:rFonts w:eastAsia="PalatinoLinotype-Roman" w:cs="Times New Roman"/>
          <w:kern w:val="0"/>
        </w:rPr>
        <w:t>When the driver is registered (if the device already exits).</w:t>
      </w:r>
    </w:p>
    <w:p w:rsidR="00F76A26" w:rsidRPr="00573E07" w:rsidRDefault="00F76A26" w:rsidP="0011262E">
      <w:pPr>
        <w:pStyle w:val="a6"/>
        <w:numPr>
          <w:ilvl w:val="0"/>
          <w:numId w:val="14"/>
        </w:numPr>
        <w:autoSpaceDE w:val="0"/>
        <w:autoSpaceDN w:val="0"/>
        <w:adjustRightInd w:val="0"/>
        <w:ind w:firstLineChars="0"/>
        <w:rPr>
          <w:rFonts w:ascii="Consolas" w:hAnsi="Consolas"/>
          <w:shd w:val="clear" w:color="auto" w:fill="FFFFFF"/>
        </w:rPr>
      </w:pPr>
      <w:r w:rsidRPr="00573E07">
        <w:rPr>
          <w:rFonts w:ascii="Consolas" w:hAnsi="Consolas" w:hint="eastAsia"/>
          <w:shd w:val="clear" w:color="auto" w:fill="FFFFFF"/>
        </w:rPr>
        <w:t>驱动</w:t>
      </w:r>
      <w:r w:rsidR="00573E07" w:rsidRPr="00573E07">
        <w:rPr>
          <w:rFonts w:ascii="Consolas" w:hAnsi="Consolas" w:hint="eastAsia"/>
          <w:shd w:val="clear" w:color="auto" w:fill="FFFFFF"/>
        </w:rPr>
        <w:t>被</w:t>
      </w:r>
      <w:r w:rsidRPr="00573E07">
        <w:rPr>
          <w:rFonts w:ascii="Consolas" w:hAnsi="Consolas" w:hint="eastAsia"/>
          <w:shd w:val="clear" w:color="auto" w:fill="FFFFFF"/>
        </w:rPr>
        <w:t>注册的时候</w:t>
      </w:r>
      <w:r w:rsidRPr="00573E07">
        <w:rPr>
          <w:rFonts w:ascii="Consolas" w:hAnsi="Consolas" w:hint="eastAsia"/>
          <w:shd w:val="clear" w:color="auto" w:fill="FFFFFF"/>
        </w:rPr>
        <w:t>(</w:t>
      </w:r>
      <w:r w:rsidRPr="00573E07">
        <w:rPr>
          <w:rFonts w:ascii="Consolas" w:hAnsi="Consolas" w:hint="eastAsia"/>
          <w:shd w:val="clear" w:color="auto" w:fill="FFFFFF"/>
        </w:rPr>
        <w:t>如果设备已经存在</w:t>
      </w:r>
      <w:r w:rsidRPr="00573E07">
        <w:rPr>
          <w:rFonts w:ascii="Consolas" w:hAnsi="Consolas" w:hint="eastAsia"/>
          <w:shd w:val="clear" w:color="auto" w:fill="FFFFFF"/>
        </w:rPr>
        <w:t>)</w:t>
      </w:r>
      <w:r w:rsidR="00573E07">
        <w:rPr>
          <w:rFonts w:ascii="Consolas" w:hAnsi="Consolas" w:hint="eastAsia"/>
          <w:shd w:val="clear" w:color="auto" w:fill="FFFFFF"/>
        </w:rPr>
        <w:t>。</w:t>
      </w:r>
    </w:p>
    <w:p w:rsidR="00F76A26" w:rsidRPr="0011262E" w:rsidRDefault="00F76A26" w:rsidP="0011262E">
      <w:pPr>
        <w:pStyle w:val="a6"/>
        <w:numPr>
          <w:ilvl w:val="0"/>
          <w:numId w:val="14"/>
        </w:numPr>
        <w:autoSpaceDE w:val="0"/>
        <w:autoSpaceDN w:val="0"/>
        <w:adjustRightInd w:val="0"/>
        <w:ind w:firstLineChars="0"/>
        <w:rPr>
          <w:rFonts w:eastAsia="PalatinoLinotype-Roman" w:cs="Times New Roman"/>
          <w:kern w:val="0"/>
        </w:rPr>
      </w:pPr>
      <w:r w:rsidRPr="0011262E">
        <w:rPr>
          <w:rFonts w:eastAsia="PalatinoLinotype-Roman" w:cs="Times New Roman"/>
          <w:kern w:val="0"/>
        </w:rPr>
        <w:t>When the device is created (if the driver is already registered).</w:t>
      </w:r>
    </w:p>
    <w:p w:rsidR="00F76A26" w:rsidRPr="00573E07" w:rsidRDefault="00F76A26" w:rsidP="0011262E">
      <w:pPr>
        <w:pStyle w:val="a6"/>
        <w:numPr>
          <w:ilvl w:val="0"/>
          <w:numId w:val="14"/>
        </w:numPr>
        <w:autoSpaceDE w:val="0"/>
        <w:autoSpaceDN w:val="0"/>
        <w:adjustRightInd w:val="0"/>
        <w:ind w:firstLineChars="0"/>
        <w:rPr>
          <w:rFonts w:ascii="Consolas" w:hAnsi="Consolas"/>
          <w:shd w:val="clear" w:color="auto" w:fill="FFFFFF"/>
        </w:rPr>
      </w:pPr>
      <w:r w:rsidRPr="00573E07">
        <w:rPr>
          <w:rFonts w:ascii="Consolas" w:hAnsi="Consolas" w:hint="eastAsia"/>
          <w:shd w:val="clear" w:color="auto" w:fill="FFFFFF"/>
        </w:rPr>
        <w:t>设备</w:t>
      </w:r>
      <w:r w:rsidR="00573E07" w:rsidRPr="00573E07">
        <w:rPr>
          <w:rFonts w:ascii="Consolas" w:hAnsi="Consolas" w:hint="eastAsia"/>
          <w:shd w:val="clear" w:color="auto" w:fill="FFFFFF"/>
        </w:rPr>
        <w:t>被</w:t>
      </w:r>
      <w:r w:rsidRPr="00573E07">
        <w:rPr>
          <w:rFonts w:ascii="Consolas" w:hAnsi="Consolas" w:hint="eastAsia"/>
          <w:shd w:val="clear" w:color="auto" w:fill="FFFFFF"/>
        </w:rPr>
        <w:t>创建的时候</w:t>
      </w:r>
      <w:r w:rsidRPr="00573E07">
        <w:rPr>
          <w:rFonts w:ascii="Consolas" w:hAnsi="Consolas" w:hint="eastAsia"/>
          <w:shd w:val="clear" w:color="auto" w:fill="FFFFFF"/>
        </w:rPr>
        <w:t>(</w:t>
      </w:r>
      <w:r w:rsidRPr="00573E07">
        <w:rPr>
          <w:rFonts w:ascii="Consolas" w:hAnsi="Consolas" w:hint="eastAsia"/>
          <w:shd w:val="clear" w:color="auto" w:fill="FFFFFF"/>
        </w:rPr>
        <w:t>如果驱动已经注册到系统中</w:t>
      </w:r>
      <w:r w:rsidRPr="00573E07">
        <w:rPr>
          <w:rFonts w:ascii="Consolas" w:hAnsi="Consolas" w:hint="eastAsia"/>
          <w:shd w:val="clear" w:color="auto" w:fill="FFFFFF"/>
        </w:rPr>
        <w:t>)</w:t>
      </w:r>
      <w:r w:rsidR="00573E07">
        <w:rPr>
          <w:rFonts w:ascii="Consolas" w:hAnsi="Consolas" w:hint="eastAsia"/>
          <w:shd w:val="clear" w:color="auto" w:fill="FFFFFF"/>
        </w:rPr>
        <w:t>。</w:t>
      </w:r>
    </w:p>
    <w:p w:rsidR="00F76A26" w:rsidRPr="0011262E" w:rsidRDefault="00F76A26" w:rsidP="00F76A26">
      <w:pPr>
        <w:autoSpaceDE w:val="0"/>
        <w:autoSpaceDN w:val="0"/>
        <w:adjustRightInd w:val="0"/>
        <w:rPr>
          <w:rFonts w:eastAsia="PalatinoLinotype-Roman" w:cs="Times New Roman"/>
          <w:kern w:val="0"/>
        </w:rPr>
      </w:pPr>
      <w:r w:rsidRPr="0011262E">
        <w:rPr>
          <w:rFonts w:eastAsia="PalatinoLinotype-Roman" w:cs="Times New Roman"/>
          <w:kern w:val="0"/>
        </w:rPr>
        <w:t>Summarizing, the bus driver registers a bus in a system and:</w:t>
      </w:r>
    </w:p>
    <w:p w:rsidR="00F76A26" w:rsidRPr="00573E07" w:rsidRDefault="00573E07" w:rsidP="00F76A26">
      <w:pPr>
        <w:autoSpaceDE w:val="0"/>
        <w:autoSpaceDN w:val="0"/>
        <w:adjustRightInd w:val="0"/>
        <w:rPr>
          <w:rFonts w:ascii="Consolas" w:hAnsi="Consolas"/>
          <w:shd w:val="clear" w:color="auto" w:fill="FFFFFF"/>
        </w:rPr>
      </w:pPr>
      <w:r w:rsidRPr="00573E07">
        <w:rPr>
          <w:rFonts w:ascii="Consolas" w:hAnsi="Consolas" w:hint="eastAsia"/>
          <w:shd w:val="clear" w:color="auto" w:fill="FFFFFF"/>
        </w:rPr>
        <w:t>总的来说，</w:t>
      </w:r>
      <w:r w:rsidR="00F76A26" w:rsidRPr="00573E07">
        <w:rPr>
          <w:rFonts w:ascii="Consolas" w:hAnsi="Consolas" w:hint="eastAsia"/>
          <w:shd w:val="clear" w:color="auto" w:fill="FFFFFF"/>
        </w:rPr>
        <w:t>总线驱动负责在系统中注册总线类型，然后：</w:t>
      </w:r>
    </w:p>
    <w:p w:rsidR="00F76A26" w:rsidRPr="0011262E" w:rsidRDefault="00F76A26" w:rsidP="0011262E">
      <w:pPr>
        <w:pStyle w:val="a6"/>
        <w:numPr>
          <w:ilvl w:val="0"/>
          <w:numId w:val="15"/>
        </w:numPr>
        <w:autoSpaceDE w:val="0"/>
        <w:autoSpaceDN w:val="0"/>
        <w:adjustRightInd w:val="0"/>
        <w:ind w:firstLineChars="0"/>
        <w:rPr>
          <w:rFonts w:eastAsia="PalatinoLinotype-Roman" w:cs="Times New Roman"/>
          <w:kern w:val="0"/>
        </w:rPr>
      </w:pPr>
      <w:r w:rsidRPr="0011262E">
        <w:rPr>
          <w:rFonts w:eastAsia="PalatinoLinotype-Roman" w:cs="Times New Roman"/>
          <w:kern w:val="0"/>
        </w:rPr>
        <w:t>Allows registration of bus controller drivers, whose role is to detect devices, and configure</w:t>
      </w:r>
      <w:r w:rsidR="0011262E">
        <w:rPr>
          <w:rFonts w:eastAsia="PalatinoLinotype-Roman" w:cs="Times New Roman"/>
          <w:kern w:val="0"/>
        </w:rPr>
        <w:t xml:space="preserve"> </w:t>
      </w:r>
      <w:r w:rsidRPr="0011262E">
        <w:rPr>
          <w:rFonts w:eastAsia="PalatinoLinotype-Roman" w:cs="Times New Roman"/>
          <w:kern w:val="0"/>
        </w:rPr>
        <w:t>their resources.</w:t>
      </w:r>
    </w:p>
    <w:p w:rsidR="00F76A26" w:rsidRPr="00EE54C1" w:rsidRDefault="00F76A26" w:rsidP="0011262E">
      <w:pPr>
        <w:pStyle w:val="a6"/>
        <w:numPr>
          <w:ilvl w:val="0"/>
          <w:numId w:val="15"/>
        </w:numPr>
        <w:autoSpaceDE w:val="0"/>
        <w:autoSpaceDN w:val="0"/>
        <w:adjustRightInd w:val="0"/>
        <w:ind w:firstLineChars="0"/>
        <w:rPr>
          <w:rFonts w:ascii="Consolas" w:hAnsi="Consolas"/>
          <w:shd w:val="clear" w:color="auto" w:fill="FFFFFF"/>
        </w:rPr>
      </w:pPr>
      <w:r w:rsidRPr="00EE54C1">
        <w:rPr>
          <w:rFonts w:ascii="Consolas" w:hAnsi="Consolas" w:hint="eastAsia"/>
          <w:shd w:val="clear" w:color="auto" w:fill="FFFFFF"/>
        </w:rPr>
        <w:t>允许总线控制器驱动的注册，该驱动的主要职责包括发现设备，配置资源</w:t>
      </w:r>
      <w:r w:rsidR="00EE54C1" w:rsidRPr="00EE54C1">
        <w:rPr>
          <w:rFonts w:ascii="Consolas" w:hAnsi="Consolas" w:hint="eastAsia"/>
          <w:shd w:val="clear" w:color="auto" w:fill="FFFFFF"/>
        </w:rPr>
        <w:t>。</w:t>
      </w:r>
    </w:p>
    <w:p w:rsidR="00F76A26" w:rsidRPr="0011262E" w:rsidRDefault="00F76A26" w:rsidP="0011262E">
      <w:pPr>
        <w:pStyle w:val="a6"/>
        <w:numPr>
          <w:ilvl w:val="0"/>
          <w:numId w:val="15"/>
        </w:numPr>
        <w:autoSpaceDE w:val="0"/>
        <w:autoSpaceDN w:val="0"/>
        <w:adjustRightInd w:val="0"/>
        <w:ind w:firstLineChars="0"/>
        <w:rPr>
          <w:rFonts w:eastAsia="PalatinoLinotype-Roman" w:cs="Times New Roman"/>
          <w:kern w:val="0"/>
        </w:rPr>
      </w:pPr>
      <w:r w:rsidRPr="0011262E">
        <w:rPr>
          <w:rFonts w:eastAsia="PalatinoLinotype-Roman" w:cs="Times New Roman"/>
          <w:kern w:val="0"/>
        </w:rPr>
        <w:t>Allows registration of device drivers.</w:t>
      </w:r>
    </w:p>
    <w:p w:rsidR="00F76A26" w:rsidRPr="00EE54C1" w:rsidRDefault="00F76A26" w:rsidP="0011262E">
      <w:pPr>
        <w:pStyle w:val="a6"/>
        <w:numPr>
          <w:ilvl w:val="0"/>
          <w:numId w:val="15"/>
        </w:numPr>
        <w:autoSpaceDE w:val="0"/>
        <w:autoSpaceDN w:val="0"/>
        <w:adjustRightInd w:val="0"/>
        <w:ind w:firstLineChars="0"/>
        <w:rPr>
          <w:rFonts w:ascii="Consolas" w:hAnsi="Consolas"/>
          <w:shd w:val="clear" w:color="auto" w:fill="FFFFFF"/>
        </w:rPr>
      </w:pPr>
      <w:r w:rsidRPr="00EE54C1">
        <w:rPr>
          <w:rFonts w:ascii="Consolas" w:hAnsi="Consolas" w:hint="eastAsia"/>
          <w:shd w:val="clear" w:color="auto" w:fill="FFFFFF"/>
        </w:rPr>
        <w:t>允许设备驱动的注册</w:t>
      </w:r>
      <w:r w:rsidR="00EE54C1">
        <w:rPr>
          <w:rFonts w:ascii="Consolas" w:hAnsi="Consolas" w:hint="eastAsia"/>
          <w:shd w:val="clear" w:color="auto" w:fill="FFFFFF"/>
        </w:rPr>
        <w:t>。</w:t>
      </w:r>
    </w:p>
    <w:p w:rsidR="00F76A26" w:rsidRPr="0011262E" w:rsidRDefault="00F76A26" w:rsidP="0011262E">
      <w:pPr>
        <w:pStyle w:val="a6"/>
        <w:numPr>
          <w:ilvl w:val="0"/>
          <w:numId w:val="15"/>
        </w:numPr>
        <w:ind w:firstLineChars="0"/>
        <w:rPr>
          <w:rFonts w:eastAsia="PalatinoLinotype-Roman" w:cs="Times New Roman"/>
          <w:kern w:val="0"/>
        </w:rPr>
      </w:pPr>
      <w:r w:rsidRPr="0011262E">
        <w:rPr>
          <w:rFonts w:eastAsia="PalatinoLinotype-Roman" w:cs="Times New Roman"/>
          <w:kern w:val="0"/>
        </w:rPr>
        <w:t>Matches devices and drivers.</w:t>
      </w:r>
    </w:p>
    <w:p w:rsidR="00F76A26" w:rsidRPr="00EE54C1" w:rsidRDefault="00F76A26" w:rsidP="00F76A26">
      <w:pPr>
        <w:pStyle w:val="a6"/>
        <w:numPr>
          <w:ilvl w:val="0"/>
          <w:numId w:val="15"/>
        </w:numPr>
        <w:ind w:firstLineChars="0"/>
        <w:rPr>
          <w:rFonts w:ascii="Consolas" w:hAnsi="Consolas"/>
          <w:iCs/>
          <w:shd w:val="clear" w:color="auto" w:fill="FFFFFF"/>
        </w:rPr>
      </w:pPr>
      <w:r w:rsidRPr="00EE54C1">
        <w:rPr>
          <w:rFonts w:ascii="Consolas" w:hAnsi="Consolas" w:hint="eastAsia"/>
          <w:iCs/>
          <w:shd w:val="clear" w:color="auto" w:fill="FFFFFF"/>
        </w:rPr>
        <w:t>负责设备与驱动的匹配</w:t>
      </w:r>
      <w:r w:rsidR="00EE54C1">
        <w:rPr>
          <w:rFonts w:ascii="Consolas" w:hAnsi="Consolas" w:hint="eastAsia"/>
          <w:iCs/>
          <w:shd w:val="clear" w:color="auto" w:fill="FFFFFF"/>
        </w:rPr>
        <w:t>。</w:t>
      </w:r>
    </w:p>
    <w:p w:rsidR="00F76A26" w:rsidRPr="0011262E" w:rsidRDefault="00F76A26" w:rsidP="0011262E">
      <w:pPr>
        <w:pStyle w:val="2"/>
        <w:numPr>
          <w:ilvl w:val="1"/>
          <w:numId w:val="3"/>
        </w:numPr>
      </w:pPr>
      <w:bookmarkStart w:id="6" w:name="_Toc40680355"/>
      <w:r w:rsidRPr="0011262E">
        <w:lastRenderedPageBreak/>
        <w:t>Bus Controller Drivers</w:t>
      </w:r>
      <w:bookmarkEnd w:id="6"/>
    </w:p>
    <w:p w:rsidR="00F76A26" w:rsidRPr="0011262E" w:rsidRDefault="00F76A26" w:rsidP="0011262E">
      <w:pPr>
        <w:pStyle w:val="2"/>
        <w:numPr>
          <w:ilvl w:val="1"/>
          <w:numId w:val="3"/>
        </w:numPr>
      </w:pPr>
      <w:bookmarkStart w:id="7" w:name="_Toc40680356"/>
      <w:r w:rsidRPr="0011262E">
        <w:rPr>
          <w:rFonts w:hint="eastAsia"/>
        </w:rPr>
        <w:t>总线控制器驱动</w:t>
      </w:r>
      <w:bookmarkEnd w:id="7"/>
    </w:p>
    <w:p w:rsidR="00F76A26" w:rsidRDefault="00F76A26" w:rsidP="008C560D">
      <w:pPr>
        <w:autoSpaceDE w:val="0"/>
        <w:autoSpaceDN w:val="0"/>
        <w:adjustRightInd w:val="0"/>
        <w:rPr>
          <w:rFonts w:ascii="PalatinoLinotype-Roman" w:eastAsia="PalatinoLinotype-Roman" w:hAnsi="ArialUnicodeMS" w:cs="PalatinoLinotype-Roman"/>
          <w:kern w:val="0"/>
        </w:rPr>
      </w:pPr>
      <w:r w:rsidRPr="001A2B43">
        <w:rPr>
          <w:rFonts w:eastAsia="PalatinoLinotype-Roman" w:cs="Times New Roman"/>
          <w:kern w:val="0"/>
        </w:rPr>
        <w:t>For a specific bus type there could be many different controllers provided by different vendors.</w:t>
      </w:r>
      <w:r w:rsidR="008C560D">
        <w:rPr>
          <w:rFonts w:eastAsia="PalatinoLinotype-Roman" w:cs="Times New Roman"/>
          <w:kern w:val="0"/>
        </w:rPr>
        <w:t xml:space="preserve"> </w:t>
      </w:r>
      <w:r w:rsidRPr="001A2B43">
        <w:rPr>
          <w:rFonts w:eastAsia="PalatinoLinotype-Roman" w:cs="Times New Roman"/>
          <w:kern w:val="0"/>
        </w:rPr>
        <w:t>Each of these controllers needs a corresponding bus controller driver. The role of a bus controller</w:t>
      </w:r>
      <w:r w:rsidR="008C560D">
        <w:rPr>
          <w:rFonts w:eastAsia="PalatinoLinotype-Roman" w:cs="Times New Roman"/>
          <w:kern w:val="0"/>
        </w:rPr>
        <w:t xml:space="preserve"> </w:t>
      </w:r>
      <w:r w:rsidRPr="001A2B43">
        <w:rPr>
          <w:rFonts w:eastAsia="PalatinoLinotype-Roman" w:cs="Times New Roman"/>
          <w:kern w:val="0"/>
        </w:rPr>
        <w:t>driver in maintenance of the device model, is similar to that of any other device driver in that,</w:t>
      </w:r>
      <w:r w:rsidR="008C560D">
        <w:rPr>
          <w:rFonts w:eastAsia="PalatinoLinotype-Roman" w:cs="Times New Roman"/>
          <w:kern w:val="0"/>
        </w:rPr>
        <w:t xml:space="preserve"> </w:t>
      </w:r>
      <w:r w:rsidRPr="001A2B43">
        <w:rPr>
          <w:rFonts w:eastAsia="PalatinoLinotype-Roman" w:cs="Times New Roman"/>
          <w:kern w:val="0"/>
        </w:rPr>
        <w:t xml:space="preserve">it registers itself to its bus using the </w:t>
      </w:r>
      <w:r w:rsidRPr="008C560D">
        <w:rPr>
          <w:rFonts w:ascii="Courier New" w:eastAsia="PalatinoLinotype-Roman" w:hAnsi="Courier New" w:cs="Courier New"/>
          <w:kern w:val="0"/>
          <w:szCs w:val="21"/>
        </w:rPr>
        <w:t>driver_register()</w:t>
      </w:r>
      <w:r w:rsidRPr="001A2B43">
        <w:rPr>
          <w:rFonts w:eastAsia="PalatinoLinotype-Roman" w:cs="Times New Roman"/>
          <w:kern w:val="0"/>
        </w:rPr>
        <w:t xml:space="preserve"> function. In most cases, these bus controller</w:t>
      </w:r>
      <w:r w:rsidR="008C560D">
        <w:rPr>
          <w:rFonts w:eastAsia="PalatinoLinotype-Roman" w:cs="Times New Roman"/>
          <w:kern w:val="0"/>
        </w:rPr>
        <w:t xml:space="preserve"> </w:t>
      </w:r>
      <w:r w:rsidRPr="001A2B43">
        <w:rPr>
          <w:rFonts w:eastAsia="PalatinoLinotype-Roman" w:cs="Times New Roman"/>
          <w:kern w:val="0"/>
        </w:rPr>
        <w:t>devices are autonomous entities in the system discovered during the kernel initialization calling</w:t>
      </w:r>
      <w:r w:rsidR="001A2B43">
        <w:rPr>
          <w:rFonts w:eastAsia="PalatinoLinotype-Roman" w:cs="Times New Roman"/>
          <w:kern w:val="0"/>
        </w:rPr>
        <w:t xml:space="preserve"> </w:t>
      </w:r>
      <w:r w:rsidRPr="008C560D">
        <w:rPr>
          <w:rFonts w:ascii="Courier New" w:eastAsia="PalatinoLinotype-Roman" w:hAnsi="Courier New" w:cs="Courier New"/>
          <w:kern w:val="0"/>
          <w:szCs w:val="21"/>
        </w:rPr>
        <w:t>of_platform_populate()</w:t>
      </w:r>
      <w:r w:rsidRPr="001A2B43">
        <w:rPr>
          <w:rFonts w:eastAsia="PalatinoLinotype-Roman" w:cs="Times New Roman"/>
          <w:kern w:val="0"/>
        </w:rPr>
        <w:t>, which walks through the DT finding and registering these "platform</w:t>
      </w:r>
      <w:r w:rsidR="008C560D">
        <w:rPr>
          <w:rFonts w:eastAsia="PalatinoLinotype-Roman" w:cs="Times New Roman"/>
          <w:kern w:val="0"/>
        </w:rPr>
        <w:t xml:space="preserve"> </w:t>
      </w:r>
      <w:r w:rsidRPr="001A2B43">
        <w:rPr>
          <w:rFonts w:eastAsia="PalatinoLinotype-Roman" w:cs="Times New Roman"/>
          <w:kern w:val="0"/>
        </w:rPr>
        <w:t>controller devices" to the platform bus at runtime.</w:t>
      </w:r>
    </w:p>
    <w:p w:rsidR="00BA4A8E" w:rsidRDefault="00BA4A8E" w:rsidP="00F76A26">
      <w:pPr>
        <w:rPr>
          <w:rStyle w:val="a3"/>
        </w:rPr>
      </w:pPr>
      <w:r w:rsidRPr="00BA4A8E">
        <w:rPr>
          <w:rStyle w:val="a3"/>
          <w:rFonts w:hint="eastAsia"/>
        </w:rPr>
        <w:t>对于一个特定的总线类型，系统中可能存在来自不同供应商提供的多个控制器。这些不同的控制器需要各自对应的总线控制器驱动。和其他驱动一样，总线控制器驱动通过</w:t>
      </w:r>
      <w:r w:rsidRPr="00BA4A8E">
        <w:rPr>
          <w:rStyle w:val="a3"/>
          <w:rFonts w:hint="eastAsia"/>
        </w:rPr>
        <w:t>driver_register</w:t>
      </w:r>
      <w:r w:rsidRPr="00BA4A8E">
        <w:rPr>
          <w:rStyle w:val="a3"/>
          <w:rFonts w:hint="eastAsia"/>
        </w:rPr>
        <w:t>函数将自己注册到对应的总线上并负载管理和维护子设备。大多数时候，在系统初始化阶段，通过</w:t>
      </w:r>
      <w:r w:rsidRPr="00BA4A8E">
        <w:rPr>
          <w:rStyle w:val="a3"/>
          <w:rFonts w:hint="eastAsia"/>
        </w:rPr>
        <w:t>of_platform_populate</w:t>
      </w:r>
      <w:r w:rsidRPr="00BA4A8E">
        <w:rPr>
          <w:rStyle w:val="a3"/>
          <w:rFonts w:hint="eastAsia"/>
        </w:rPr>
        <w:t>函数，总线控制器设备会自动被发现。</w:t>
      </w:r>
      <w:r w:rsidRPr="00BA4A8E">
        <w:rPr>
          <w:rStyle w:val="a3"/>
          <w:rFonts w:hint="eastAsia"/>
        </w:rPr>
        <w:t>of_platform_populate</w:t>
      </w:r>
      <w:r w:rsidRPr="00BA4A8E">
        <w:rPr>
          <w:rStyle w:val="a3"/>
          <w:rFonts w:hint="eastAsia"/>
        </w:rPr>
        <w:t>通过遍历设备树发现并注册这些设备到</w:t>
      </w:r>
      <w:r w:rsidRPr="00BA4A8E">
        <w:rPr>
          <w:rStyle w:val="a3"/>
          <w:rFonts w:hint="eastAsia"/>
        </w:rPr>
        <w:t>platform</w:t>
      </w:r>
      <w:r w:rsidRPr="00BA4A8E">
        <w:rPr>
          <w:rStyle w:val="a3"/>
          <w:rFonts w:hint="eastAsia"/>
        </w:rPr>
        <w:t>总线上。</w:t>
      </w:r>
    </w:p>
    <w:p w:rsidR="00BA4A8E" w:rsidRPr="0086430C" w:rsidRDefault="00BA4A8E" w:rsidP="0086430C">
      <w:pPr>
        <w:pStyle w:val="2"/>
        <w:numPr>
          <w:ilvl w:val="1"/>
          <w:numId w:val="3"/>
        </w:numPr>
      </w:pPr>
      <w:bookmarkStart w:id="8" w:name="_Toc40680357"/>
      <w:r w:rsidRPr="0086430C">
        <w:t>Device Drivers</w:t>
      </w:r>
      <w:bookmarkEnd w:id="8"/>
    </w:p>
    <w:p w:rsidR="00BA4A8E" w:rsidRPr="0086430C" w:rsidRDefault="00BA4A8E" w:rsidP="0086430C">
      <w:pPr>
        <w:pStyle w:val="2"/>
        <w:numPr>
          <w:ilvl w:val="1"/>
          <w:numId w:val="3"/>
        </w:numPr>
      </w:pPr>
      <w:bookmarkStart w:id="9" w:name="_Toc40680358"/>
      <w:r w:rsidRPr="0086430C">
        <w:rPr>
          <w:rFonts w:hint="eastAsia"/>
        </w:rPr>
        <w:t>设备驱动</w:t>
      </w:r>
      <w:bookmarkEnd w:id="9"/>
    </w:p>
    <w:p w:rsidR="00BA4A8E" w:rsidRPr="0086430C" w:rsidRDefault="00BA4A8E" w:rsidP="0086430C">
      <w:pPr>
        <w:autoSpaceDE w:val="0"/>
        <w:autoSpaceDN w:val="0"/>
        <w:adjustRightInd w:val="0"/>
        <w:rPr>
          <w:rFonts w:eastAsia="PalatinoLinotype-Roman" w:cs="Times New Roman"/>
          <w:kern w:val="0"/>
        </w:rPr>
      </w:pPr>
      <w:r w:rsidRPr="0086430C">
        <w:rPr>
          <w:rFonts w:eastAsia="PalatinoLinotype-Roman" w:cs="Times New Roman"/>
          <w:kern w:val="0"/>
        </w:rPr>
        <w:t xml:space="preserve">Every device driver registers itself with the bus core driver using </w:t>
      </w:r>
      <w:r w:rsidRPr="008C560D">
        <w:rPr>
          <w:rFonts w:ascii="Courier New" w:eastAsia="PalatinoLinotype-Roman" w:hAnsi="Courier New" w:cs="Courier New"/>
          <w:kern w:val="0"/>
          <w:szCs w:val="21"/>
        </w:rPr>
        <w:t>driver_register()</w:t>
      </w:r>
      <w:r w:rsidRPr="0086430C">
        <w:rPr>
          <w:rFonts w:eastAsia="PalatinoLinotype-Roman" w:cs="Times New Roman"/>
          <w:kern w:val="0"/>
        </w:rPr>
        <w:t>. After that, the</w:t>
      </w:r>
      <w:r w:rsidR="0086430C">
        <w:rPr>
          <w:rFonts w:eastAsia="PalatinoLinotype-Roman" w:cs="Times New Roman"/>
          <w:kern w:val="0"/>
        </w:rPr>
        <w:t xml:space="preserve"> </w:t>
      </w:r>
      <w:r w:rsidRPr="0086430C">
        <w:rPr>
          <w:rFonts w:eastAsia="PalatinoLinotype-Roman" w:cs="Times New Roman"/>
          <w:kern w:val="0"/>
        </w:rPr>
        <w:t>device model core tries to bind it with a device. When a device that can be handled by a particular</w:t>
      </w:r>
      <w:r w:rsidR="0086430C">
        <w:rPr>
          <w:rFonts w:eastAsia="PalatinoLinotype-Roman" w:cs="Times New Roman"/>
          <w:kern w:val="0"/>
        </w:rPr>
        <w:t xml:space="preserve"> </w:t>
      </w:r>
      <w:r w:rsidRPr="0086430C">
        <w:rPr>
          <w:rFonts w:eastAsia="PalatinoLinotype-Roman" w:cs="Times New Roman"/>
          <w:kern w:val="0"/>
        </w:rPr>
        <w:t xml:space="preserve">driver is detected, the </w:t>
      </w:r>
      <w:r w:rsidRPr="008C560D">
        <w:rPr>
          <w:rFonts w:ascii="Courier New" w:eastAsia="PalatinoLinotype-Roman" w:hAnsi="Courier New" w:cs="Courier New"/>
          <w:kern w:val="0"/>
          <w:szCs w:val="21"/>
        </w:rPr>
        <w:t>probe()</w:t>
      </w:r>
      <w:r w:rsidRPr="0086430C">
        <w:rPr>
          <w:rFonts w:eastAsia="PalatinoLinotype-Roman" w:cs="Times New Roman"/>
          <w:kern w:val="0"/>
        </w:rPr>
        <w:t xml:space="preserve"> member of the driver is called and the device configuration data can</w:t>
      </w:r>
      <w:r w:rsidR="0086430C">
        <w:rPr>
          <w:rFonts w:eastAsia="PalatinoLinotype-Roman" w:cs="Times New Roman"/>
          <w:kern w:val="0"/>
        </w:rPr>
        <w:t xml:space="preserve"> </w:t>
      </w:r>
      <w:r w:rsidRPr="0086430C">
        <w:rPr>
          <w:rFonts w:eastAsia="PalatinoLinotype-Roman" w:cs="Times New Roman"/>
          <w:kern w:val="0"/>
        </w:rPr>
        <w:t>be retrieved from the Device Tree.</w:t>
      </w:r>
    </w:p>
    <w:p w:rsidR="00BA4A8E" w:rsidRDefault="00BA4A8E" w:rsidP="00BA4A8E">
      <w:pPr>
        <w:rPr>
          <w:rStyle w:val="a3"/>
        </w:rPr>
      </w:pPr>
      <w:r w:rsidRPr="00BA4A8E">
        <w:rPr>
          <w:rStyle w:val="a3"/>
          <w:rFonts w:hint="eastAsia"/>
        </w:rPr>
        <w:t>设备驱动通过调用</w:t>
      </w:r>
      <w:r w:rsidRPr="00BA4A8E">
        <w:rPr>
          <w:rStyle w:val="a3"/>
          <w:rFonts w:hint="eastAsia"/>
        </w:rPr>
        <w:t>driver_register</w:t>
      </w:r>
      <w:r w:rsidRPr="00BA4A8E">
        <w:rPr>
          <w:rStyle w:val="a3"/>
          <w:rFonts w:hint="eastAsia"/>
        </w:rPr>
        <w:t>和总线关联。然后系统会尝试将新注册的驱动与设备绑定。当一个与驱动相匹配的设备被发现后，驱动的</w:t>
      </w:r>
      <w:r w:rsidRPr="00BA4A8E">
        <w:rPr>
          <w:rStyle w:val="a3"/>
          <w:rFonts w:hint="eastAsia"/>
        </w:rPr>
        <w:t>proble</w:t>
      </w:r>
      <w:r w:rsidRPr="00BA4A8E">
        <w:rPr>
          <w:rStyle w:val="a3"/>
          <w:rFonts w:hint="eastAsia"/>
        </w:rPr>
        <w:t>函数会被调用，设备相关的配置信息可以通过设备树获取。</w:t>
      </w:r>
    </w:p>
    <w:p w:rsidR="00BA4A8E" w:rsidRDefault="00BA4A8E" w:rsidP="00BA4A8E">
      <w:pPr>
        <w:rPr>
          <w:rStyle w:val="a3"/>
        </w:rPr>
      </w:pPr>
    </w:p>
    <w:p w:rsidR="00BA4A8E" w:rsidRPr="0086430C" w:rsidRDefault="00BA4A8E" w:rsidP="0086430C">
      <w:pPr>
        <w:autoSpaceDE w:val="0"/>
        <w:autoSpaceDN w:val="0"/>
        <w:adjustRightInd w:val="0"/>
        <w:rPr>
          <w:rFonts w:eastAsia="PalatinoLinotype-Roman" w:cs="Times New Roman"/>
          <w:kern w:val="0"/>
        </w:rPr>
      </w:pPr>
      <w:r w:rsidRPr="0086430C">
        <w:rPr>
          <w:rFonts w:eastAsia="PalatinoLinotype-Roman" w:cs="Times New Roman"/>
          <w:kern w:val="0"/>
        </w:rPr>
        <w:t xml:space="preserve">Each device driver is responsible for instantiating and registering an instance of the </w:t>
      </w:r>
      <w:r w:rsidRPr="008C560D">
        <w:rPr>
          <w:rFonts w:ascii="Courier New" w:eastAsia="PalatinoLinotype-Roman" w:hAnsi="Courier New" w:cs="Courier New"/>
          <w:kern w:val="0"/>
          <w:szCs w:val="21"/>
        </w:rPr>
        <w:t>struct</w:t>
      </w:r>
      <w:r w:rsidR="0086430C" w:rsidRPr="008C560D">
        <w:rPr>
          <w:rFonts w:ascii="Courier New" w:eastAsia="PalatinoLinotype-Roman" w:hAnsi="Courier New" w:cs="Courier New"/>
          <w:kern w:val="0"/>
          <w:szCs w:val="21"/>
        </w:rPr>
        <w:t xml:space="preserve"> </w:t>
      </w:r>
      <w:r w:rsidRPr="008C560D">
        <w:rPr>
          <w:rFonts w:ascii="Courier New" w:eastAsia="PalatinoLinotype-Roman" w:hAnsi="Courier New" w:cs="Courier New"/>
          <w:kern w:val="0"/>
          <w:szCs w:val="21"/>
        </w:rPr>
        <w:t>device_driver</w:t>
      </w:r>
      <w:r w:rsidRPr="0086430C">
        <w:rPr>
          <w:rFonts w:eastAsia="PalatinoLinotype-Roman" w:cs="Times New Roman"/>
          <w:kern w:val="0"/>
        </w:rPr>
        <w:t xml:space="preserve"> (defined in </w:t>
      </w:r>
      <w:r w:rsidRPr="008C560D">
        <w:rPr>
          <w:rFonts w:ascii="Courier New" w:eastAsia="PalatinoLinotype-Roman" w:hAnsi="Courier New" w:cs="Courier New"/>
          <w:kern w:val="0"/>
          <w:szCs w:val="21"/>
        </w:rPr>
        <w:t>include/linux/device.h</w:t>
      </w:r>
      <w:r w:rsidRPr="0086430C">
        <w:rPr>
          <w:rFonts w:eastAsia="PalatinoLinotype-Roman" w:cs="Times New Roman"/>
          <w:kern w:val="0"/>
        </w:rPr>
        <w:t xml:space="preserve">) with the device model core. The </w:t>
      </w:r>
      <w:r w:rsidRPr="008C560D">
        <w:rPr>
          <w:rFonts w:ascii="Courier New" w:eastAsia="PalatinoLinotype-Roman" w:hAnsi="Courier New" w:cs="Courier New"/>
          <w:kern w:val="0"/>
          <w:szCs w:val="21"/>
        </w:rPr>
        <w:t>struct</w:t>
      </w:r>
      <w:r w:rsidR="0086430C" w:rsidRPr="008C560D">
        <w:rPr>
          <w:rFonts w:ascii="Courier New" w:eastAsia="PalatinoLinotype-Roman" w:hAnsi="Courier New" w:cs="Courier New"/>
          <w:kern w:val="0"/>
          <w:szCs w:val="21"/>
        </w:rPr>
        <w:t xml:space="preserve"> </w:t>
      </w:r>
      <w:r w:rsidRPr="008C560D">
        <w:rPr>
          <w:rFonts w:ascii="Courier New" w:eastAsia="PalatinoLinotype-Roman" w:hAnsi="Courier New" w:cs="Courier New"/>
          <w:kern w:val="0"/>
          <w:szCs w:val="21"/>
        </w:rPr>
        <w:t>device_driver</w:t>
      </w:r>
      <w:r w:rsidRPr="0086430C">
        <w:rPr>
          <w:rFonts w:eastAsia="PalatinoLinotype-Roman" w:cs="Times New Roman"/>
          <w:kern w:val="0"/>
        </w:rPr>
        <w:t xml:space="preserve"> is defined as:</w:t>
      </w:r>
    </w:p>
    <w:p w:rsidR="00BA4A8E" w:rsidRDefault="00BA4A8E" w:rsidP="00BA4A8E">
      <w:pPr>
        <w:rPr>
          <w:rStyle w:val="a3"/>
        </w:rPr>
      </w:pPr>
      <w:r w:rsidRPr="00BA4A8E">
        <w:rPr>
          <w:rStyle w:val="a3"/>
          <w:rFonts w:hint="eastAsia"/>
        </w:rPr>
        <w:t>设备驱动负责初始化和注册</w:t>
      </w:r>
      <w:r w:rsidRPr="00BA4A8E">
        <w:rPr>
          <w:rStyle w:val="a3"/>
          <w:rFonts w:hint="eastAsia"/>
        </w:rPr>
        <w:t>device_driver(</w:t>
      </w:r>
      <w:r w:rsidRPr="00BA4A8E">
        <w:rPr>
          <w:rStyle w:val="a3"/>
          <w:rFonts w:hint="eastAsia"/>
        </w:rPr>
        <w:t>定义在</w:t>
      </w:r>
      <w:r w:rsidRPr="00BA4A8E">
        <w:rPr>
          <w:rStyle w:val="a3"/>
          <w:rFonts w:hint="eastAsia"/>
        </w:rPr>
        <w:t>include/linux/device.h)</w:t>
      </w:r>
      <w:r w:rsidRPr="00BA4A8E">
        <w:rPr>
          <w:rStyle w:val="a3"/>
          <w:rFonts w:hint="eastAsia"/>
        </w:rPr>
        <w:t>到设备子系统。</w:t>
      </w:r>
      <w:r w:rsidRPr="00BA4A8E">
        <w:rPr>
          <w:rStyle w:val="a3"/>
          <w:rFonts w:hint="eastAsia"/>
        </w:rPr>
        <w:t>device_driver</w:t>
      </w:r>
      <w:r w:rsidRPr="00BA4A8E">
        <w:rPr>
          <w:rStyle w:val="a3"/>
          <w:rFonts w:hint="eastAsia"/>
        </w:rPr>
        <w:t>的定义如下：</w:t>
      </w:r>
    </w:p>
    <w:p w:rsidR="00BA4A8E" w:rsidRDefault="00BA4A8E" w:rsidP="00BA4A8E">
      <w:pPr>
        <w:rPr>
          <w:rStyle w:val="a3"/>
        </w:rPr>
      </w:pPr>
    </w:p>
    <w:p w:rsidR="00BA4A8E" w:rsidRPr="008C560D" w:rsidRDefault="00BA4A8E" w:rsidP="008C560D">
      <w:pPr>
        <w:autoSpaceDE w:val="0"/>
        <w:autoSpaceDN w:val="0"/>
        <w:adjustRightInd w:val="0"/>
        <w:ind w:leftChars="100" w:left="2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struct device_driver {</w:t>
      </w:r>
    </w:p>
    <w:p w:rsidR="00BA4A8E" w:rsidRPr="008C560D" w:rsidRDefault="00BA4A8E" w:rsidP="008C560D">
      <w:pPr>
        <w:autoSpaceDE w:val="0"/>
        <w:autoSpaceDN w:val="0"/>
        <w:adjustRightInd w:val="0"/>
        <w:ind w:leftChars="200" w:left="4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const char *name;</w:t>
      </w:r>
    </w:p>
    <w:p w:rsidR="00BA4A8E" w:rsidRPr="008C560D" w:rsidRDefault="00BA4A8E" w:rsidP="008C560D">
      <w:pPr>
        <w:autoSpaceDE w:val="0"/>
        <w:autoSpaceDN w:val="0"/>
        <w:adjustRightInd w:val="0"/>
        <w:ind w:leftChars="200" w:left="4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struct bus_type *bus;</w:t>
      </w:r>
    </w:p>
    <w:p w:rsidR="00BA4A8E" w:rsidRPr="008C560D" w:rsidRDefault="00BA4A8E" w:rsidP="008C560D">
      <w:pPr>
        <w:autoSpaceDE w:val="0"/>
        <w:autoSpaceDN w:val="0"/>
        <w:adjustRightInd w:val="0"/>
        <w:ind w:leftChars="200" w:left="4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struct module *owner;</w:t>
      </w:r>
    </w:p>
    <w:p w:rsidR="00BA4A8E" w:rsidRPr="008C560D" w:rsidRDefault="00BA4A8E" w:rsidP="008C560D">
      <w:pPr>
        <w:autoSpaceDE w:val="0"/>
        <w:autoSpaceDN w:val="0"/>
        <w:adjustRightInd w:val="0"/>
        <w:ind w:leftChars="200" w:left="4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const char *mod_name;</w:t>
      </w:r>
    </w:p>
    <w:p w:rsidR="00BA4A8E" w:rsidRPr="008C560D" w:rsidRDefault="00BA4A8E" w:rsidP="008C560D">
      <w:pPr>
        <w:autoSpaceDE w:val="0"/>
        <w:autoSpaceDN w:val="0"/>
        <w:adjustRightInd w:val="0"/>
        <w:ind w:leftChars="200" w:left="4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bool suppress_bind_attrs;</w:t>
      </w:r>
    </w:p>
    <w:p w:rsidR="00BA4A8E" w:rsidRPr="008C560D" w:rsidRDefault="00BA4A8E" w:rsidP="008C560D">
      <w:pPr>
        <w:autoSpaceDE w:val="0"/>
        <w:autoSpaceDN w:val="0"/>
        <w:adjustRightInd w:val="0"/>
        <w:ind w:leftChars="200" w:left="400"/>
        <w:rPr>
          <w:rFonts w:ascii="Courier New" w:eastAsia="PalatinoLinotype-Roman" w:hAnsi="Courier New" w:cs="Courier New"/>
          <w:kern w:val="0"/>
          <w:szCs w:val="21"/>
        </w:rPr>
      </w:pPr>
      <w:r w:rsidRPr="008C560D">
        <w:rPr>
          <w:rFonts w:ascii="Courier New" w:eastAsia="PalatinoLinotype-Roman" w:hAnsi="Courier New" w:cs="Courier New"/>
          <w:kern w:val="0"/>
          <w:szCs w:val="21"/>
        </w:rPr>
        <w:lastRenderedPageBreak/>
        <w:t>const struct of_device_id *of_match_table;</w:t>
      </w:r>
    </w:p>
    <w:p w:rsidR="00BA4A8E" w:rsidRPr="008C560D" w:rsidRDefault="00BA4A8E" w:rsidP="008C560D">
      <w:pPr>
        <w:autoSpaceDE w:val="0"/>
        <w:autoSpaceDN w:val="0"/>
        <w:adjustRightInd w:val="0"/>
        <w:ind w:leftChars="200" w:left="4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const struct acpi_device_id *acpi_match_table;</w:t>
      </w:r>
    </w:p>
    <w:p w:rsidR="00BA4A8E" w:rsidRPr="008C560D" w:rsidRDefault="00BA4A8E" w:rsidP="008C560D">
      <w:pPr>
        <w:autoSpaceDE w:val="0"/>
        <w:autoSpaceDN w:val="0"/>
        <w:adjustRightInd w:val="0"/>
        <w:ind w:leftChars="200" w:left="4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int (*probe) (struct device *dev);</w:t>
      </w:r>
    </w:p>
    <w:p w:rsidR="00BA4A8E" w:rsidRPr="008C560D" w:rsidRDefault="00BA4A8E" w:rsidP="008C560D">
      <w:pPr>
        <w:autoSpaceDE w:val="0"/>
        <w:autoSpaceDN w:val="0"/>
        <w:adjustRightInd w:val="0"/>
        <w:ind w:leftChars="200" w:left="4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int (*remove) (struct device *dev);</w:t>
      </w:r>
    </w:p>
    <w:p w:rsidR="00BA4A8E" w:rsidRPr="008C560D" w:rsidRDefault="00BA4A8E" w:rsidP="008C560D">
      <w:pPr>
        <w:autoSpaceDE w:val="0"/>
        <w:autoSpaceDN w:val="0"/>
        <w:adjustRightInd w:val="0"/>
        <w:ind w:leftChars="200" w:left="4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void (*shutdown) (struct device *dev);</w:t>
      </w:r>
    </w:p>
    <w:p w:rsidR="00BA4A8E" w:rsidRPr="008C560D" w:rsidRDefault="00BA4A8E" w:rsidP="008C560D">
      <w:pPr>
        <w:autoSpaceDE w:val="0"/>
        <w:autoSpaceDN w:val="0"/>
        <w:adjustRightInd w:val="0"/>
        <w:ind w:leftChars="200" w:left="4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int (*suspend) (struct device *dev, pm_message_t state);</w:t>
      </w:r>
    </w:p>
    <w:p w:rsidR="00BA4A8E" w:rsidRPr="008C560D" w:rsidRDefault="00BA4A8E" w:rsidP="008C560D">
      <w:pPr>
        <w:autoSpaceDE w:val="0"/>
        <w:autoSpaceDN w:val="0"/>
        <w:adjustRightInd w:val="0"/>
        <w:ind w:leftChars="200" w:left="4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int (*resume) (struct device *dev);</w:t>
      </w:r>
    </w:p>
    <w:p w:rsidR="00BA4A8E" w:rsidRPr="008C560D" w:rsidRDefault="00BA4A8E" w:rsidP="008C560D">
      <w:pPr>
        <w:autoSpaceDE w:val="0"/>
        <w:autoSpaceDN w:val="0"/>
        <w:adjustRightInd w:val="0"/>
        <w:ind w:leftChars="200" w:left="4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const struct attribute_group **groups;</w:t>
      </w:r>
    </w:p>
    <w:p w:rsidR="00BA4A8E" w:rsidRPr="008C560D" w:rsidRDefault="00BA4A8E" w:rsidP="008C560D">
      <w:pPr>
        <w:autoSpaceDE w:val="0"/>
        <w:autoSpaceDN w:val="0"/>
        <w:adjustRightInd w:val="0"/>
        <w:ind w:leftChars="200" w:left="4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const struct dev_pm_ops *pm;</w:t>
      </w:r>
    </w:p>
    <w:p w:rsidR="00BA4A8E" w:rsidRPr="008C560D" w:rsidRDefault="00BA4A8E" w:rsidP="008C560D">
      <w:pPr>
        <w:autoSpaceDE w:val="0"/>
        <w:autoSpaceDN w:val="0"/>
        <w:adjustRightInd w:val="0"/>
        <w:ind w:leftChars="200" w:left="4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struct driver_private *p;</w:t>
      </w:r>
    </w:p>
    <w:p w:rsidR="00BA4A8E" w:rsidRPr="008C560D" w:rsidRDefault="00BA4A8E" w:rsidP="008C560D">
      <w:pPr>
        <w:ind w:leftChars="100" w:left="200"/>
        <w:rPr>
          <w:rFonts w:ascii="Courier New" w:eastAsia="PalatinoLinotype-Roman" w:hAnsi="Courier New" w:cs="Courier New"/>
          <w:kern w:val="0"/>
          <w:szCs w:val="21"/>
        </w:rPr>
      </w:pPr>
      <w:r w:rsidRPr="008C560D">
        <w:rPr>
          <w:rFonts w:ascii="Courier New" w:eastAsia="PalatinoLinotype-Roman" w:hAnsi="Courier New" w:cs="Courier New"/>
          <w:kern w:val="0"/>
          <w:szCs w:val="21"/>
        </w:rPr>
        <w:t>};</w:t>
      </w:r>
    </w:p>
    <w:p w:rsidR="00BA4A8E" w:rsidRDefault="00BA4A8E" w:rsidP="00BA4A8E">
      <w:pPr>
        <w:rPr>
          <w:rFonts w:ascii="Consolas" w:hAnsi="Consolas" w:cs="Consolas"/>
          <w:kern w:val="0"/>
          <w:sz w:val="18"/>
          <w:szCs w:val="18"/>
        </w:rPr>
      </w:pPr>
    </w:p>
    <w:p w:rsidR="00BA4A8E" w:rsidRPr="00ED4CA3" w:rsidRDefault="00BA4A8E" w:rsidP="00ED4CA3">
      <w:pPr>
        <w:pStyle w:val="a6"/>
        <w:numPr>
          <w:ilvl w:val="0"/>
          <w:numId w:val="16"/>
        </w:numPr>
        <w:autoSpaceDE w:val="0"/>
        <w:autoSpaceDN w:val="0"/>
        <w:adjustRightInd w:val="0"/>
        <w:ind w:firstLineChars="0"/>
        <w:rPr>
          <w:rFonts w:eastAsia="PalatinoLinotype-Roman" w:cs="Times New Roman"/>
          <w:kern w:val="0"/>
        </w:rPr>
      </w:pPr>
      <w:r w:rsidRPr="00ED4CA3">
        <w:rPr>
          <w:rFonts w:eastAsia="PalatinoLinotype-Roman" w:cs="Times New Roman" w:hint="eastAsia"/>
          <w:kern w:val="0"/>
        </w:rPr>
        <w:t xml:space="preserve">The </w:t>
      </w:r>
      <w:r w:rsidRPr="008C560D">
        <w:rPr>
          <w:rFonts w:ascii="Courier New" w:eastAsia="PalatinoLinotype-Roman" w:hAnsi="Courier New" w:cs="Courier New" w:hint="eastAsia"/>
          <w:kern w:val="0"/>
          <w:szCs w:val="21"/>
        </w:rPr>
        <w:t>bus</w:t>
      </w:r>
      <w:r w:rsidRPr="00ED4CA3">
        <w:rPr>
          <w:rFonts w:eastAsia="PalatinoLinotype-Roman" w:cs="Times New Roman" w:hint="eastAsia"/>
          <w:kern w:val="0"/>
        </w:rPr>
        <w:t xml:space="preserve"> member is a pointer to the </w:t>
      </w:r>
      <w:r w:rsidRPr="008C560D">
        <w:rPr>
          <w:rFonts w:ascii="Courier New" w:eastAsia="PalatinoLinotype-Roman" w:hAnsi="Courier New" w:cs="Courier New" w:hint="eastAsia"/>
          <w:kern w:val="0"/>
          <w:szCs w:val="21"/>
        </w:rPr>
        <w:t>struct bus_type</w:t>
      </w:r>
      <w:r w:rsidRPr="00ED4CA3">
        <w:rPr>
          <w:rFonts w:eastAsia="PalatinoLinotype-Roman" w:cs="Times New Roman" w:hint="eastAsia"/>
          <w:kern w:val="0"/>
        </w:rPr>
        <w:t xml:space="preserve"> to which the device driver is registered.</w:t>
      </w:r>
    </w:p>
    <w:p w:rsidR="00BA4A8E" w:rsidRPr="00ED4CA3" w:rsidRDefault="00BA4A8E" w:rsidP="00ED4CA3">
      <w:pPr>
        <w:pStyle w:val="a6"/>
        <w:numPr>
          <w:ilvl w:val="0"/>
          <w:numId w:val="16"/>
        </w:numPr>
        <w:autoSpaceDE w:val="0"/>
        <w:autoSpaceDN w:val="0"/>
        <w:adjustRightInd w:val="0"/>
        <w:ind w:firstLineChars="0"/>
        <w:rPr>
          <w:rFonts w:ascii="PalatinoLinotype-Roman" w:eastAsia="PalatinoLinotype-Roman" w:hAnsi="Symbol" w:cs="PalatinoLinotype-Roman" w:hint="eastAsia"/>
          <w:kern w:val="0"/>
        </w:rPr>
      </w:pPr>
      <w:r w:rsidRPr="00ED4CA3">
        <w:rPr>
          <w:rFonts w:ascii="PalatinoLinotype-Roman" w:eastAsia="PalatinoLinotype-Roman" w:hAnsi="Symbol" w:cs="PalatinoLinotype-Roman" w:hint="eastAsia"/>
          <w:kern w:val="0"/>
        </w:rPr>
        <w:t>bus指向bus_type结构，用来标记驱动注册到哪个总线上面。</w:t>
      </w:r>
    </w:p>
    <w:p w:rsidR="00BA4A8E" w:rsidRPr="00ED4CA3" w:rsidRDefault="00BA4A8E" w:rsidP="00ED4CA3">
      <w:pPr>
        <w:pStyle w:val="a6"/>
        <w:numPr>
          <w:ilvl w:val="0"/>
          <w:numId w:val="16"/>
        </w:numPr>
        <w:autoSpaceDE w:val="0"/>
        <w:autoSpaceDN w:val="0"/>
        <w:adjustRightInd w:val="0"/>
        <w:ind w:firstLineChars="0"/>
        <w:rPr>
          <w:rFonts w:eastAsia="PalatinoLinotype-Roman" w:cs="Times New Roman"/>
          <w:kern w:val="0"/>
        </w:rPr>
      </w:pPr>
      <w:r w:rsidRPr="00ED4CA3">
        <w:rPr>
          <w:rFonts w:eastAsia="PalatinoLinotype-Roman" w:cs="Times New Roman" w:hint="eastAsia"/>
          <w:kern w:val="0"/>
        </w:rPr>
        <w:t xml:space="preserve">The </w:t>
      </w:r>
      <w:r w:rsidRPr="008C560D">
        <w:rPr>
          <w:rFonts w:ascii="Courier New" w:eastAsia="PalatinoLinotype-Roman" w:hAnsi="Courier New" w:cs="Courier New" w:hint="eastAsia"/>
          <w:kern w:val="0"/>
          <w:szCs w:val="21"/>
        </w:rPr>
        <w:t>probe</w:t>
      </w:r>
      <w:r w:rsidRPr="00ED4CA3">
        <w:rPr>
          <w:rFonts w:eastAsia="PalatinoLinotype-Roman" w:cs="Times New Roman" w:hint="eastAsia"/>
          <w:kern w:val="0"/>
        </w:rPr>
        <w:t xml:space="preserve"> member is a callback function that is called for each device detected that is</w:t>
      </w:r>
      <w:r w:rsidR="0086430C" w:rsidRPr="00ED4CA3">
        <w:rPr>
          <w:rFonts w:eastAsia="PalatinoLinotype-Roman" w:cs="Times New Roman"/>
          <w:kern w:val="0"/>
        </w:rPr>
        <w:t xml:space="preserve"> </w:t>
      </w:r>
      <w:r w:rsidRPr="00ED4CA3">
        <w:rPr>
          <w:rFonts w:eastAsia="PalatinoLinotype-Roman" w:cs="Times New Roman" w:hint="eastAsia"/>
          <w:kern w:val="0"/>
        </w:rPr>
        <w:t>supported by the driver. The driver should instantiate itself for each device and initialize</w:t>
      </w:r>
      <w:r w:rsidR="0086430C" w:rsidRPr="00ED4CA3">
        <w:rPr>
          <w:rFonts w:eastAsia="PalatinoLinotype-Roman" w:cs="Times New Roman"/>
          <w:kern w:val="0"/>
        </w:rPr>
        <w:t xml:space="preserve"> </w:t>
      </w:r>
      <w:r w:rsidRPr="00ED4CA3">
        <w:rPr>
          <w:rFonts w:eastAsia="PalatinoLinotype-Roman" w:cs="Times New Roman" w:hint="eastAsia"/>
          <w:kern w:val="0"/>
        </w:rPr>
        <w:t>the device as well.</w:t>
      </w:r>
    </w:p>
    <w:p w:rsidR="00BA4A8E" w:rsidRPr="00ED4CA3" w:rsidRDefault="00BA4A8E" w:rsidP="00ED4CA3">
      <w:pPr>
        <w:pStyle w:val="a6"/>
        <w:numPr>
          <w:ilvl w:val="0"/>
          <w:numId w:val="16"/>
        </w:numPr>
        <w:autoSpaceDE w:val="0"/>
        <w:autoSpaceDN w:val="0"/>
        <w:adjustRightInd w:val="0"/>
        <w:ind w:firstLineChars="0"/>
        <w:rPr>
          <w:rFonts w:ascii="PalatinoLinotype-Roman" w:eastAsia="PalatinoLinotype-Roman" w:hAnsi="Symbol" w:cs="PalatinoLinotype-Roman" w:hint="eastAsia"/>
          <w:kern w:val="0"/>
        </w:rPr>
      </w:pPr>
      <w:r w:rsidRPr="00ED4CA3">
        <w:rPr>
          <w:rFonts w:ascii="PalatinoLinotype-Roman" w:eastAsia="PalatinoLinotype-Roman" w:hAnsi="Symbol" w:cs="PalatinoLinotype-Roman" w:hint="eastAsia"/>
          <w:kern w:val="0"/>
        </w:rPr>
        <w:t>probe是一个回调函数，驱动支持的设备被发现的时候会调用该函数。驱动负责初始化自身以及具体的设备。</w:t>
      </w:r>
    </w:p>
    <w:p w:rsidR="00BA4A8E" w:rsidRPr="00ED4CA3" w:rsidRDefault="00BA4A8E" w:rsidP="00ED4CA3">
      <w:pPr>
        <w:pStyle w:val="a6"/>
        <w:numPr>
          <w:ilvl w:val="0"/>
          <w:numId w:val="16"/>
        </w:numPr>
        <w:autoSpaceDE w:val="0"/>
        <w:autoSpaceDN w:val="0"/>
        <w:adjustRightInd w:val="0"/>
        <w:ind w:firstLineChars="0"/>
        <w:rPr>
          <w:rFonts w:eastAsia="PalatinoLinotype-Roman" w:cs="Times New Roman"/>
          <w:kern w:val="0"/>
        </w:rPr>
      </w:pPr>
      <w:r w:rsidRPr="00ED4CA3">
        <w:rPr>
          <w:rFonts w:eastAsia="PalatinoLinotype-Roman" w:cs="Times New Roman" w:hint="eastAsia"/>
          <w:kern w:val="0"/>
        </w:rPr>
        <w:t xml:space="preserve">The </w:t>
      </w:r>
      <w:r w:rsidRPr="008C560D">
        <w:rPr>
          <w:rFonts w:ascii="Courier New" w:eastAsia="PalatinoLinotype-Roman" w:hAnsi="Courier New" w:cs="Courier New" w:hint="eastAsia"/>
          <w:kern w:val="0"/>
          <w:szCs w:val="21"/>
        </w:rPr>
        <w:t>remove</w:t>
      </w:r>
      <w:r w:rsidRPr="00ED4CA3">
        <w:rPr>
          <w:rFonts w:eastAsia="PalatinoLinotype-Roman" w:cs="Times New Roman" w:hint="eastAsia"/>
          <w:kern w:val="0"/>
        </w:rPr>
        <w:t xml:space="preserve"> member is a callback function that is called to unbind the driver from the</w:t>
      </w:r>
      <w:r w:rsidR="00ED4CA3" w:rsidRPr="00ED4CA3">
        <w:rPr>
          <w:rFonts w:eastAsia="PalatinoLinotype-Roman" w:cs="Times New Roman"/>
          <w:kern w:val="0"/>
        </w:rPr>
        <w:t xml:space="preserve"> </w:t>
      </w:r>
      <w:r w:rsidRPr="00ED4CA3">
        <w:rPr>
          <w:rFonts w:eastAsia="PalatinoLinotype-Roman" w:cs="Times New Roman" w:hint="eastAsia"/>
          <w:kern w:val="0"/>
        </w:rPr>
        <w:t>device. This happens when the device is physically removed, when the driver is unloaded,</w:t>
      </w:r>
      <w:r w:rsidR="00ED4CA3" w:rsidRPr="00ED4CA3">
        <w:rPr>
          <w:rFonts w:eastAsia="PalatinoLinotype-Roman" w:cs="Times New Roman"/>
          <w:kern w:val="0"/>
        </w:rPr>
        <w:t xml:space="preserve"> </w:t>
      </w:r>
      <w:r w:rsidRPr="00ED4CA3">
        <w:rPr>
          <w:rFonts w:eastAsia="PalatinoLinotype-Roman" w:cs="Times New Roman" w:hint="eastAsia"/>
          <w:kern w:val="0"/>
        </w:rPr>
        <w:t>or when the system is shutdown.</w:t>
      </w:r>
    </w:p>
    <w:p w:rsidR="00BA4A8E" w:rsidRDefault="00BA4A8E" w:rsidP="00ED4CA3">
      <w:pPr>
        <w:pStyle w:val="a6"/>
        <w:numPr>
          <w:ilvl w:val="0"/>
          <w:numId w:val="16"/>
        </w:numPr>
        <w:ind w:firstLineChars="0"/>
        <w:rPr>
          <w:rStyle w:val="a3"/>
        </w:rPr>
      </w:pPr>
      <w:r w:rsidRPr="00BA4A8E">
        <w:rPr>
          <w:rStyle w:val="a3"/>
          <w:rFonts w:hint="eastAsia"/>
        </w:rPr>
        <w:t>remove</w:t>
      </w:r>
      <w:r w:rsidRPr="00BA4A8E">
        <w:rPr>
          <w:rStyle w:val="a3"/>
          <w:rFonts w:hint="eastAsia"/>
        </w:rPr>
        <w:t>函数用来将设备和驱动解绑。在设备移除，驱动卸载或者系统关闭的时候会被调用。</w:t>
      </w:r>
    </w:p>
    <w:p w:rsidR="00BA4A8E" w:rsidRDefault="00BA4A8E" w:rsidP="00BA4A8E">
      <w:pPr>
        <w:rPr>
          <w:rStyle w:val="a3"/>
        </w:rPr>
      </w:pPr>
    </w:p>
    <w:p w:rsidR="00BA4A8E" w:rsidRPr="00ED4CA3" w:rsidRDefault="00BA4A8E" w:rsidP="00BA4A8E">
      <w:pPr>
        <w:rPr>
          <w:rFonts w:eastAsia="PalatinoLinotype-Roman" w:cs="Times New Roman"/>
          <w:kern w:val="0"/>
        </w:rPr>
      </w:pPr>
      <w:r w:rsidRPr="00ED4CA3">
        <w:rPr>
          <w:rFonts w:eastAsia="PalatinoLinotype-Roman" w:cs="Times New Roman"/>
          <w:kern w:val="0"/>
        </w:rPr>
        <w:t>The Linux device model is illustrated in the following figure:</w:t>
      </w:r>
    </w:p>
    <w:p w:rsidR="00BA4A8E" w:rsidRDefault="00B57F57" w:rsidP="00BA4A8E">
      <w:pPr>
        <w:rPr>
          <w:rFonts w:ascii="PalatinoLinotype-Roman" w:eastAsia="PalatinoLinotype-Roman" w:hAnsiTheme="minorHAnsi" w:cs="PalatinoLinotype-Roman"/>
          <w:kern w:val="0"/>
        </w:rPr>
      </w:pPr>
      <w:r w:rsidRPr="00B57F57">
        <w:rPr>
          <w:rFonts w:ascii="PalatinoLinotype-Roman" w:eastAsia="PalatinoLinotype-Roman" w:hAnsiTheme="minorHAnsi" w:cs="PalatinoLinotype-Roman"/>
          <w:noProof/>
          <w:kern w:val="0"/>
        </w:rPr>
        <w:drawing>
          <wp:inline distT="0" distB="0" distL="0" distR="0">
            <wp:extent cx="5274310" cy="316991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9916"/>
                    </a:xfrm>
                    <a:prstGeom prst="rect">
                      <a:avLst/>
                    </a:prstGeom>
                    <a:noFill/>
                    <a:ln>
                      <a:noFill/>
                    </a:ln>
                  </pic:spPr>
                </pic:pic>
              </a:graphicData>
            </a:graphic>
          </wp:inline>
        </w:drawing>
      </w:r>
    </w:p>
    <w:p w:rsidR="00BA4A8E" w:rsidRPr="00B57F57" w:rsidRDefault="00BA4A8E" w:rsidP="00B57F57">
      <w:pPr>
        <w:pStyle w:val="2"/>
        <w:numPr>
          <w:ilvl w:val="1"/>
          <w:numId w:val="3"/>
        </w:numPr>
      </w:pPr>
      <w:bookmarkStart w:id="10" w:name="_Toc40680359"/>
      <w:r w:rsidRPr="00B57F57">
        <w:lastRenderedPageBreak/>
        <w:t>Introduction to the Device Tree</w:t>
      </w:r>
      <w:bookmarkEnd w:id="10"/>
    </w:p>
    <w:p w:rsidR="00BA4A8E" w:rsidRPr="00B57F57" w:rsidRDefault="00BA4A8E" w:rsidP="00B57F57">
      <w:pPr>
        <w:pStyle w:val="2"/>
        <w:numPr>
          <w:ilvl w:val="1"/>
          <w:numId w:val="3"/>
        </w:numPr>
      </w:pPr>
      <w:bookmarkStart w:id="11" w:name="_Toc40680360"/>
      <w:r w:rsidRPr="00B57F57">
        <w:rPr>
          <w:rFonts w:hint="eastAsia"/>
        </w:rPr>
        <w:t>设备树</w:t>
      </w:r>
      <w:bookmarkEnd w:id="11"/>
    </w:p>
    <w:p w:rsidR="00BA4A8E" w:rsidRPr="00B57F57" w:rsidRDefault="00BA4A8E" w:rsidP="00B57F57">
      <w:pPr>
        <w:autoSpaceDE w:val="0"/>
        <w:autoSpaceDN w:val="0"/>
        <w:adjustRightInd w:val="0"/>
        <w:rPr>
          <w:rFonts w:eastAsia="PalatinoLinotype-Roman" w:cs="Times New Roman"/>
          <w:kern w:val="0"/>
        </w:rPr>
      </w:pPr>
      <w:r w:rsidRPr="00B57F57">
        <w:rPr>
          <w:rFonts w:eastAsia="PalatinoLinotype-Roman" w:cs="Times New Roman"/>
          <w:kern w:val="0"/>
        </w:rPr>
        <w:t>The "Open Firmware Device Tree", or simply Device Tree (DT), is a data structure and language for</w:t>
      </w:r>
      <w:r w:rsidR="00B57F57" w:rsidRPr="00B57F57">
        <w:rPr>
          <w:rFonts w:eastAsia="PalatinoLinotype-Roman" w:cs="Times New Roman"/>
          <w:kern w:val="0"/>
        </w:rPr>
        <w:t xml:space="preserve"> </w:t>
      </w:r>
      <w:r w:rsidRPr="00B57F57">
        <w:rPr>
          <w:rFonts w:eastAsia="PalatinoLinotype-Roman" w:cs="Times New Roman"/>
          <w:kern w:val="0"/>
        </w:rPr>
        <w:t>describing hardware. More specifically, it is a description of hardware that is readable by an operating</w:t>
      </w:r>
      <w:r w:rsidR="00B57F57" w:rsidRPr="00B57F57">
        <w:rPr>
          <w:rFonts w:eastAsia="PalatinoLinotype-Roman" w:cs="Times New Roman"/>
          <w:kern w:val="0"/>
        </w:rPr>
        <w:t xml:space="preserve"> </w:t>
      </w:r>
      <w:r w:rsidRPr="00B57F57">
        <w:rPr>
          <w:rFonts w:eastAsia="PalatinoLinotype-Roman" w:cs="Times New Roman"/>
          <w:kern w:val="0"/>
        </w:rPr>
        <w:t>system so that the operating system doesn't need to hard code details of the machine.</w:t>
      </w:r>
    </w:p>
    <w:p w:rsidR="00BA4A8E" w:rsidRDefault="00BA4A8E" w:rsidP="00BA4A8E">
      <w:pPr>
        <w:rPr>
          <w:rStyle w:val="a3"/>
        </w:rPr>
      </w:pPr>
      <w:r w:rsidRPr="00BA4A8E">
        <w:rPr>
          <w:rStyle w:val="a3"/>
          <w:rFonts w:hint="eastAsia"/>
        </w:rPr>
        <w:t>开放固件设备树，简称设备树，是一种用于描述硬件的语言。操作系统通过对设备树的读取可以避免在代码层面引入过多的硬件细节。</w:t>
      </w:r>
    </w:p>
    <w:p w:rsidR="00BA4A8E" w:rsidRDefault="00BA4A8E" w:rsidP="00BA4A8E">
      <w:pPr>
        <w:rPr>
          <w:rStyle w:val="a3"/>
        </w:rPr>
      </w:pPr>
    </w:p>
    <w:p w:rsidR="00BA4A8E" w:rsidRPr="000E4B39" w:rsidRDefault="00BA4A8E" w:rsidP="00B57F57">
      <w:pPr>
        <w:autoSpaceDE w:val="0"/>
        <w:autoSpaceDN w:val="0"/>
        <w:adjustRightInd w:val="0"/>
        <w:rPr>
          <w:rFonts w:eastAsia="PalatinoLinotype-Roman" w:cs="Times New Roman"/>
          <w:kern w:val="0"/>
        </w:rPr>
      </w:pPr>
      <w:r w:rsidRPr="000E4B39">
        <w:rPr>
          <w:rFonts w:eastAsia="PalatinoLinotype-Roman" w:cs="Times New Roman"/>
          <w:kern w:val="0"/>
        </w:rPr>
        <w:t xml:space="preserve">Structurally, the DT is a tree with named </w:t>
      </w:r>
      <w:r w:rsidRPr="000E4B39">
        <w:rPr>
          <w:rFonts w:eastAsia="PalatinoLinotype-Roman" w:cs="Times New Roman"/>
          <w:b/>
          <w:kern w:val="0"/>
        </w:rPr>
        <w:t>nodes</w:t>
      </w:r>
      <w:r w:rsidRPr="000E4B39">
        <w:rPr>
          <w:rFonts w:eastAsia="PalatinoLinotype-Roman" w:cs="Times New Roman"/>
          <w:kern w:val="0"/>
        </w:rPr>
        <w:t>, and nodes may have an arbitrary number of named</w:t>
      </w:r>
      <w:r w:rsidR="00B57F57" w:rsidRPr="000E4B39">
        <w:rPr>
          <w:rFonts w:eastAsia="PalatinoLinotype-Roman" w:cs="Times New Roman"/>
          <w:kern w:val="0"/>
        </w:rPr>
        <w:t xml:space="preserve"> </w:t>
      </w:r>
      <w:r w:rsidRPr="000E4B39">
        <w:rPr>
          <w:rFonts w:eastAsia="PalatinoLinotype-Roman" w:cs="Times New Roman"/>
          <w:b/>
          <w:kern w:val="0"/>
        </w:rPr>
        <w:t>properties</w:t>
      </w:r>
      <w:r w:rsidRPr="000E4B39">
        <w:rPr>
          <w:rFonts w:eastAsia="PalatinoLinotype-Roman" w:cs="Times New Roman"/>
          <w:kern w:val="0"/>
        </w:rPr>
        <w:t xml:space="preserve"> encapsulating arbitrary data. A mechanism also exists to create arbitrary links from one node</w:t>
      </w:r>
      <w:r w:rsidR="00B57F57" w:rsidRPr="000E4B39">
        <w:rPr>
          <w:rFonts w:eastAsia="PalatinoLinotype-Roman" w:cs="Times New Roman"/>
          <w:kern w:val="0"/>
        </w:rPr>
        <w:t xml:space="preserve"> </w:t>
      </w:r>
      <w:r w:rsidRPr="000E4B39">
        <w:rPr>
          <w:rFonts w:eastAsia="PalatinoLinotype-Roman" w:cs="Times New Roman"/>
          <w:kern w:val="0"/>
        </w:rPr>
        <w:t>to another outside of the natural tree structure.</w:t>
      </w:r>
    </w:p>
    <w:p w:rsidR="00BA4A8E" w:rsidRDefault="00BA4A8E" w:rsidP="00BA4A8E">
      <w:pPr>
        <w:rPr>
          <w:rFonts w:ascii="PalatinoLinotype-Roman" w:eastAsia="PalatinoLinotype-Roman" w:hAnsiTheme="minorHAnsi" w:cs="PalatinoLinotype-Roman"/>
          <w:kern w:val="0"/>
        </w:rPr>
      </w:pPr>
    </w:p>
    <w:p w:rsidR="00BA4A8E" w:rsidRDefault="00BA4A8E" w:rsidP="00BA4A8E">
      <w:pPr>
        <w:rPr>
          <w:rStyle w:val="a3"/>
        </w:rPr>
      </w:pPr>
      <w:r w:rsidRPr="00BA4A8E">
        <w:rPr>
          <w:rStyle w:val="a3"/>
          <w:rFonts w:hint="eastAsia"/>
        </w:rPr>
        <w:t>从结构上看，设备树是由带名字的节点组成的，节点可以包含任意多个属性，属性拥有名字并且可以包含任何数据。除了树形结构之外，设备树还提供了为任意两个节点创建链接的机制。</w:t>
      </w:r>
    </w:p>
    <w:p w:rsidR="00BA4A8E" w:rsidRDefault="00BA4A8E" w:rsidP="00BA4A8E">
      <w:pPr>
        <w:rPr>
          <w:rStyle w:val="a3"/>
        </w:rPr>
      </w:pPr>
    </w:p>
    <w:p w:rsidR="00BA4A8E" w:rsidRDefault="00BA4A8E" w:rsidP="000E4B39">
      <w:pPr>
        <w:autoSpaceDE w:val="0"/>
        <w:autoSpaceDN w:val="0"/>
        <w:adjustRightInd w:val="0"/>
        <w:rPr>
          <w:rFonts w:ascii="PalatinoLinotype-Roman" w:eastAsia="PalatinoLinotype-Roman" w:hAnsiTheme="minorHAnsi" w:cs="PalatinoLinotype-Roman"/>
          <w:kern w:val="0"/>
        </w:rPr>
      </w:pPr>
      <w:r w:rsidRPr="000E4B39">
        <w:rPr>
          <w:rFonts w:eastAsia="PalatinoLinotype-Roman" w:cs="Times New Roman"/>
          <w:kern w:val="0"/>
        </w:rPr>
        <w:t>Conceptually, a common set of usage conventions, called "bindings", is defined for how data should</w:t>
      </w:r>
      <w:r w:rsidR="000E4B39" w:rsidRPr="000E4B39">
        <w:rPr>
          <w:rFonts w:eastAsia="PalatinoLinotype-Roman" w:cs="Times New Roman"/>
          <w:kern w:val="0"/>
        </w:rPr>
        <w:t xml:space="preserve"> </w:t>
      </w:r>
      <w:r w:rsidRPr="000E4B39">
        <w:rPr>
          <w:rFonts w:eastAsia="PalatinoLinotype-Roman" w:cs="Times New Roman"/>
          <w:kern w:val="0"/>
        </w:rPr>
        <w:t>appear in the tree to describe typical hardware characteristics including data busses, interrupt lines, GPIO</w:t>
      </w:r>
      <w:r w:rsidR="000E4B39" w:rsidRPr="000E4B39">
        <w:rPr>
          <w:rFonts w:eastAsia="PalatinoLinotype-Roman" w:cs="Times New Roman"/>
          <w:kern w:val="0"/>
        </w:rPr>
        <w:t xml:space="preserve"> </w:t>
      </w:r>
      <w:r w:rsidRPr="000E4B39">
        <w:rPr>
          <w:rFonts w:eastAsia="PalatinoLinotype-Roman" w:cs="Times New Roman"/>
          <w:kern w:val="0"/>
        </w:rPr>
        <w:t>connections, and peripheral devices. As much as possible, hardware is described using existing bindings</w:t>
      </w:r>
      <w:r w:rsidR="000E4B39" w:rsidRPr="000E4B39">
        <w:rPr>
          <w:rFonts w:eastAsia="PalatinoLinotype-Roman" w:cs="Times New Roman"/>
          <w:kern w:val="0"/>
        </w:rPr>
        <w:t xml:space="preserve"> </w:t>
      </w:r>
      <w:r w:rsidRPr="000E4B39">
        <w:rPr>
          <w:rFonts w:eastAsia="PalatinoLinotype-Roman" w:cs="Times New Roman"/>
          <w:kern w:val="0"/>
        </w:rPr>
        <w:t>to maximize use of existing support code, but since property and node names are simply text strings, it is</w:t>
      </w:r>
      <w:r w:rsidR="000E4B39" w:rsidRPr="000E4B39">
        <w:rPr>
          <w:rFonts w:eastAsia="PalatinoLinotype-Roman" w:cs="Times New Roman"/>
          <w:kern w:val="0"/>
        </w:rPr>
        <w:t xml:space="preserve"> </w:t>
      </w:r>
      <w:r w:rsidRPr="000E4B39">
        <w:rPr>
          <w:rFonts w:eastAsia="PalatinoLinotype-Roman" w:cs="Times New Roman"/>
          <w:kern w:val="0"/>
        </w:rPr>
        <w:t>easy to extend existing bindings or create new ones by defining new nodes and properties.</w:t>
      </w:r>
    </w:p>
    <w:p w:rsidR="00BA4A8E" w:rsidRDefault="00BA4A8E" w:rsidP="00BA4A8E">
      <w:pPr>
        <w:rPr>
          <w:rStyle w:val="a3"/>
        </w:rPr>
      </w:pPr>
      <w:r w:rsidRPr="00BA4A8E">
        <w:rPr>
          <w:rStyle w:val="a3"/>
          <w:rFonts w:hint="eastAsia"/>
        </w:rPr>
        <w:t>Binding</w:t>
      </w:r>
      <w:r w:rsidRPr="00BA4A8E">
        <w:rPr>
          <w:rStyle w:val="a3"/>
          <w:rFonts w:hint="eastAsia"/>
        </w:rPr>
        <w:t>定义了具体的硬件特性的描述规范，包括数据总线，中断，</w:t>
      </w:r>
      <w:r w:rsidRPr="00BA4A8E">
        <w:rPr>
          <w:rStyle w:val="a3"/>
          <w:rFonts w:hint="eastAsia"/>
        </w:rPr>
        <w:t>GPIO</w:t>
      </w:r>
      <w:r w:rsidRPr="00BA4A8E">
        <w:rPr>
          <w:rStyle w:val="a3"/>
          <w:rFonts w:hint="eastAsia"/>
        </w:rPr>
        <w:t>，外设。对于硬件的描述应该尽可能的通过</w:t>
      </w:r>
      <w:r w:rsidRPr="00BA4A8E">
        <w:rPr>
          <w:rStyle w:val="a3"/>
          <w:rFonts w:hint="eastAsia"/>
        </w:rPr>
        <w:t>binding</w:t>
      </w:r>
      <w:r w:rsidRPr="00BA4A8E">
        <w:rPr>
          <w:rStyle w:val="a3"/>
          <w:rFonts w:hint="eastAsia"/>
        </w:rPr>
        <w:t>来实现以实现代码重用。属性和名字都是纯文本，可以通过扩展现有的</w:t>
      </w:r>
      <w:r w:rsidRPr="00BA4A8E">
        <w:rPr>
          <w:rStyle w:val="a3"/>
          <w:rFonts w:hint="eastAsia"/>
        </w:rPr>
        <w:t>binding</w:t>
      </w:r>
      <w:r w:rsidRPr="00BA4A8E">
        <w:rPr>
          <w:rStyle w:val="a3"/>
          <w:rFonts w:hint="eastAsia"/>
        </w:rPr>
        <w:t>来穿件或定义新的节点和属性。</w:t>
      </w:r>
    </w:p>
    <w:p w:rsidR="00BA4A8E" w:rsidRDefault="00BA4A8E" w:rsidP="00BA4A8E">
      <w:pPr>
        <w:rPr>
          <w:rStyle w:val="a3"/>
        </w:rPr>
      </w:pPr>
    </w:p>
    <w:p w:rsidR="00BA4A8E" w:rsidRPr="000E4B39" w:rsidRDefault="00BA4A8E" w:rsidP="000E4B39">
      <w:pPr>
        <w:autoSpaceDE w:val="0"/>
        <w:autoSpaceDN w:val="0"/>
        <w:adjustRightInd w:val="0"/>
        <w:rPr>
          <w:rFonts w:eastAsia="PalatinoLinotype-Roman" w:cs="Times New Roman"/>
          <w:kern w:val="0"/>
        </w:rPr>
      </w:pPr>
      <w:r w:rsidRPr="000E4B39">
        <w:rPr>
          <w:rFonts w:eastAsia="PalatinoLinotype-Roman" w:cs="Times New Roman"/>
          <w:kern w:val="0"/>
        </w:rPr>
        <w:t>The DT is represented as a set of text files in the Linux kernel source tree. They are located under</w:t>
      </w:r>
      <w:r w:rsidR="000E4B39" w:rsidRPr="000E4B39">
        <w:rPr>
          <w:rFonts w:eastAsia="PalatinoLinotype-Roman" w:cs="Times New Roman"/>
          <w:kern w:val="0"/>
        </w:rPr>
        <w:t xml:space="preserve"> </w:t>
      </w:r>
      <w:r w:rsidRPr="00B922A7">
        <w:rPr>
          <w:rFonts w:ascii="Courier New" w:eastAsia="PalatinoLinotype-Roman" w:hAnsi="Courier New" w:cs="Courier New"/>
          <w:kern w:val="0"/>
          <w:szCs w:val="21"/>
        </w:rPr>
        <w:t>arch/arm/boot/dts/</w:t>
      </w:r>
      <w:r w:rsidRPr="000E4B39">
        <w:rPr>
          <w:rFonts w:eastAsia="PalatinoLinotype-Roman" w:cs="Times New Roman"/>
          <w:kern w:val="0"/>
        </w:rPr>
        <w:t xml:space="preserve"> and can have two extensions:</w:t>
      </w:r>
    </w:p>
    <w:p w:rsidR="00BA4A8E" w:rsidRDefault="00BA4A8E" w:rsidP="00BA4A8E">
      <w:pPr>
        <w:rPr>
          <w:rStyle w:val="a3"/>
        </w:rPr>
      </w:pPr>
      <w:r w:rsidRPr="00BA4A8E">
        <w:rPr>
          <w:rStyle w:val="a3"/>
          <w:rFonts w:hint="eastAsia"/>
        </w:rPr>
        <w:t>设备树在内核代码中通过一组文本文件描述。在</w:t>
      </w:r>
      <w:r w:rsidRPr="00BA4A8E">
        <w:rPr>
          <w:rStyle w:val="a3"/>
          <w:rFonts w:hint="eastAsia"/>
        </w:rPr>
        <w:t>arch/arm/boot/dts/</w:t>
      </w:r>
      <w:r w:rsidRPr="00BA4A8E">
        <w:rPr>
          <w:rStyle w:val="a3"/>
          <w:rFonts w:hint="eastAsia"/>
        </w:rPr>
        <w:t>中可以找到两种文件类型</w:t>
      </w:r>
      <w:r w:rsidRPr="00BA4A8E">
        <w:rPr>
          <w:rStyle w:val="a3"/>
          <w:rFonts w:hint="eastAsia"/>
        </w:rPr>
        <w:t>:</w:t>
      </w:r>
    </w:p>
    <w:p w:rsidR="00BA4A8E" w:rsidRPr="000E4B39" w:rsidRDefault="00BA4A8E" w:rsidP="000E4B39">
      <w:pPr>
        <w:pStyle w:val="a6"/>
        <w:numPr>
          <w:ilvl w:val="0"/>
          <w:numId w:val="17"/>
        </w:numPr>
        <w:autoSpaceDE w:val="0"/>
        <w:autoSpaceDN w:val="0"/>
        <w:adjustRightInd w:val="0"/>
        <w:ind w:firstLineChars="0"/>
        <w:rPr>
          <w:rFonts w:eastAsia="PalatinoLinotype-Roman" w:cs="Times New Roman"/>
          <w:kern w:val="0"/>
        </w:rPr>
      </w:pPr>
      <w:r w:rsidRPr="000E4B39">
        <w:rPr>
          <w:rFonts w:eastAsia="PalatinoLinotype-Roman" w:cs="Times New Roman"/>
          <w:kern w:val="0"/>
        </w:rPr>
        <w:t>*</w:t>
      </w:r>
      <w:r w:rsidRPr="000E4B39">
        <w:rPr>
          <w:rFonts w:eastAsia="PalatinoLinotype-Roman" w:cs="Times New Roman"/>
          <w:b/>
          <w:kern w:val="0"/>
        </w:rPr>
        <w:t>.dtsi</w:t>
      </w:r>
      <w:r w:rsidRPr="000E4B39">
        <w:rPr>
          <w:rFonts w:eastAsia="PalatinoLinotype-Roman" w:cs="Times New Roman"/>
          <w:kern w:val="0"/>
        </w:rPr>
        <w:t xml:space="preserve"> </w:t>
      </w:r>
      <w:r w:rsidRPr="000E4B39">
        <w:rPr>
          <w:rFonts w:eastAsia="PalatinoLinotype-Roman" w:cs="Times New Roman" w:hint="eastAsia"/>
          <w:kern w:val="0"/>
        </w:rPr>
        <w:t>files are device tree source include files. They describe hardware that is common to</w:t>
      </w:r>
      <w:r w:rsidR="000E4B39" w:rsidRPr="000E4B39">
        <w:rPr>
          <w:rFonts w:eastAsia="PalatinoLinotype-Roman" w:cs="Times New Roman"/>
          <w:kern w:val="0"/>
        </w:rPr>
        <w:t xml:space="preserve"> </w:t>
      </w:r>
      <w:r w:rsidRPr="000E4B39">
        <w:rPr>
          <w:rFonts w:eastAsia="PalatinoLinotype-Roman" w:cs="Times New Roman" w:hint="eastAsia"/>
          <w:kern w:val="0"/>
        </w:rPr>
        <w:t>several platforms which include these files on their *.dts files.</w:t>
      </w:r>
    </w:p>
    <w:p w:rsidR="00BA4A8E" w:rsidRPr="000E4B39" w:rsidRDefault="00BA4A8E" w:rsidP="000E4B39">
      <w:pPr>
        <w:pStyle w:val="a6"/>
        <w:numPr>
          <w:ilvl w:val="0"/>
          <w:numId w:val="17"/>
        </w:numPr>
        <w:autoSpaceDE w:val="0"/>
        <w:autoSpaceDN w:val="0"/>
        <w:adjustRightInd w:val="0"/>
        <w:ind w:firstLineChars="0"/>
        <w:rPr>
          <w:rFonts w:ascii="PalatinoLinotype-Roman" w:eastAsia="PalatinoLinotype-Roman" w:hAnsi="Symbol" w:cs="PalatinoLinotype-Roman" w:hint="eastAsia"/>
          <w:kern w:val="0"/>
        </w:rPr>
      </w:pPr>
      <w:r w:rsidRPr="000E4B39">
        <w:rPr>
          <w:rFonts w:ascii="PalatinoLinotype-Roman" w:eastAsia="PalatinoLinotype-Roman" w:hAnsi="Symbol" w:cs="PalatinoLinotype-Roman" w:hint="eastAsia"/>
          <w:kern w:val="0"/>
        </w:rPr>
        <w:t>*.dtsi文件是设备树的头文件。用来描述多个平台共用的硬件结构并被包含在相应平台的dts文件中。</w:t>
      </w:r>
    </w:p>
    <w:p w:rsidR="00BA4A8E" w:rsidRPr="000E4B39" w:rsidRDefault="00BA4A8E" w:rsidP="000E4B39">
      <w:pPr>
        <w:pStyle w:val="a6"/>
        <w:numPr>
          <w:ilvl w:val="0"/>
          <w:numId w:val="17"/>
        </w:numPr>
        <w:ind w:firstLineChars="0"/>
        <w:rPr>
          <w:rFonts w:ascii="PalatinoLinotype-Roman" w:eastAsia="PalatinoLinotype-Roman" w:hAnsi="Symbol" w:cs="PalatinoLinotype-Roman" w:hint="eastAsia"/>
          <w:kern w:val="0"/>
        </w:rPr>
      </w:pPr>
      <w:r w:rsidRPr="000E4B39">
        <w:rPr>
          <w:rFonts w:eastAsia="PalatinoLinotype-Roman" w:cs="Times New Roman"/>
          <w:kern w:val="0"/>
        </w:rPr>
        <w:t>*</w:t>
      </w:r>
      <w:r w:rsidRPr="000E4B39">
        <w:rPr>
          <w:rFonts w:eastAsia="PalatinoLinotype-Roman" w:cs="Times New Roman"/>
          <w:b/>
          <w:kern w:val="0"/>
        </w:rPr>
        <w:t>.dts</w:t>
      </w:r>
      <w:r w:rsidRPr="000E4B39">
        <w:rPr>
          <w:rFonts w:eastAsia="PalatinoLinotype-Roman" w:cs="Times New Roman"/>
          <w:kern w:val="0"/>
        </w:rPr>
        <w:t xml:space="preserve"> </w:t>
      </w:r>
      <w:r w:rsidRPr="000E4B39">
        <w:rPr>
          <w:rFonts w:eastAsia="PalatinoLinotype-Roman" w:cs="Times New Roman" w:hint="eastAsia"/>
          <w:kern w:val="0"/>
        </w:rPr>
        <w:t>files are device tree source files. They describe one specific platform.</w:t>
      </w:r>
    </w:p>
    <w:p w:rsidR="00BA4A8E" w:rsidRDefault="00BA4A8E" w:rsidP="000E4B39">
      <w:pPr>
        <w:pStyle w:val="a6"/>
        <w:numPr>
          <w:ilvl w:val="0"/>
          <w:numId w:val="17"/>
        </w:numPr>
        <w:ind w:firstLineChars="0"/>
        <w:rPr>
          <w:rStyle w:val="a3"/>
        </w:rPr>
      </w:pPr>
      <w:r w:rsidRPr="00BA4A8E">
        <w:rPr>
          <w:rStyle w:val="a3"/>
          <w:rFonts w:hint="eastAsia"/>
        </w:rPr>
        <w:t>*.dts</w:t>
      </w:r>
      <w:r w:rsidRPr="00BA4A8E">
        <w:rPr>
          <w:rStyle w:val="a3"/>
          <w:rFonts w:hint="eastAsia"/>
        </w:rPr>
        <w:t>文件是设备树源文件。他们描述了一个具体平台的硬件信息。</w:t>
      </w:r>
    </w:p>
    <w:p w:rsidR="00BA4A8E" w:rsidRDefault="00BA4A8E" w:rsidP="00BA4A8E">
      <w:pPr>
        <w:rPr>
          <w:rStyle w:val="a3"/>
        </w:rPr>
      </w:pPr>
    </w:p>
    <w:p w:rsidR="00BA4A8E" w:rsidRPr="0067619E" w:rsidRDefault="00BA4A8E" w:rsidP="00BA4A8E">
      <w:pPr>
        <w:rPr>
          <w:rFonts w:eastAsia="PalatinoLinotype-Roman" w:cs="Times New Roman"/>
          <w:kern w:val="0"/>
        </w:rPr>
      </w:pPr>
      <w:r w:rsidRPr="0067619E">
        <w:rPr>
          <w:rFonts w:eastAsia="PalatinoLinotype-Roman" w:cs="Times New Roman"/>
          <w:kern w:val="0"/>
        </w:rPr>
        <w:t>Linux uses DT data for three major purposes:</w:t>
      </w:r>
    </w:p>
    <w:p w:rsidR="00BA4A8E" w:rsidRDefault="00BA4A8E" w:rsidP="00BA4A8E">
      <w:pPr>
        <w:rPr>
          <w:rFonts w:ascii="PalatinoLinotype-Roman" w:eastAsia="PalatinoLinotype-Roman" w:hAnsiTheme="minorHAnsi" w:cs="PalatinoLinotype-Roman"/>
          <w:kern w:val="0"/>
        </w:rPr>
      </w:pPr>
      <w:r w:rsidRPr="00BA4A8E">
        <w:rPr>
          <w:rFonts w:ascii="PalatinoLinotype-Roman" w:eastAsia="PalatinoLinotype-Roman" w:hAnsiTheme="minorHAnsi" w:cs="PalatinoLinotype-Roman" w:hint="eastAsia"/>
          <w:kern w:val="0"/>
        </w:rPr>
        <w:t>Linux中使用设备树主要有3个目的：</w:t>
      </w:r>
    </w:p>
    <w:p w:rsidR="00BA4A8E" w:rsidRPr="00D47730" w:rsidRDefault="00BA4A8E" w:rsidP="00D47730">
      <w:pPr>
        <w:pStyle w:val="a6"/>
        <w:numPr>
          <w:ilvl w:val="0"/>
          <w:numId w:val="18"/>
        </w:numPr>
        <w:autoSpaceDE w:val="0"/>
        <w:autoSpaceDN w:val="0"/>
        <w:adjustRightInd w:val="0"/>
        <w:ind w:firstLineChars="0"/>
        <w:rPr>
          <w:rFonts w:eastAsia="PalatinoLinotype-Roman" w:cs="Times New Roman"/>
          <w:kern w:val="0"/>
        </w:rPr>
      </w:pPr>
      <w:r w:rsidRPr="00D47730">
        <w:rPr>
          <w:rFonts w:eastAsia="PalatinoLinotype-Roman" w:cs="Times New Roman"/>
          <w:b/>
          <w:kern w:val="0"/>
        </w:rPr>
        <w:lastRenderedPageBreak/>
        <w:t>Platform Identification</w:t>
      </w:r>
      <w:r w:rsidRPr="00D47730">
        <w:rPr>
          <w:rFonts w:eastAsia="PalatinoLinotype-Roman" w:cs="Times New Roman"/>
          <w:kern w:val="0"/>
        </w:rPr>
        <w:t>: the kernel will use data in the DT to identify the specific machine.</w:t>
      </w:r>
      <w:r w:rsidR="0067619E" w:rsidRPr="00D47730">
        <w:rPr>
          <w:rFonts w:eastAsia="PalatinoLinotype-Roman" w:cs="Times New Roman"/>
          <w:kern w:val="0"/>
        </w:rPr>
        <w:t xml:space="preserve"> </w:t>
      </w:r>
      <w:r w:rsidRPr="00D47730">
        <w:rPr>
          <w:rFonts w:eastAsia="PalatinoLinotype-Roman" w:cs="Times New Roman"/>
          <w:kern w:val="0"/>
        </w:rPr>
        <w:t>In a perfect world, the specific platform shouldn't matter to the kernel because all platform</w:t>
      </w:r>
      <w:r w:rsidR="0067619E" w:rsidRPr="00D47730">
        <w:rPr>
          <w:rFonts w:eastAsia="PalatinoLinotype-Roman" w:cs="Times New Roman"/>
          <w:kern w:val="0"/>
        </w:rPr>
        <w:t xml:space="preserve"> </w:t>
      </w:r>
      <w:r w:rsidRPr="00D47730">
        <w:rPr>
          <w:rFonts w:eastAsia="PalatinoLinotype-Roman" w:cs="Times New Roman"/>
          <w:kern w:val="0"/>
        </w:rPr>
        <w:t>details would be described perfectly by the device tree in a consistent and reliable manner.</w:t>
      </w:r>
      <w:r w:rsidR="0067619E" w:rsidRPr="00D47730">
        <w:rPr>
          <w:rFonts w:eastAsia="PalatinoLinotype-Roman" w:cs="Times New Roman"/>
          <w:kern w:val="0"/>
        </w:rPr>
        <w:t xml:space="preserve"> </w:t>
      </w:r>
      <w:r w:rsidRPr="00D47730">
        <w:rPr>
          <w:rFonts w:eastAsia="PalatinoLinotype-Roman" w:cs="Times New Roman"/>
          <w:kern w:val="0"/>
        </w:rPr>
        <w:t>Hardware is not perfect though, and so the kernel must identify the machine during early</w:t>
      </w:r>
      <w:r w:rsidR="0067619E" w:rsidRPr="00D47730">
        <w:rPr>
          <w:rFonts w:eastAsia="PalatinoLinotype-Roman" w:cs="Times New Roman"/>
          <w:kern w:val="0"/>
        </w:rPr>
        <w:t xml:space="preserve"> </w:t>
      </w:r>
      <w:r w:rsidRPr="00D47730">
        <w:rPr>
          <w:rFonts w:eastAsia="PalatinoLinotype-Roman" w:cs="Times New Roman"/>
          <w:kern w:val="0"/>
        </w:rPr>
        <w:t>boot so that it has the opportunity to run machine-specific fixups. In the majority of cases,</w:t>
      </w:r>
      <w:r w:rsidR="0067619E" w:rsidRPr="00D47730">
        <w:rPr>
          <w:rFonts w:eastAsia="PalatinoLinotype-Roman" w:cs="Times New Roman"/>
          <w:kern w:val="0"/>
        </w:rPr>
        <w:t xml:space="preserve"> </w:t>
      </w:r>
      <w:r w:rsidRPr="00D47730">
        <w:rPr>
          <w:rFonts w:eastAsia="PalatinoLinotype-Roman" w:cs="Times New Roman"/>
          <w:kern w:val="0"/>
        </w:rPr>
        <w:t>the machine identity is irrelevant, and the kernel will instead select setup code based on</w:t>
      </w:r>
      <w:r w:rsidR="0067619E" w:rsidRPr="00D47730">
        <w:rPr>
          <w:rFonts w:eastAsia="PalatinoLinotype-Roman" w:cs="Times New Roman"/>
          <w:kern w:val="0"/>
        </w:rPr>
        <w:t xml:space="preserve"> </w:t>
      </w:r>
      <w:r w:rsidRPr="00D47730">
        <w:rPr>
          <w:rFonts w:eastAsia="PalatinoLinotype-Roman" w:cs="Times New Roman"/>
          <w:kern w:val="0"/>
        </w:rPr>
        <w:t xml:space="preserve">the machine's core CPU or SoC. On ARM, for example, </w:t>
      </w:r>
      <w:r w:rsidRPr="00B922A7">
        <w:rPr>
          <w:rFonts w:ascii="Courier New" w:eastAsia="PalatinoLinotype-Roman" w:hAnsi="Courier New" w:cs="Courier New"/>
          <w:kern w:val="0"/>
          <w:szCs w:val="21"/>
        </w:rPr>
        <w:t>setup_arch()</w:t>
      </w:r>
      <w:r w:rsidRPr="00D47730">
        <w:rPr>
          <w:rFonts w:eastAsia="PalatinoLinotype-Roman" w:cs="Times New Roman"/>
          <w:kern w:val="0"/>
        </w:rPr>
        <w:t xml:space="preserve"> in </w:t>
      </w:r>
      <w:r w:rsidRPr="00B922A7">
        <w:rPr>
          <w:rFonts w:ascii="Courier New" w:eastAsia="PalatinoLinotype-Roman" w:hAnsi="Courier New" w:cs="Courier New"/>
          <w:kern w:val="0"/>
          <w:szCs w:val="21"/>
        </w:rPr>
        <w:t>arch/arm/kernel/setup.c</w:t>
      </w:r>
      <w:r w:rsidRPr="00D47730">
        <w:rPr>
          <w:rFonts w:eastAsia="PalatinoLinotype-Roman" w:cs="Times New Roman"/>
          <w:kern w:val="0"/>
        </w:rPr>
        <w:t xml:space="preserve"> will call </w:t>
      </w:r>
      <w:r w:rsidRPr="00B922A7">
        <w:rPr>
          <w:rFonts w:ascii="Courier New" w:eastAsia="PalatinoLinotype-Roman" w:hAnsi="Courier New" w:cs="Courier New"/>
          <w:kern w:val="0"/>
          <w:szCs w:val="21"/>
        </w:rPr>
        <w:t>setup_machine_fdt()</w:t>
      </w:r>
      <w:r w:rsidRPr="00D47730">
        <w:rPr>
          <w:rFonts w:eastAsia="PalatinoLinotype-Roman" w:cs="Times New Roman"/>
          <w:kern w:val="0"/>
        </w:rPr>
        <w:t xml:space="preserve"> in </w:t>
      </w:r>
      <w:r w:rsidRPr="00B922A7">
        <w:rPr>
          <w:rFonts w:ascii="Courier New" w:eastAsia="PalatinoLinotype-Roman" w:hAnsi="Courier New" w:cs="Courier New"/>
          <w:kern w:val="0"/>
          <w:szCs w:val="21"/>
        </w:rPr>
        <w:t>arch/arm/kernel/devtree.c</w:t>
      </w:r>
      <w:r w:rsidRPr="00D47730">
        <w:rPr>
          <w:rFonts w:eastAsia="PalatinoLinotype-Roman" w:cs="Times New Roman"/>
          <w:kern w:val="0"/>
        </w:rPr>
        <w:t xml:space="preserve"> which searches through the</w:t>
      </w:r>
      <w:r w:rsidR="0067619E" w:rsidRPr="00D47730">
        <w:rPr>
          <w:rFonts w:eastAsia="PalatinoLinotype-Roman" w:cs="Times New Roman"/>
          <w:kern w:val="0"/>
        </w:rPr>
        <w:t xml:space="preserve"> </w:t>
      </w:r>
      <w:r w:rsidRPr="00B922A7">
        <w:rPr>
          <w:rFonts w:ascii="Courier New" w:eastAsia="PalatinoLinotype-Roman" w:hAnsi="Courier New" w:cs="Courier New"/>
          <w:kern w:val="0"/>
          <w:szCs w:val="21"/>
        </w:rPr>
        <w:t>machine_desc</w:t>
      </w:r>
      <w:r w:rsidRPr="00D47730">
        <w:rPr>
          <w:rFonts w:eastAsia="PalatinoLinotype-Roman" w:cs="Times New Roman"/>
          <w:kern w:val="0"/>
        </w:rPr>
        <w:t xml:space="preserve"> table and selects the </w:t>
      </w:r>
      <w:r w:rsidRPr="00B922A7">
        <w:rPr>
          <w:rFonts w:ascii="Courier New" w:eastAsia="PalatinoLinotype-Roman" w:hAnsi="Courier New" w:cs="Courier New"/>
          <w:kern w:val="0"/>
          <w:szCs w:val="21"/>
        </w:rPr>
        <w:t>machine_desc</w:t>
      </w:r>
      <w:r w:rsidRPr="00D47730">
        <w:rPr>
          <w:rFonts w:eastAsia="PalatinoLinotype-Roman" w:cs="Times New Roman"/>
          <w:kern w:val="0"/>
        </w:rPr>
        <w:t xml:space="preserve"> which best matches the device tree data.</w:t>
      </w:r>
      <w:r w:rsidR="0067619E" w:rsidRPr="00D47730">
        <w:rPr>
          <w:rFonts w:eastAsia="PalatinoLinotype-Roman" w:cs="Times New Roman"/>
          <w:kern w:val="0"/>
        </w:rPr>
        <w:t xml:space="preserve"> </w:t>
      </w:r>
      <w:r w:rsidRPr="00D47730">
        <w:rPr>
          <w:rFonts w:eastAsia="PalatinoLinotype-Roman" w:cs="Times New Roman"/>
          <w:kern w:val="0"/>
        </w:rPr>
        <w:t xml:space="preserve">It determines the best match by looking at the </w:t>
      </w:r>
      <w:r w:rsidRPr="00B922A7">
        <w:rPr>
          <w:rFonts w:ascii="Courier New" w:eastAsia="PalatinoLinotype-Roman" w:hAnsi="Courier New" w:cs="Courier New"/>
          <w:kern w:val="0"/>
          <w:szCs w:val="21"/>
        </w:rPr>
        <w:t>compatible</w:t>
      </w:r>
      <w:r w:rsidRPr="00D47730">
        <w:rPr>
          <w:rFonts w:eastAsia="PalatinoLinotype-Roman" w:cs="Times New Roman"/>
          <w:kern w:val="0"/>
        </w:rPr>
        <w:t xml:space="preserve"> property in the root device tree</w:t>
      </w:r>
      <w:r w:rsidR="0067619E" w:rsidRPr="00D47730">
        <w:rPr>
          <w:rFonts w:eastAsia="PalatinoLinotype-Roman" w:cs="Times New Roman"/>
          <w:kern w:val="0"/>
        </w:rPr>
        <w:t xml:space="preserve"> </w:t>
      </w:r>
      <w:r w:rsidRPr="00D47730">
        <w:rPr>
          <w:rFonts w:eastAsia="PalatinoLinotype-Roman" w:cs="Times New Roman"/>
          <w:kern w:val="0"/>
        </w:rPr>
        <w:t xml:space="preserve">node, and comparing it with the </w:t>
      </w:r>
      <w:r w:rsidRPr="00B922A7">
        <w:rPr>
          <w:rFonts w:ascii="Courier New" w:eastAsia="PalatinoLinotype-Roman" w:hAnsi="Courier New" w:cs="Courier New"/>
          <w:kern w:val="0"/>
          <w:szCs w:val="21"/>
        </w:rPr>
        <w:t>dt_compat</w:t>
      </w:r>
      <w:r w:rsidRPr="00D47730">
        <w:rPr>
          <w:rFonts w:eastAsia="PalatinoLinotype-Roman" w:cs="Times New Roman"/>
          <w:kern w:val="0"/>
        </w:rPr>
        <w:t xml:space="preserve"> list in </w:t>
      </w:r>
      <w:r w:rsidRPr="00B922A7">
        <w:rPr>
          <w:rFonts w:ascii="Courier New" w:eastAsia="PalatinoLinotype-Roman" w:hAnsi="Courier New" w:cs="Courier New"/>
          <w:kern w:val="0"/>
          <w:szCs w:val="21"/>
        </w:rPr>
        <w:t>struct machine_desc</w:t>
      </w:r>
      <w:r w:rsidRPr="00D47730">
        <w:rPr>
          <w:rFonts w:eastAsia="PalatinoLinotype-Roman" w:cs="Times New Roman"/>
          <w:kern w:val="0"/>
        </w:rPr>
        <w:t>, which is defined in</w:t>
      </w:r>
      <w:r w:rsidR="0067619E" w:rsidRPr="00D47730">
        <w:rPr>
          <w:rFonts w:eastAsia="PalatinoLinotype-Roman" w:cs="Times New Roman"/>
          <w:kern w:val="0"/>
        </w:rPr>
        <w:t xml:space="preserve"> </w:t>
      </w:r>
      <w:r w:rsidRPr="00B922A7">
        <w:rPr>
          <w:rFonts w:ascii="Courier New" w:eastAsia="PalatinoLinotype-Roman" w:hAnsi="Courier New" w:cs="Courier New"/>
          <w:kern w:val="0"/>
          <w:szCs w:val="21"/>
        </w:rPr>
        <w:t>arch/arm/include/asm/mach/arch.h</w:t>
      </w:r>
      <w:r w:rsidRPr="00D47730">
        <w:rPr>
          <w:rFonts w:eastAsia="PalatinoLinotype-Roman" w:cs="Times New Roman"/>
          <w:kern w:val="0"/>
        </w:rPr>
        <w:t>.</w:t>
      </w:r>
    </w:p>
    <w:p w:rsidR="00BA4A8E" w:rsidRDefault="00BA4A8E" w:rsidP="00D47730">
      <w:pPr>
        <w:pStyle w:val="a6"/>
        <w:numPr>
          <w:ilvl w:val="0"/>
          <w:numId w:val="18"/>
        </w:numPr>
        <w:ind w:firstLineChars="0"/>
        <w:rPr>
          <w:rStyle w:val="a3"/>
        </w:rPr>
      </w:pPr>
      <w:r w:rsidRPr="00BA4A8E">
        <w:rPr>
          <w:rStyle w:val="a3"/>
          <w:rFonts w:hint="eastAsia"/>
        </w:rPr>
        <w:t>平台区分：内核会通过设备树中的信息来识别机器类型。理想情况下，内核代码应该与具体的平台无关，平台的具体细节统一通过设备树描述。现实情况并没有那么完美，内核必须在启动早期识别出具体的机型，并执行相应机型的特有的代码。大多数时候，机型并不重要，内核根据机型的</w:t>
      </w:r>
      <w:r w:rsidRPr="00BA4A8E">
        <w:rPr>
          <w:rStyle w:val="a3"/>
          <w:rFonts w:hint="eastAsia"/>
        </w:rPr>
        <w:t>CPU</w:t>
      </w:r>
      <w:r w:rsidRPr="00BA4A8E">
        <w:rPr>
          <w:rStyle w:val="a3"/>
          <w:rFonts w:hint="eastAsia"/>
        </w:rPr>
        <w:t>或者</w:t>
      </w:r>
      <w:r w:rsidRPr="00BA4A8E">
        <w:rPr>
          <w:rStyle w:val="a3"/>
          <w:rFonts w:hint="eastAsia"/>
        </w:rPr>
        <w:t>Soc</w:t>
      </w:r>
      <w:r w:rsidRPr="00BA4A8E">
        <w:rPr>
          <w:rStyle w:val="a3"/>
          <w:rFonts w:hint="eastAsia"/>
        </w:rPr>
        <w:t>来选择执行相应的代码。拿</w:t>
      </w:r>
      <w:r w:rsidRPr="00BA4A8E">
        <w:rPr>
          <w:rStyle w:val="a3"/>
          <w:rFonts w:hint="eastAsia"/>
        </w:rPr>
        <w:t>ARM</w:t>
      </w:r>
      <w:r w:rsidRPr="00BA4A8E">
        <w:rPr>
          <w:rStyle w:val="a3"/>
          <w:rFonts w:hint="eastAsia"/>
        </w:rPr>
        <w:t>为例，</w:t>
      </w:r>
      <w:r w:rsidRPr="00BA4A8E">
        <w:rPr>
          <w:rStyle w:val="a3"/>
          <w:rFonts w:hint="eastAsia"/>
        </w:rPr>
        <w:t>arch/arm/kernel/setup.c</w:t>
      </w:r>
      <w:r w:rsidRPr="00BA4A8E">
        <w:rPr>
          <w:rStyle w:val="a3"/>
          <w:rFonts w:hint="eastAsia"/>
        </w:rPr>
        <w:t>中的</w:t>
      </w:r>
      <w:r w:rsidRPr="00BA4A8E">
        <w:rPr>
          <w:rStyle w:val="a3"/>
          <w:rFonts w:hint="eastAsia"/>
        </w:rPr>
        <w:t>setup_arch</w:t>
      </w:r>
      <w:r w:rsidRPr="00BA4A8E">
        <w:rPr>
          <w:rStyle w:val="a3"/>
          <w:rFonts w:hint="eastAsia"/>
        </w:rPr>
        <w:t>函数会调用</w:t>
      </w:r>
      <w:r w:rsidRPr="00BA4A8E">
        <w:rPr>
          <w:rStyle w:val="a3"/>
          <w:rFonts w:hint="eastAsia"/>
        </w:rPr>
        <w:t>setup_machine_fdt()(</w:t>
      </w:r>
      <w:r w:rsidRPr="00BA4A8E">
        <w:rPr>
          <w:rStyle w:val="a3"/>
          <w:rFonts w:hint="eastAsia"/>
        </w:rPr>
        <w:t>位于</w:t>
      </w:r>
      <w:r w:rsidRPr="00BA4A8E">
        <w:rPr>
          <w:rStyle w:val="a3"/>
          <w:rFonts w:hint="eastAsia"/>
        </w:rPr>
        <w:t>arch/arm/kernel/devtree.c)</w:t>
      </w:r>
      <w:r w:rsidRPr="00BA4A8E">
        <w:rPr>
          <w:rStyle w:val="a3"/>
          <w:rFonts w:hint="eastAsia"/>
        </w:rPr>
        <w:t>。该函数会查找</w:t>
      </w:r>
      <w:r w:rsidRPr="00BA4A8E">
        <w:rPr>
          <w:rStyle w:val="a3"/>
          <w:rFonts w:hint="eastAsia"/>
        </w:rPr>
        <w:t>machine_desc</w:t>
      </w:r>
      <w:r w:rsidRPr="00BA4A8E">
        <w:rPr>
          <w:rStyle w:val="a3"/>
          <w:rFonts w:hint="eastAsia"/>
        </w:rPr>
        <w:t>表并选择与设备树最为匹配的</w:t>
      </w:r>
      <w:r w:rsidRPr="00BA4A8E">
        <w:rPr>
          <w:rStyle w:val="a3"/>
          <w:rFonts w:hint="eastAsia"/>
        </w:rPr>
        <w:t>machine_des</w:t>
      </w:r>
      <w:r w:rsidRPr="00BA4A8E">
        <w:rPr>
          <w:rStyle w:val="a3"/>
          <w:rFonts w:hint="eastAsia"/>
        </w:rPr>
        <w:t>。通过比较设备树根节点的</w:t>
      </w:r>
      <w:r w:rsidRPr="00BA4A8E">
        <w:rPr>
          <w:rStyle w:val="a3"/>
          <w:rFonts w:hint="eastAsia"/>
        </w:rPr>
        <w:t>compatible</w:t>
      </w:r>
      <w:r w:rsidRPr="00BA4A8E">
        <w:rPr>
          <w:rStyle w:val="a3"/>
          <w:rFonts w:hint="eastAsia"/>
        </w:rPr>
        <w:t>属性和</w:t>
      </w:r>
      <w:r w:rsidRPr="00BA4A8E">
        <w:rPr>
          <w:rStyle w:val="a3"/>
          <w:rFonts w:hint="eastAsia"/>
        </w:rPr>
        <w:t>machine_desc(</w:t>
      </w:r>
      <w:r w:rsidRPr="00BA4A8E">
        <w:rPr>
          <w:rStyle w:val="a3"/>
          <w:rFonts w:hint="eastAsia"/>
        </w:rPr>
        <w:t>定义在</w:t>
      </w:r>
      <w:r w:rsidRPr="00BA4A8E">
        <w:rPr>
          <w:rStyle w:val="a3"/>
          <w:rFonts w:hint="eastAsia"/>
        </w:rPr>
        <w:t>arch/arm/include/asm/mach/arch.h)</w:t>
      </w:r>
      <w:r w:rsidRPr="00BA4A8E">
        <w:rPr>
          <w:rStyle w:val="a3"/>
          <w:rFonts w:hint="eastAsia"/>
        </w:rPr>
        <w:t>的</w:t>
      </w:r>
      <w:r w:rsidRPr="00BA4A8E">
        <w:rPr>
          <w:rStyle w:val="a3"/>
          <w:rFonts w:hint="eastAsia"/>
        </w:rPr>
        <w:t>dt_compat</w:t>
      </w:r>
      <w:r w:rsidRPr="00BA4A8E">
        <w:rPr>
          <w:rStyle w:val="a3"/>
          <w:rFonts w:hint="eastAsia"/>
        </w:rPr>
        <w:t>列表来选择最佳匹配。</w:t>
      </w:r>
    </w:p>
    <w:p w:rsidR="00BA4A8E" w:rsidRDefault="00BA4A8E" w:rsidP="00BA4A8E">
      <w:pPr>
        <w:rPr>
          <w:rStyle w:val="a3"/>
        </w:rPr>
      </w:pPr>
    </w:p>
    <w:p w:rsidR="00BA4A8E" w:rsidRPr="00B708AF" w:rsidRDefault="00BA4A8E" w:rsidP="00B708AF">
      <w:pPr>
        <w:autoSpaceDE w:val="0"/>
        <w:autoSpaceDN w:val="0"/>
        <w:adjustRightInd w:val="0"/>
        <w:rPr>
          <w:rFonts w:eastAsia="PalatinoLinotype-Roman" w:cs="Times New Roman"/>
          <w:kern w:val="0"/>
        </w:rPr>
      </w:pPr>
      <w:r w:rsidRPr="00B708AF">
        <w:rPr>
          <w:rFonts w:eastAsia="PalatinoLinotype-Roman" w:cs="Times New Roman"/>
          <w:kern w:val="0"/>
        </w:rPr>
        <w:t xml:space="preserve">The </w:t>
      </w:r>
      <w:r w:rsidRPr="00B922A7">
        <w:rPr>
          <w:rFonts w:ascii="Courier New" w:eastAsia="PalatinoLinotype-Roman" w:hAnsi="Courier New" w:cs="Courier New"/>
          <w:kern w:val="0"/>
          <w:szCs w:val="21"/>
        </w:rPr>
        <w:t>compatible</w:t>
      </w:r>
      <w:r w:rsidRPr="00B708AF">
        <w:rPr>
          <w:rFonts w:eastAsia="PalatinoLinotype-Roman" w:cs="Times New Roman"/>
          <w:kern w:val="0"/>
        </w:rPr>
        <w:t xml:space="preserve"> property contains a sorted list of strings starting with the exact name of</w:t>
      </w:r>
      <w:r w:rsidR="00B708AF">
        <w:rPr>
          <w:rFonts w:eastAsia="PalatinoLinotype-Roman" w:cs="Times New Roman"/>
          <w:kern w:val="0"/>
        </w:rPr>
        <w:t xml:space="preserve"> </w:t>
      </w:r>
      <w:r w:rsidRPr="00B708AF">
        <w:rPr>
          <w:rFonts w:eastAsia="PalatinoLinotype-Roman" w:cs="Times New Roman"/>
          <w:kern w:val="0"/>
        </w:rPr>
        <w:t xml:space="preserve">the machine. For example, the </w:t>
      </w:r>
      <w:r w:rsidRPr="00B922A7">
        <w:rPr>
          <w:rFonts w:ascii="Courier New" w:eastAsia="PalatinoLinotype-Roman" w:hAnsi="Courier New" w:cs="Courier New"/>
          <w:kern w:val="0"/>
          <w:szCs w:val="21"/>
        </w:rPr>
        <w:t>sama5d2.dtsi</w:t>
      </w:r>
      <w:r w:rsidRPr="00B708AF">
        <w:rPr>
          <w:rFonts w:eastAsia="PalatinoLinotype-Roman" w:cs="Times New Roman"/>
          <w:kern w:val="0"/>
        </w:rPr>
        <w:t xml:space="preserve"> file under </w:t>
      </w:r>
      <w:bookmarkStart w:id="12" w:name="OLE_LINK1"/>
      <w:r>
        <w:rPr>
          <w:rFonts w:ascii="Calibri-Light" w:eastAsia="Calibri-Light" w:hAnsiTheme="minorHAnsi" w:cs="Calibri-Light"/>
          <w:kern w:val="0"/>
        </w:rPr>
        <w:t>arch/arm/boot/dts</w:t>
      </w:r>
      <w:bookmarkEnd w:id="12"/>
      <w:r w:rsidRPr="00B708AF">
        <w:rPr>
          <w:rFonts w:eastAsia="PalatinoLinotype-Roman" w:cs="Times New Roman"/>
          <w:kern w:val="0"/>
        </w:rPr>
        <w:t xml:space="preserve"> folder includes the</w:t>
      </w:r>
      <w:r w:rsidR="00B708AF">
        <w:rPr>
          <w:rFonts w:eastAsia="PalatinoLinotype-Roman" w:cs="Times New Roman"/>
          <w:kern w:val="0"/>
        </w:rPr>
        <w:t xml:space="preserve"> </w:t>
      </w:r>
      <w:r w:rsidRPr="00B708AF">
        <w:rPr>
          <w:rFonts w:eastAsia="PalatinoLinotype-Roman" w:cs="Times New Roman"/>
          <w:kern w:val="0"/>
        </w:rPr>
        <w:t xml:space="preserve">following </w:t>
      </w:r>
      <w:r w:rsidRPr="00B922A7">
        <w:rPr>
          <w:rFonts w:ascii="Courier New" w:eastAsia="PalatinoLinotype-Roman" w:hAnsi="Courier New" w:cs="Courier New"/>
          <w:kern w:val="0"/>
          <w:szCs w:val="21"/>
        </w:rPr>
        <w:t>compatible</w:t>
      </w:r>
      <w:r w:rsidRPr="00B708AF">
        <w:rPr>
          <w:rFonts w:eastAsia="PalatinoLinotype-Roman" w:cs="Times New Roman"/>
          <w:kern w:val="0"/>
        </w:rPr>
        <w:t xml:space="preserve"> property:</w:t>
      </w:r>
    </w:p>
    <w:p w:rsidR="00BA4A8E" w:rsidRDefault="00BA4A8E" w:rsidP="00BA4A8E">
      <w:pPr>
        <w:rPr>
          <w:rStyle w:val="a3"/>
        </w:rPr>
      </w:pPr>
      <w:r w:rsidRPr="00BA4A8E">
        <w:rPr>
          <w:rStyle w:val="a3"/>
          <w:rFonts w:hint="eastAsia"/>
        </w:rPr>
        <w:t>compatible</w:t>
      </w:r>
      <w:r w:rsidRPr="00BA4A8E">
        <w:rPr>
          <w:rStyle w:val="a3"/>
          <w:rFonts w:hint="eastAsia"/>
        </w:rPr>
        <w:t>属性包含了以机器名开始的一组有序字符串。</w:t>
      </w:r>
      <w:r w:rsidRPr="00BA4A8E">
        <w:rPr>
          <w:rStyle w:val="a3"/>
          <w:rFonts w:hint="eastAsia"/>
        </w:rPr>
        <w:t>arch/arm/boot/dts</w:t>
      </w:r>
      <w:r w:rsidRPr="00BA4A8E">
        <w:rPr>
          <w:rStyle w:val="a3"/>
          <w:rFonts w:hint="eastAsia"/>
        </w:rPr>
        <w:t>目录下的</w:t>
      </w:r>
      <w:r w:rsidRPr="00BA4A8E">
        <w:rPr>
          <w:rStyle w:val="a3"/>
          <w:rFonts w:hint="eastAsia"/>
        </w:rPr>
        <w:t>sama5d2.dtsi</w:t>
      </w:r>
      <w:r w:rsidRPr="00BA4A8E">
        <w:rPr>
          <w:rStyle w:val="a3"/>
          <w:rFonts w:hint="eastAsia"/>
        </w:rPr>
        <w:t>包含了如下的</w:t>
      </w:r>
      <w:r w:rsidRPr="00BA4A8E">
        <w:rPr>
          <w:rStyle w:val="a3"/>
          <w:rFonts w:hint="eastAsia"/>
        </w:rPr>
        <w:t>compatible</w:t>
      </w:r>
      <w:r w:rsidRPr="00BA4A8E">
        <w:rPr>
          <w:rStyle w:val="a3"/>
          <w:rFonts w:hint="eastAsia"/>
        </w:rPr>
        <w:t>属性</w:t>
      </w:r>
      <w:r w:rsidRPr="00BA4A8E">
        <w:rPr>
          <w:rStyle w:val="a3"/>
          <w:rFonts w:hint="eastAsia"/>
        </w:rPr>
        <w:t>:</w:t>
      </w:r>
    </w:p>
    <w:p w:rsidR="00BA4A8E" w:rsidRPr="00B922A7" w:rsidRDefault="00BA4A8E" w:rsidP="00B922A7">
      <w:pPr>
        <w:ind w:firstLine="420"/>
        <w:rPr>
          <w:rFonts w:ascii="Courier New" w:eastAsia="PalatinoLinotype-Roman" w:hAnsi="Courier New" w:cs="Courier New"/>
          <w:kern w:val="0"/>
          <w:szCs w:val="21"/>
        </w:rPr>
      </w:pPr>
      <w:r w:rsidRPr="00B922A7">
        <w:rPr>
          <w:rFonts w:ascii="Courier New" w:eastAsia="PalatinoLinotype-Roman" w:hAnsi="Courier New" w:cs="Courier New"/>
          <w:kern w:val="0"/>
          <w:szCs w:val="21"/>
        </w:rPr>
        <w:t>compatible = "atmel,sama5d2";</w:t>
      </w:r>
    </w:p>
    <w:p w:rsidR="00BA4A8E" w:rsidRDefault="00BA4A8E" w:rsidP="00BA4A8E">
      <w:pPr>
        <w:rPr>
          <w:rFonts w:ascii="Consolas" w:hAnsi="Consolas" w:cs="Consolas"/>
          <w:kern w:val="0"/>
          <w:sz w:val="18"/>
          <w:szCs w:val="18"/>
        </w:rPr>
      </w:pPr>
    </w:p>
    <w:p w:rsidR="00BA4A8E" w:rsidRPr="00B708AF" w:rsidRDefault="00BA4A8E" w:rsidP="00B708AF">
      <w:pPr>
        <w:autoSpaceDE w:val="0"/>
        <w:autoSpaceDN w:val="0"/>
        <w:adjustRightInd w:val="0"/>
        <w:rPr>
          <w:rFonts w:eastAsia="PalatinoLinotype-Roman" w:cs="Times New Roman"/>
          <w:kern w:val="0"/>
        </w:rPr>
      </w:pPr>
      <w:r w:rsidRPr="00B708AF">
        <w:rPr>
          <w:rFonts w:eastAsia="PalatinoLinotype-Roman" w:cs="Times New Roman"/>
          <w:kern w:val="0"/>
        </w:rPr>
        <w:t xml:space="preserve">Again on ARM, for each </w:t>
      </w:r>
      <w:r w:rsidRPr="00B922A7">
        <w:rPr>
          <w:rFonts w:ascii="Courier New" w:eastAsia="PalatinoLinotype-Roman" w:hAnsi="Courier New" w:cs="Courier New"/>
          <w:kern w:val="0"/>
          <w:szCs w:val="21"/>
        </w:rPr>
        <w:t>machine_desc</w:t>
      </w:r>
      <w:r w:rsidRPr="00B708AF">
        <w:rPr>
          <w:rFonts w:eastAsia="PalatinoLinotype-Roman" w:cs="Times New Roman"/>
          <w:kern w:val="0"/>
        </w:rPr>
        <w:t xml:space="preserve">, the kernel looks to see if any of the </w:t>
      </w:r>
      <w:r w:rsidRPr="00B922A7">
        <w:rPr>
          <w:rFonts w:ascii="Courier New" w:eastAsia="PalatinoLinotype-Roman" w:hAnsi="Courier New" w:cs="Courier New"/>
          <w:kern w:val="0"/>
          <w:szCs w:val="21"/>
        </w:rPr>
        <w:t>dt_compat</w:t>
      </w:r>
      <w:r w:rsidR="00B708AF" w:rsidRPr="00B708AF">
        <w:rPr>
          <w:rFonts w:eastAsia="PalatinoLinotype-Roman" w:cs="Times New Roman"/>
          <w:kern w:val="0"/>
        </w:rPr>
        <w:t xml:space="preserve"> </w:t>
      </w:r>
      <w:r w:rsidRPr="00B708AF">
        <w:rPr>
          <w:rFonts w:eastAsia="PalatinoLinotype-Roman" w:cs="Times New Roman"/>
          <w:kern w:val="0"/>
        </w:rPr>
        <w:t xml:space="preserve">list entries appears in the </w:t>
      </w:r>
      <w:r w:rsidRPr="00B922A7">
        <w:rPr>
          <w:rFonts w:ascii="Courier New" w:eastAsia="PalatinoLinotype-Roman" w:hAnsi="Courier New" w:cs="Courier New"/>
          <w:kern w:val="0"/>
          <w:szCs w:val="21"/>
        </w:rPr>
        <w:t>compatible</w:t>
      </w:r>
      <w:r w:rsidRPr="00B708AF">
        <w:rPr>
          <w:rFonts w:eastAsia="PalatinoLinotype-Roman" w:cs="Times New Roman"/>
          <w:kern w:val="0"/>
        </w:rPr>
        <w:t xml:space="preserve"> property. If one does, then that </w:t>
      </w:r>
      <w:r w:rsidRPr="00B922A7">
        <w:rPr>
          <w:rFonts w:ascii="Courier New" w:eastAsia="PalatinoLinotype-Roman" w:hAnsi="Courier New" w:cs="Courier New"/>
          <w:kern w:val="0"/>
          <w:szCs w:val="21"/>
        </w:rPr>
        <w:t>machine_desc</w:t>
      </w:r>
      <w:r w:rsidRPr="00B708AF">
        <w:rPr>
          <w:rFonts w:eastAsia="PalatinoLinotype-Roman" w:cs="Times New Roman"/>
          <w:kern w:val="0"/>
        </w:rPr>
        <w:t xml:space="preserve"> is a</w:t>
      </w:r>
      <w:r w:rsidR="00B708AF" w:rsidRPr="00B708AF">
        <w:rPr>
          <w:rFonts w:eastAsia="PalatinoLinotype-Roman" w:cs="Times New Roman"/>
          <w:kern w:val="0"/>
        </w:rPr>
        <w:t xml:space="preserve"> </w:t>
      </w:r>
      <w:r w:rsidRPr="00B708AF">
        <w:rPr>
          <w:rFonts w:eastAsia="PalatinoLinotype-Roman" w:cs="Times New Roman"/>
          <w:kern w:val="0"/>
        </w:rPr>
        <w:t xml:space="preserve">candidate for driving the machine. See, for example, the </w:t>
      </w:r>
      <w:r w:rsidRPr="00B922A7">
        <w:rPr>
          <w:rFonts w:ascii="Courier New" w:eastAsia="PalatinoLinotype-Roman" w:hAnsi="Courier New" w:cs="Courier New"/>
          <w:kern w:val="0"/>
          <w:szCs w:val="21"/>
        </w:rPr>
        <w:t>sama5_alt_dt_board_compat[]</w:t>
      </w:r>
      <w:r w:rsidRPr="00B708AF">
        <w:rPr>
          <w:rFonts w:eastAsia="PalatinoLinotype-Roman" w:cs="Times New Roman"/>
          <w:kern w:val="0"/>
        </w:rPr>
        <w:t xml:space="preserve"> and</w:t>
      </w:r>
      <w:r w:rsidR="00B708AF" w:rsidRPr="00B708AF">
        <w:rPr>
          <w:rFonts w:eastAsia="PalatinoLinotype-Roman" w:cs="Times New Roman"/>
          <w:kern w:val="0"/>
        </w:rPr>
        <w:t xml:space="preserve"> </w:t>
      </w:r>
      <w:r w:rsidRPr="00B922A7">
        <w:rPr>
          <w:rFonts w:ascii="Courier New" w:eastAsia="PalatinoLinotype-Roman" w:hAnsi="Courier New" w:cs="Courier New"/>
          <w:kern w:val="0"/>
          <w:szCs w:val="21"/>
        </w:rPr>
        <w:t>DT_MACHINE_START</w:t>
      </w:r>
      <w:r>
        <w:rPr>
          <w:rFonts w:ascii="Calibri-Light" w:eastAsia="Calibri-Light" w:hAnsiTheme="minorHAnsi" w:cs="Calibri-Light"/>
          <w:kern w:val="0"/>
        </w:rPr>
        <w:t xml:space="preserve"> </w:t>
      </w:r>
      <w:r w:rsidRPr="00B708AF">
        <w:rPr>
          <w:rFonts w:eastAsia="PalatinoLinotype-Roman" w:cs="Times New Roman"/>
          <w:kern w:val="0"/>
        </w:rPr>
        <w:t xml:space="preserve">declarations in </w:t>
      </w:r>
      <w:r w:rsidRPr="00B922A7">
        <w:rPr>
          <w:rFonts w:ascii="Courier New" w:eastAsia="PalatinoLinotype-Roman" w:hAnsi="Courier New" w:cs="Courier New"/>
          <w:kern w:val="0"/>
          <w:szCs w:val="21"/>
        </w:rPr>
        <w:t>arch/arm/mach-at91/sama5.c</w:t>
      </w:r>
      <w:r w:rsidRPr="00B708AF">
        <w:rPr>
          <w:rFonts w:eastAsia="PalatinoLinotype-Roman" w:cs="Times New Roman"/>
          <w:kern w:val="0"/>
        </w:rPr>
        <w:t>. They are used to populate</w:t>
      </w:r>
      <w:r w:rsidR="00B708AF">
        <w:rPr>
          <w:rFonts w:eastAsia="PalatinoLinotype-Roman" w:cs="Times New Roman"/>
          <w:kern w:val="0"/>
        </w:rPr>
        <w:t xml:space="preserve"> </w:t>
      </w:r>
      <w:r w:rsidRPr="00B708AF">
        <w:rPr>
          <w:rFonts w:eastAsia="PalatinoLinotype-Roman" w:cs="Times New Roman"/>
          <w:kern w:val="0"/>
        </w:rPr>
        <w:t xml:space="preserve">a </w:t>
      </w:r>
      <w:r w:rsidRPr="00B922A7">
        <w:rPr>
          <w:rFonts w:ascii="Courier New" w:eastAsia="PalatinoLinotype-Roman" w:hAnsi="Courier New" w:cs="Courier New"/>
          <w:kern w:val="0"/>
          <w:szCs w:val="21"/>
        </w:rPr>
        <w:t>struct machine_desc</w:t>
      </w:r>
      <w:r w:rsidRPr="00B708AF">
        <w:rPr>
          <w:rFonts w:eastAsia="PalatinoLinotype-Roman" w:cs="Times New Roman"/>
          <w:kern w:val="0"/>
        </w:rPr>
        <w:t>.</w:t>
      </w:r>
    </w:p>
    <w:p w:rsidR="00BA4A8E" w:rsidRDefault="00BA4A8E" w:rsidP="00BA4A8E">
      <w:pPr>
        <w:rPr>
          <w:rStyle w:val="a3"/>
        </w:rPr>
      </w:pPr>
      <w:r w:rsidRPr="00BA4A8E">
        <w:rPr>
          <w:rStyle w:val="a3"/>
          <w:rFonts w:hint="eastAsia"/>
        </w:rPr>
        <w:t>在</w:t>
      </w:r>
      <w:r w:rsidRPr="00BA4A8E">
        <w:rPr>
          <w:rStyle w:val="a3"/>
          <w:rFonts w:hint="eastAsia"/>
        </w:rPr>
        <w:t>ARM</w:t>
      </w:r>
      <w:r w:rsidRPr="00BA4A8E">
        <w:rPr>
          <w:rStyle w:val="a3"/>
          <w:rFonts w:hint="eastAsia"/>
        </w:rPr>
        <w:t>机型上，对于每一个</w:t>
      </w:r>
      <w:r w:rsidRPr="00BA4A8E">
        <w:rPr>
          <w:rStyle w:val="a3"/>
          <w:rFonts w:hint="eastAsia"/>
        </w:rPr>
        <w:t>machine_des</w:t>
      </w:r>
      <w:r w:rsidRPr="00BA4A8E">
        <w:rPr>
          <w:rStyle w:val="a3"/>
          <w:rFonts w:hint="eastAsia"/>
        </w:rPr>
        <w:t>，内核会检查其</w:t>
      </w:r>
      <w:r w:rsidRPr="00BA4A8E">
        <w:rPr>
          <w:rStyle w:val="a3"/>
          <w:rFonts w:hint="eastAsia"/>
        </w:rPr>
        <w:t>dt_compat</w:t>
      </w:r>
      <w:r w:rsidRPr="00BA4A8E">
        <w:rPr>
          <w:rStyle w:val="a3"/>
          <w:rFonts w:hint="eastAsia"/>
        </w:rPr>
        <w:t>列表中的条目是否包含了</w:t>
      </w:r>
      <w:r w:rsidRPr="00BA4A8E">
        <w:rPr>
          <w:rStyle w:val="a3"/>
          <w:rFonts w:hint="eastAsia"/>
        </w:rPr>
        <w:t>compatible</w:t>
      </w:r>
      <w:r w:rsidRPr="00BA4A8E">
        <w:rPr>
          <w:rStyle w:val="a3"/>
          <w:rFonts w:hint="eastAsia"/>
        </w:rPr>
        <w:t>属性。如果有的话，对应的</w:t>
      </w:r>
      <w:r w:rsidRPr="00BA4A8E">
        <w:rPr>
          <w:rStyle w:val="a3"/>
          <w:rFonts w:hint="eastAsia"/>
        </w:rPr>
        <w:t>machine_desc</w:t>
      </w:r>
      <w:r w:rsidRPr="00BA4A8E">
        <w:rPr>
          <w:rStyle w:val="a3"/>
          <w:rFonts w:hint="eastAsia"/>
        </w:rPr>
        <w:t>就会作为决定目标机型的一个候选。以</w:t>
      </w:r>
      <w:r w:rsidRPr="00BA4A8E">
        <w:rPr>
          <w:rStyle w:val="a3"/>
          <w:rFonts w:hint="eastAsia"/>
        </w:rPr>
        <w:t>arch/arm/mach-at91/sama5.c</w:t>
      </w:r>
      <w:r w:rsidRPr="00BA4A8E">
        <w:rPr>
          <w:rStyle w:val="a3"/>
          <w:rFonts w:hint="eastAsia"/>
        </w:rPr>
        <w:t>文件中的</w:t>
      </w:r>
      <w:r w:rsidRPr="00BA4A8E">
        <w:rPr>
          <w:rStyle w:val="a3"/>
          <w:rFonts w:hint="eastAsia"/>
        </w:rPr>
        <w:t>sama5_alt_dt_board_compat[]</w:t>
      </w:r>
      <w:r w:rsidRPr="00BA4A8E">
        <w:rPr>
          <w:rStyle w:val="a3"/>
          <w:rFonts w:hint="eastAsia"/>
        </w:rPr>
        <w:t>和</w:t>
      </w:r>
      <w:r w:rsidRPr="00BA4A8E">
        <w:rPr>
          <w:rStyle w:val="a3"/>
          <w:rFonts w:hint="eastAsia"/>
        </w:rPr>
        <w:t>DT_MACHINE_START</w:t>
      </w:r>
      <w:r w:rsidRPr="00BA4A8E">
        <w:rPr>
          <w:rStyle w:val="a3"/>
          <w:rFonts w:hint="eastAsia"/>
        </w:rPr>
        <w:t>为例。他们被用来组装成一个</w:t>
      </w:r>
      <w:r w:rsidRPr="00BA4A8E">
        <w:rPr>
          <w:rStyle w:val="a3"/>
          <w:rFonts w:hint="eastAsia"/>
        </w:rPr>
        <w:t>machine_desc</w:t>
      </w:r>
      <w:r w:rsidRPr="00BA4A8E">
        <w:rPr>
          <w:rStyle w:val="a3"/>
          <w:rFonts w:hint="eastAsia"/>
        </w:rPr>
        <w:t>结构</w:t>
      </w:r>
      <w:r w:rsidRPr="00BA4A8E">
        <w:rPr>
          <w:rStyle w:val="a3"/>
          <w:rFonts w:hint="eastAsia"/>
        </w:rPr>
        <w:t>.</w:t>
      </w:r>
    </w:p>
    <w:p w:rsidR="00BA4A8E" w:rsidRDefault="00BA4A8E" w:rsidP="00BA4A8E">
      <w:pPr>
        <w:rPr>
          <w:rStyle w:val="a3"/>
        </w:rPr>
      </w:pPr>
    </w:p>
    <w:p w:rsidR="00BA4A8E" w:rsidRPr="00B922A7" w:rsidRDefault="00BA4A8E" w:rsidP="00B922A7">
      <w:pPr>
        <w:autoSpaceDE w:val="0"/>
        <w:autoSpaceDN w:val="0"/>
        <w:adjustRightInd w:val="0"/>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static const char *const sama5_alt_dt_board_compat[] __initconst = {</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"atmel,sama5d2",</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"atmel,sama5d4",</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NULL</w:t>
      </w:r>
    </w:p>
    <w:p w:rsidR="00BA4A8E" w:rsidRPr="00B922A7" w:rsidRDefault="00BA4A8E" w:rsidP="00B922A7">
      <w:pPr>
        <w:autoSpaceDE w:val="0"/>
        <w:autoSpaceDN w:val="0"/>
        <w:adjustRightInd w:val="0"/>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w:t>
      </w:r>
    </w:p>
    <w:p w:rsidR="00BA4A8E" w:rsidRPr="00B922A7" w:rsidRDefault="00BA4A8E" w:rsidP="00B922A7">
      <w:pPr>
        <w:autoSpaceDE w:val="0"/>
        <w:autoSpaceDN w:val="0"/>
        <w:adjustRightInd w:val="0"/>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DT_MACHINE_START(sama5_alt_dt, "Atmel SAMA5")</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lastRenderedPageBreak/>
        <w:t>/* Maintainer: Atmel */</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.init_machine = sama5_dt_device_init,</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.dt_compat = sama5_alt_dt_board_compat,</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.l2c_aux_mask = ~0UL,</w:t>
      </w:r>
    </w:p>
    <w:p w:rsidR="00BA4A8E" w:rsidRPr="00B922A7" w:rsidRDefault="00BA4A8E" w:rsidP="00B922A7">
      <w:pPr>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MACHINE_END</w:t>
      </w:r>
    </w:p>
    <w:p w:rsidR="00BA4A8E" w:rsidRDefault="00BA4A8E" w:rsidP="00BA4A8E">
      <w:pPr>
        <w:rPr>
          <w:rFonts w:ascii="Consolas" w:hAnsi="Consolas" w:cs="Consolas"/>
          <w:kern w:val="0"/>
          <w:sz w:val="18"/>
          <w:szCs w:val="18"/>
        </w:rPr>
      </w:pPr>
    </w:p>
    <w:p w:rsidR="00BA4A8E" w:rsidRPr="00D47730" w:rsidRDefault="00BA4A8E" w:rsidP="00D47730">
      <w:pPr>
        <w:autoSpaceDE w:val="0"/>
        <w:autoSpaceDN w:val="0"/>
        <w:adjustRightInd w:val="0"/>
        <w:rPr>
          <w:rFonts w:eastAsia="PalatinoLinotype-Roman" w:cs="Times New Roman"/>
          <w:kern w:val="0"/>
        </w:rPr>
      </w:pPr>
      <w:r w:rsidRPr="00D47730">
        <w:rPr>
          <w:rFonts w:eastAsia="PalatinoLinotype-Roman" w:cs="Times New Roman"/>
          <w:kern w:val="0"/>
        </w:rPr>
        <w:t xml:space="preserve">After searching the entire table of </w:t>
      </w:r>
      <w:r w:rsidRPr="00B922A7">
        <w:rPr>
          <w:rFonts w:ascii="Courier New" w:eastAsia="PalatinoLinotype-Roman" w:hAnsi="Courier New" w:cs="Courier New"/>
          <w:kern w:val="0"/>
          <w:szCs w:val="21"/>
        </w:rPr>
        <w:t>machine_descs</w:t>
      </w:r>
      <w:r w:rsidRPr="00D47730">
        <w:rPr>
          <w:rFonts w:eastAsia="PalatinoLinotype-Roman" w:cs="Times New Roman"/>
          <w:kern w:val="0"/>
        </w:rPr>
        <w:t xml:space="preserve">, the </w:t>
      </w:r>
      <w:r w:rsidRPr="00B922A7">
        <w:rPr>
          <w:rFonts w:ascii="Courier New" w:eastAsia="PalatinoLinotype-Roman" w:hAnsi="Courier New" w:cs="Courier New"/>
          <w:kern w:val="0"/>
          <w:szCs w:val="21"/>
        </w:rPr>
        <w:t>setup_machine_fdt()</w:t>
      </w:r>
      <w:r w:rsidRPr="00D47730">
        <w:rPr>
          <w:rFonts w:eastAsia="PalatinoLinotype-Roman" w:cs="Times New Roman"/>
          <w:kern w:val="0"/>
        </w:rPr>
        <w:t xml:space="preserve"> function returns</w:t>
      </w:r>
      <w:r w:rsidR="00D47730">
        <w:rPr>
          <w:rFonts w:eastAsia="PalatinoLinotype-Roman" w:cs="Times New Roman"/>
          <w:kern w:val="0"/>
        </w:rPr>
        <w:t xml:space="preserve"> </w:t>
      </w:r>
      <w:r w:rsidRPr="00D47730">
        <w:rPr>
          <w:rFonts w:eastAsia="PalatinoLinotype-Roman" w:cs="Times New Roman"/>
          <w:kern w:val="0"/>
        </w:rPr>
        <w:t xml:space="preserve">the "most compatible" </w:t>
      </w:r>
      <w:r w:rsidRPr="00B922A7">
        <w:rPr>
          <w:rFonts w:ascii="Courier New" w:eastAsia="PalatinoLinotype-Roman" w:hAnsi="Courier New" w:cs="Courier New"/>
          <w:kern w:val="0"/>
          <w:szCs w:val="21"/>
        </w:rPr>
        <w:t>machine_desc</w:t>
      </w:r>
      <w:r w:rsidRPr="00D47730">
        <w:rPr>
          <w:rFonts w:eastAsia="PalatinoLinotype-Roman" w:cs="Times New Roman"/>
          <w:kern w:val="0"/>
        </w:rPr>
        <w:t xml:space="preserve"> based on which entry in the </w:t>
      </w:r>
      <w:r w:rsidRPr="00B922A7">
        <w:rPr>
          <w:rFonts w:ascii="Courier New" w:eastAsia="PalatinoLinotype-Roman" w:hAnsi="Courier New" w:cs="Courier New"/>
          <w:kern w:val="0"/>
          <w:szCs w:val="21"/>
        </w:rPr>
        <w:t>compatible</w:t>
      </w:r>
      <w:r w:rsidRPr="00D47730">
        <w:rPr>
          <w:rFonts w:eastAsia="PalatinoLinotype-Roman" w:cs="Times New Roman"/>
          <w:kern w:val="0"/>
        </w:rPr>
        <w:t xml:space="preserve"> property</w:t>
      </w:r>
      <w:r w:rsidR="00D47730">
        <w:rPr>
          <w:rFonts w:eastAsia="PalatinoLinotype-Roman" w:cs="Times New Roman"/>
          <w:kern w:val="0"/>
        </w:rPr>
        <w:t xml:space="preserve"> </w:t>
      </w:r>
      <w:r w:rsidRPr="00D47730">
        <w:rPr>
          <w:rFonts w:eastAsia="PalatinoLinotype-Roman" w:cs="Times New Roman"/>
          <w:kern w:val="0"/>
        </w:rPr>
        <w:t xml:space="preserve">each </w:t>
      </w:r>
      <w:r w:rsidRPr="00B922A7">
        <w:rPr>
          <w:rFonts w:ascii="Courier New" w:eastAsia="PalatinoLinotype-Roman" w:hAnsi="Courier New" w:cs="Courier New"/>
          <w:kern w:val="0"/>
          <w:szCs w:val="21"/>
        </w:rPr>
        <w:t>machine_desc</w:t>
      </w:r>
      <w:r w:rsidRPr="00D47730">
        <w:rPr>
          <w:rFonts w:eastAsia="PalatinoLinotype-Roman" w:cs="Times New Roman"/>
          <w:kern w:val="0"/>
        </w:rPr>
        <w:t xml:space="preserve"> matches against. If no matching </w:t>
      </w:r>
      <w:r w:rsidRPr="00B922A7">
        <w:rPr>
          <w:rFonts w:ascii="Courier New" w:eastAsia="PalatinoLinotype-Roman" w:hAnsi="Courier New" w:cs="Courier New"/>
          <w:kern w:val="0"/>
          <w:szCs w:val="21"/>
        </w:rPr>
        <w:t>machine_desc</w:t>
      </w:r>
      <w:r w:rsidRPr="00D47730">
        <w:rPr>
          <w:rFonts w:eastAsia="PalatinoLinotype-Roman" w:cs="Times New Roman"/>
          <w:kern w:val="0"/>
        </w:rPr>
        <w:t xml:space="preserve"> is found, then it returns</w:t>
      </w:r>
      <w:r w:rsidR="00D47730">
        <w:rPr>
          <w:rFonts w:eastAsia="PalatinoLinotype-Roman" w:cs="Times New Roman"/>
          <w:kern w:val="0"/>
        </w:rPr>
        <w:t xml:space="preserve"> </w:t>
      </w:r>
      <w:r w:rsidRPr="00D47730">
        <w:rPr>
          <w:rFonts w:eastAsia="PalatinoLinotype-Roman" w:cs="Times New Roman"/>
          <w:kern w:val="0"/>
        </w:rPr>
        <w:t xml:space="preserve">NULL. The function </w:t>
      </w:r>
      <w:r w:rsidRPr="00B922A7">
        <w:rPr>
          <w:rFonts w:ascii="Courier New" w:eastAsia="PalatinoLinotype-Roman" w:hAnsi="Courier New" w:cs="Courier New"/>
          <w:kern w:val="0"/>
          <w:szCs w:val="21"/>
        </w:rPr>
        <w:t>setup_machine_fdt()</w:t>
      </w:r>
      <w:r w:rsidRPr="00D47730">
        <w:rPr>
          <w:rFonts w:eastAsia="PalatinoLinotype-Roman" w:cs="Times New Roman"/>
          <w:kern w:val="0"/>
        </w:rPr>
        <w:t xml:space="preserve"> is also responsible for early scanning of the device</w:t>
      </w:r>
      <w:r w:rsidR="00D47730">
        <w:rPr>
          <w:rFonts w:eastAsia="PalatinoLinotype-Roman" w:cs="Times New Roman"/>
          <w:kern w:val="0"/>
        </w:rPr>
        <w:t xml:space="preserve"> </w:t>
      </w:r>
      <w:r w:rsidRPr="00D47730">
        <w:rPr>
          <w:rFonts w:eastAsia="PalatinoLinotype-Roman" w:cs="Times New Roman"/>
          <w:kern w:val="0"/>
        </w:rPr>
        <w:t xml:space="preserve">tree after selecting </w:t>
      </w:r>
      <w:r w:rsidRPr="00B922A7">
        <w:rPr>
          <w:rFonts w:ascii="Courier New" w:eastAsia="PalatinoLinotype-Roman" w:hAnsi="Courier New" w:cs="Courier New"/>
          <w:kern w:val="0"/>
          <w:szCs w:val="21"/>
        </w:rPr>
        <w:t>machine_desc</w:t>
      </w:r>
      <w:r w:rsidRPr="00D47730">
        <w:rPr>
          <w:rFonts w:eastAsia="PalatinoLinotype-Roman" w:cs="Times New Roman"/>
          <w:kern w:val="0"/>
        </w:rPr>
        <w:t>.</w:t>
      </w:r>
    </w:p>
    <w:p w:rsidR="00BA4A8E" w:rsidRDefault="00BA4A8E" w:rsidP="00BA4A8E">
      <w:pPr>
        <w:rPr>
          <w:rStyle w:val="a3"/>
        </w:rPr>
      </w:pPr>
      <w:r w:rsidRPr="00BA4A8E">
        <w:rPr>
          <w:rStyle w:val="a3"/>
          <w:rFonts w:hint="eastAsia"/>
        </w:rPr>
        <w:t>当完整的</w:t>
      </w:r>
      <w:r w:rsidRPr="00BA4A8E">
        <w:rPr>
          <w:rStyle w:val="a3"/>
          <w:rFonts w:hint="eastAsia"/>
        </w:rPr>
        <w:t>machine_descs</w:t>
      </w:r>
      <w:r w:rsidRPr="00BA4A8E">
        <w:rPr>
          <w:rStyle w:val="a3"/>
          <w:rFonts w:hint="eastAsia"/>
        </w:rPr>
        <w:t>表被检索完成之后，</w:t>
      </w:r>
      <w:r w:rsidRPr="00BA4A8E">
        <w:rPr>
          <w:rStyle w:val="a3"/>
          <w:rFonts w:hint="eastAsia"/>
        </w:rPr>
        <w:t>setup_machine_fdt()</w:t>
      </w:r>
      <w:r w:rsidRPr="00BA4A8E">
        <w:rPr>
          <w:rStyle w:val="a3"/>
          <w:rFonts w:hint="eastAsia"/>
        </w:rPr>
        <w:t>函数返回一个最佳匹配的</w:t>
      </w:r>
      <w:r w:rsidRPr="00BA4A8E">
        <w:rPr>
          <w:rStyle w:val="a3"/>
          <w:rFonts w:hint="eastAsia"/>
        </w:rPr>
        <w:t>machine_desc</w:t>
      </w:r>
      <w:r w:rsidRPr="00BA4A8E">
        <w:rPr>
          <w:rStyle w:val="a3"/>
          <w:rFonts w:hint="eastAsia"/>
        </w:rPr>
        <w:t>。比较的依据在于</w:t>
      </w:r>
      <w:r w:rsidRPr="00BA4A8E">
        <w:rPr>
          <w:rStyle w:val="a3"/>
          <w:rFonts w:hint="eastAsia"/>
        </w:rPr>
        <w:t>machine_desc</w:t>
      </w:r>
      <w:r w:rsidRPr="00BA4A8E">
        <w:rPr>
          <w:rStyle w:val="a3"/>
          <w:rFonts w:hint="eastAsia"/>
        </w:rPr>
        <w:t>与</w:t>
      </w:r>
      <w:r w:rsidRPr="00BA4A8E">
        <w:rPr>
          <w:rStyle w:val="a3"/>
          <w:rFonts w:hint="eastAsia"/>
        </w:rPr>
        <w:t>compatible</w:t>
      </w:r>
      <w:r w:rsidRPr="00BA4A8E">
        <w:rPr>
          <w:rStyle w:val="a3"/>
          <w:rFonts w:hint="eastAsia"/>
        </w:rPr>
        <w:t>属性的哪一个</w:t>
      </w:r>
      <w:r w:rsidRPr="00BA4A8E">
        <w:rPr>
          <w:rStyle w:val="a3"/>
          <w:rFonts w:hint="eastAsia"/>
        </w:rPr>
        <w:t>entry</w:t>
      </w:r>
      <w:r w:rsidRPr="00BA4A8E">
        <w:rPr>
          <w:rStyle w:val="a3"/>
          <w:rFonts w:hint="eastAsia"/>
        </w:rPr>
        <w:t>相匹配。如果没有匹配的</w:t>
      </w:r>
      <w:r w:rsidRPr="00BA4A8E">
        <w:rPr>
          <w:rStyle w:val="a3"/>
          <w:rFonts w:hint="eastAsia"/>
        </w:rPr>
        <w:t>machine_desc</w:t>
      </w:r>
      <w:r w:rsidRPr="00BA4A8E">
        <w:rPr>
          <w:rStyle w:val="a3"/>
          <w:rFonts w:hint="eastAsia"/>
        </w:rPr>
        <w:t>，那么该函数返回</w:t>
      </w:r>
      <w:r w:rsidRPr="00BA4A8E">
        <w:rPr>
          <w:rStyle w:val="a3"/>
          <w:rFonts w:hint="eastAsia"/>
        </w:rPr>
        <w:t>NULL</w:t>
      </w:r>
      <w:r w:rsidRPr="00BA4A8E">
        <w:rPr>
          <w:rStyle w:val="a3"/>
          <w:rFonts w:hint="eastAsia"/>
        </w:rPr>
        <w:t>。在选择了</w:t>
      </w:r>
      <w:r w:rsidRPr="00BA4A8E">
        <w:rPr>
          <w:rStyle w:val="a3"/>
          <w:rFonts w:hint="eastAsia"/>
        </w:rPr>
        <w:t>machine_desc</w:t>
      </w:r>
      <w:r w:rsidRPr="00BA4A8E">
        <w:rPr>
          <w:rStyle w:val="a3"/>
          <w:rFonts w:hint="eastAsia"/>
        </w:rPr>
        <w:t>之后，</w:t>
      </w:r>
      <w:r w:rsidRPr="00BA4A8E">
        <w:rPr>
          <w:rStyle w:val="a3"/>
          <w:rFonts w:hint="eastAsia"/>
        </w:rPr>
        <w:t>setup_machine_fdt()</w:t>
      </w:r>
      <w:r w:rsidRPr="00BA4A8E">
        <w:rPr>
          <w:rStyle w:val="a3"/>
          <w:rFonts w:hint="eastAsia"/>
        </w:rPr>
        <w:t>还负责早期的设备树扫描。</w:t>
      </w:r>
    </w:p>
    <w:p w:rsidR="00BA4A8E" w:rsidRDefault="00BA4A8E" w:rsidP="00BA4A8E">
      <w:pPr>
        <w:rPr>
          <w:rStyle w:val="a3"/>
        </w:rPr>
      </w:pPr>
    </w:p>
    <w:p w:rsidR="00BA4A8E" w:rsidRPr="00D47730" w:rsidRDefault="00BA4A8E" w:rsidP="0081724F">
      <w:pPr>
        <w:pStyle w:val="a6"/>
        <w:numPr>
          <w:ilvl w:val="0"/>
          <w:numId w:val="18"/>
        </w:numPr>
        <w:autoSpaceDE w:val="0"/>
        <w:autoSpaceDN w:val="0"/>
        <w:adjustRightInd w:val="0"/>
        <w:ind w:firstLineChars="0"/>
        <w:rPr>
          <w:rFonts w:ascii="PalatinoLinotype-Roman" w:eastAsia="PalatinoLinotype-Roman" w:hAnsi="PalatinoLinotype-Bold" w:cs="PalatinoLinotype-Roman"/>
          <w:kern w:val="0"/>
        </w:rPr>
      </w:pPr>
      <w:r w:rsidRPr="00D47730">
        <w:rPr>
          <w:rFonts w:eastAsia="PalatinoLinotype-Roman" w:cs="Times New Roman"/>
          <w:b/>
          <w:kern w:val="0"/>
        </w:rPr>
        <w:t>Runtime configuration</w:t>
      </w:r>
      <w:r w:rsidRPr="00D47730">
        <w:rPr>
          <w:rFonts w:eastAsia="PalatinoLinotype-Roman" w:cs="Times New Roman"/>
          <w:kern w:val="0"/>
        </w:rPr>
        <w:t>: In most cases, a DT will be the sole method of communicating</w:t>
      </w:r>
      <w:r w:rsidR="00D47730" w:rsidRPr="00D47730">
        <w:rPr>
          <w:rFonts w:eastAsia="PalatinoLinotype-Roman" w:cs="Times New Roman"/>
          <w:kern w:val="0"/>
        </w:rPr>
        <w:t xml:space="preserve"> </w:t>
      </w:r>
      <w:r w:rsidRPr="00D47730">
        <w:rPr>
          <w:rFonts w:eastAsia="PalatinoLinotype-Roman" w:cs="Times New Roman"/>
          <w:kern w:val="0"/>
        </w:rPr>
        <w:t>data from firmware to the kernel, so also gets used to pass in runtime configuration data</w:t>
      </w:r>
      <w:r w:rsidR="00D47730" w:rsidRPr="00D47730">
        <w:rPr>
          <w:rFonts w:eastAsia="PalatinoLinotype-Roman" w:cs="Times New Roman"/>
          <w:kern w:val="0"/>
        </w:rPr>
        <w:t xml:space="preserve"> </w:t>
      </w:r>
      <w:r w:rsidRPr="00D47730">
        <w:rPr>
          <w:rFonts w:eastAsia="PalatinoLinotype-Roman" w:cs="Times New Roman"/>
          <w:kern w:val="0"/>
        </w:rPr>
        <w:t>like the kernel parameters string and the location of an initrd image. Most of this data is</w:t>
      </w:r>
      <w:r w:rsidR="00D47730" w:rsidRPr="00D47730">
        <w:rPr>
          <w:rFonts w:eastAsia="PalatinoLinotype-Roman" w:cs="Times New Roman"/>
          <w:kern w:val="0"/>
        </w:rPr>
        <w:t xml:space="preserve"> </w:t>
      </w:r>
      <w:r w:rsidRPr="00D47730">
        <w:rPr>
          <w:rFonts w:eastAsia="PalatinoLinotype-Roman" w:cs="Times New Roman"/>
          <w:kern w:val="0"/>
        </w:rPr>
        <w:t xml:space="preserve">contained in the </w:t>
      </w:r>
      <w:r w:rsidRPr="00B922A7">
        <w:rPr>
          <w:rFonts w:ascii="Courier New" w:eastAsia="PalatinoLinotype-Roman" w:hAnsi="Courier New" w:cs="Courier New"/>
          <w:kern w:val="0"/>
          <w:szCs w:val="21"/>
        </w:rPr>
        <w:t>/chosen</w:t>
      </w:r>
      <w:r w:rsidRPr="00D47730">
        <w:rPr>
          <w:rFonts w:eastAsia="PalatinoLinotype-Roman" w:cs="Times New Roman"/>
          <w:kern w:val="0"/>
        </w:rPr>
        <w:t xml:space="preserve"> node, and when booting Linux it will look something like this:</w:t>
      </w:r>
    </w:p>
    <w:p w:rsidR="00BA4A8E" w:rsidRDefault="00BA4A8E" w:rsidP="00D47730">
      <w:pPr>
        <w:pStyle w:val="a6"/>
        <w:numPr>
          <w:ilvl w:val="0"/>
          <w:numId w:val="18"/>
        </w:numPr>
        <w:ind w:firstLineChars="0"/>
        <w:rPr>
          <w:rStyle w:val="a3"/>
        </w:rPr>
      </w:pPr>
      <w:r w:rsidRPr="00BA4A8E">
        <w:rPr>
          <w:rStyle w:val="a3"/>
          <w:rFonts w:hint="eastAsia"/>
        </w:rPr>
        <w:t>运行时配置</w:t>
      </w:r>
      <w:r w:rsidRPr="00BA4A8E">
        <w:rPr>
          <w:rStyle w:val="a3"/>
          <w:rFonts w:hint="eastAsia"/>
        </w:rPr>
        <w:t xml:space="preserve">: </w:t>
      </w:r>
      <w:r w:rsidRPr="00BA4A8E">
        <w:rPr>
          <w:rStyle w:val="a3"/>
          <w:rFonts w:hint="eastAsia"/>
        </w:rPr>
        <w:t>大多数情况下，设备树将作为固件和内核传递数据的唯一方法。所以内核参数，</w:t>
      </w:r>
      <w:r w:rsidRPr="00BA4A8E">
        <w:rPr>
          <w:rStyle w:val="a3"/>
          <w:rFonts w:hint="eastAsia"/>
        </w:rPr>
        <w:t>initrd</w:t>
      </w:r>
      <w:r w:rsidRPr="00BA4A8E">
        <w:rPr>
          <w:rStyle w:val="a3"/>
          <w:rFonts w:hint="eastAsia"/>
        </w:rPr>
        <w:t>镜像的位置等运行时配置项也可以通过设备树传递。这些数据一般存放在</w:t>
      </w:r>
      <w:r w:rsidRPr="00BA4A8E">
        <w:rPr>
          <w:rStyle w:val="a3"/>
          <w:rFonts w:hint="eastAsia"/>
        </w:rPr>
        <w:t>/chosen</w:t>
      </w:r>
      <w:r w:rsidRPr="00BA4A8E">
        <w:rPr>
          <w:rStyle w:val="a3"/>
          <w:rFonts w:hint="eastAsia"/>
        </w:rPr>
        <w:t>节点，下面的代码是启动</w:t>
      </w:r>
      <w:r w:rsidRPr="00BA4A8E">
        <w:rPr>
          <w:rStyle w:val="a3"/>
          <w:rFonts w:hint="eastAsia"/>
        </w:rPr>
        <w:t>Linux</w:t>
      </w:r>
      <w:r w:rsidRPr="00BA4A8E">
        <w:rPr>
          <w:rStyle w:val="a3"/>
          <w:rFonts w:hint="eastAsia"/>
        </w:rPr>
        <w:t>内核时候的一个例子：</w:t>
      </w:r>
    </w:p>
    <w:p w:rsidR="00BA4A8E" w:rsidRPr="00B922A7" w:rsidRDefault="00BA4A8E" w:rsidP="00B922A7">
      <w:pPr>
        <w:autoSpaceDE w:val="0"/>
        <w:autoSpaceDN w:val="0"/>
        <w:adjustRightInd w:val="0"/>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chosen {</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bootargs = "console=ttyS0,115200 loglevel=8";</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initrd-start = &lt;0xc8000000&gt;;</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initrd-end = &lt;0xc8200000&gt;;</w:t>
      </w:r>
    </w:p>
    <w:p w:rsidR="00BA4A8E" w:rsidRPr="00B922A7" w:rsidRDefault="00BA4A8E" w:rsidP="00B922A7">
      <w:pPr>
        <w:ind w:leftChars="100" w:left="200"/>
        <w:rPr>
          <w:rFonts w:ascii="Courier New" w:eastAsia="PalatinoLinotype-Roman" w:hAnsi="Courier New" w:cs="Courier New"/>
          <w:iCs/>
          <w:kern w:val="0"/>
          <w:szCs w:val="21"/>
        </w:rPr>
      </w:pPr>
      <w:r w:rsidRPr="00B922A7">
        <w:rPr>
          <w:rFonts w:ascii="Courier New" w:eastAsia="PalatinoLinotype-Roman" w:hAnsi="Courier New" w:cs="Courier New"/>
          <w:kern w:val="0"/>
          <w:szCs w:val="21"/>
        </w:rPr>
        <w:t>};</w:t>
      </w:r>
    </w:p>
    <w:p w:rsidR="00F76A26" w:rsidRDefault="00BA4A8E" w:rsidP="00D47730">
      <w:pPr>
        <w:autoSpaceDE w:val="0"/>
        <w:autoSpaceDN w:val="0"/>
        <w:adjustRightInd w:val="0"/>
        <w:rPr>
          <w:rFonts w:ascii="PalatinoLinotype-Roman" w:eastAsia="PalatinoLinotype-Roman" w:hAnsiTheme="minorHAnsi" w:cs="PalatinoLinotype-Roman"/>
          <w:kern w:val="0"/>
        </w:rPr>
      </w:pPr>
      <w:r w:rsidRPr="00D47730">
        <w:rPr>
          <w:rFonts w:eastAsia="PalatinoLinotype-Roman" w:cs="Times New Roman"/>
          <w:kern w:val="0"/>
        </w:rPr>
        <w:t xml:space="preserve">The </w:t>
      </w:r>
      <w:r w:rsidRPr="00B922A7">
        <w:rPr>
          <w:rFonts w:ascii="Courier New" w:eastAsia="PalatinoLinotype-Roman" w:hAnsi="Courier New" w:cs="Courier New"/>
          <w:kern w:val="0"/>
          <w:szCs w:val="21"/>
        </w:rPr>
        <w:t>bootargs</w:t>
      </w:r>
      <w:r w:rsidRPr="00D47730">
        <w:rPr>
          <w:rFonts w:eastAsia="PalatinoLinotype-Roman" w:cs="Times New Roman"/>
          <w:kern w:val="0"/>
        </w:rPr>
        <w:t xml:space="preserve"> property contains the kernel arguments, and the </w:t>
      </w:r>
      <w:r w:rsidRPr="00B922A7">
        <w:rPr>
          <w:rFonts w:ascii="Courier New" w:eastAsia="PalatinoLinotype-Roman" w:hAnsi="Courier New" w:cs="Courier New"/>
          <w:kern w:val="0"/>
          <w:szCs w:val="21"/>
        </w:rPr>
        <w:t>initrd-*</w:t>
      </w:r>
      <w:r w:rsidRPr="00D47730">
        <w:rPr>
          <w:rFonts w:eastAsia="PalatinoLinotype-Roman" w:cs="Times New Roman"/>
          <w:kern w:val="0"/>
        </w:rPr>
        <w:t xml:space="preserve"> properties define</w:t>
      </w:r>
      <w:r w:rsidR="00D47730" w:rsidRPr="00D47730">
        <w:rPr>
          <w:rFonts w:eastAsia="PalatinoLinotype-Roman" w:cs="Times New Roman"/>
          <w:kern w:val="0"/>
        </w:rPr>
        <w:t xml:space="preserve"> </w:t>
      </w:r>
      <w:r w:rsidRPr="00D47730">
        <w:rPr>
          <w:rFonts w:eastAsia="PalatinoLinotype-Roman" w:cs="Times New Roman"/>
          <w:kern w:val="0"/>
        </w:rPr>
        <w:t xml:space="preserve">the address and size of an initrd blob. During early boot, the </w:t>
      </w:r>
      <w:r w:rsidRPr="00B922A7">
        <w:rPr>
          <w:rFonts w:ascii="Courier New" w:eastAsia="PalatinoLinotype-Roman" w:hAnsi="Courier New" w:cs="Courier New"/>
          <w:kern w:val="0"/>
          <w:szCs w:val="21"/>
        </w:rPr>
        <w:t>setup_machine_fdt()</w:t>
      </w:r>
      <w:r w:rsidR="00D47730" w:rsidRPr="00D47730">
        <w:rPr>
          <w:rFonts w:eastAsia="PalatinoLinotype-Roman" w:cs="Times New Roman"/>
          <w:kern w:val="0"/>
        </w:rPr>
        <w:t xml:space="preserve"> </w:t>
      </w:r>
      <w:r w:rsidRPr="00D47730">
        <w:rPr>
          <w:rFonts w:eastAsia="PalatinoLinotype-Roman" w:cs="Times New Roman"/>
          <w:kern w:val="0"/>
        </w:rPr>
        <w:t xml:space="preserve">function calls </w:t>
      </w:r>
      <w:r w:rsidRPr="00B922A7">
        <w:rPr>
          <w:rFonts w:ascii="Courier New" w:eastAsia="PalatinoLinotype-Roman" w:hAnsi="Courier New" w:cs="Courier New"/>
          <w:kern w:val="0"/>
          <w:szCs w:val="21"/>
        </w:rPr>
        <w:t>of_scan_flat_dt()</w:t>
      </w:r>
      <w:r w:rsidRPr="00D47730">
        <w:rPr>
          <w:rFonts w:eastAsia="PalatinoLinotype-Roman" w:cs="Times New Roman"/>
          <w:kern w:val="0"/>
        </w:rPr>
        <w:t xml:space="preserve"> several times with different helper callbacks to parse</w:t>
      </w:r>
      <w:r w:rsidR="00D47730" w:rsidRPr="00D47730">
        <w:rPr>
          <w:rFonts w:eastAsia="PalatinoLinotype-Roman" w:cs="Times New Roman"/>
          <w:kern w:val="0"/>
        </w:rPr>
        <w:t xml:space="preserve"> </w:t>
      </w:r>
      <w:r w:rsidRPr="00D47730">
        <w:rPr>
          <w:rFonts w:eastAsia="PalatinoLinotype-Roman" w:cs="Times New Roman"/>
          <w:kern w:val="0"/>
        </w:rPr>
        <w:t xml:space="preserve">device tree data before paging is setup. The </w:t>
      </w:r>
      <w:r w:rsidRPr="00B922A7">
        <w:rPr>
          <w:rFonts w:ascii="Courier New" w:eastAsia="PalatinoLinotype-Roman" w:hAnsi="Courier New" w:cs="Courier New"/>
          <w:kern w:val="0"/>
          <w:szCs w:val="21"/>
        </w:rPr>
        <w:t>of_scan_flat_dt()</w:t>
      </w:r>
      <w:r w:rsidRPr="00D47730">
        <w:rPr>
          <w:rFonts w:eastAsia="PalatinoLinotype-Roman" w:cs="Times New Roman"/>
          <w:kern w:val="0"/>
        </w:rPr>
        <w:t xml:space="preserve"> code scans through the</w:t>
      </w:r>
      <w:r w:rsidR="00D47730" w:rsidRPr="00D47730">
        <w:rPr>
          <w:rFonts w:eastAsia="PalatinoLinotype-Roman" w:cs="Times New Roman"/>
          <w:kern w:val="0"/>
        </w:rPr>
        <w:t xml:space="preserve"> </w:t>
      </w:r>
      <w:r w:rsidRPr="00D47730">
        <w:rPr>
          <w:rFonts w:eastAsia="PalatinoLinotype-Roman" w:cs="Times New Roman"/>
          <w:kern w:val="0"/>
        </w:rPr>
        <w:t>device tree and uses the helpers to extract information required during early boot.</w:t>
      </w:r>
      <w:r w:rsidR="00D47730" w:rsidRPr="00D47730">
        <w:rPr>
          <w:rFonts w:eastAsia="PalatinoLinotype-Roman" w:cs="Times New Roman"/>
          <w:kern w:val="0"/>
        </w:rPr>
        <w:t xml:space="preserve"> </w:t>
      </w:r>
      <w:r w:rsidRPr="00D47730">
        <w:rPr>
          <w:rFonts w:eastAsia="PalatinoLinotype-Roman" w:cs="Times New Roman"/>
          <w:kern w:val="0"/>
        </w:rPr>
        <w:t xml:space="preserve">Typically the </w:t>
      </w:r>
      <w:r w:rsidRPr="00B922A7">
        <w:rPr>
          <w:rFonts w:ascii="Courier New" w:eastAsia="PalatinoLinotype-Roman" w:hAnsi="Courier New" w:cs="Courier New"/>
          <w:kern w:val="0"/>
          <w:szCs w:val="21"/>
        </w:rPr>
        <w:t>early_init_dt_scan_chosen()</w:t>
      </w:r>
      <w:r w:rsidRPr="00D47730">
        <w:rPr>
          <w:rFonts w:eastAsia="PalatinoLinotype-Roman" w:cs="Times New Roman"/>
          <w:kern w:val="0"/>
        </w:rPr>
        <w:t xml:space="preserve"> helper is used to parse the chosen node</w:t>
      </w:r>
      <w:r w:rsidR="00D47730" w:rsidRPr="00D47730">
        <w:rPr>
          <w:rFonts w:eastAsia="PalatinoLinotype-Roman" w:cs="Times New Roman"/>
          <w:kern w:val="0"/>
        </w:rPr>
        <w:t xml:space="preserve"> </w:t>
      </w:r>
      <w:r w:rsidRPr="00D47730">
        <w:rPr>
          <w:rFonts w:eastAsia="PalatinoLinotype-Roman" w:cs="Times New Roman"/>
          <w:kern w:val="0"/>
        </w:rPr>
        <w:t xml:space="preserve">including kernel parameters, </w:t>
      </w:r>
      <w:r w:rsidRPr="00B922A7">
        <w:rPr>
          <w:rFonts w:ascii="Courier New" w:eastAsia="PalatinoLinotype-Roman" w:hAnsi="Courier New" w:cs="Courier New"/>
          <w:kern w:val="0"/>
          <w:szCs w:val="21"/>
        </w:rPr>
        <w:t>early_init_dt_scan_root()</w:t>
      </w:r>
      <w:r w:rsidRPr="00D47730">
        <w:rPr>
          <w:rFonts w:eastAsia="PalatinoLinotype-Roman" w:cs="Times New Roman"/>
          <w:kern w:val="0"/>
        </w:rPr>
        <w:t xml:space="preserve"> to initialize the DT address space</w:t>
      </w:r>
      <w:r w:rsidR="00D47730" w:rsidRPr="00D47730">
        <w:rPr>
          <w:rFonts w:eastAsia="PalatinoLinotype-Roman" w:cs="Times New Roman"/>
          <w:kern w:val="0"/>
        </w:rPr>
        <w:t xml:space="preserve"> </w:t>
      </w:r>
      <w:r w:rsidRPr="00D47730">
        <w:rPr>
          <w:rFonts w:eastAsia="PalatinoLinotype-Roman" w:cs="Times New Roman"/>
          <w:kern w:val="0"/>
        </w:rPr>
        <w:t xml:space="preserve">model, and </w:t>
      </w:r>
      <w:r w:rsidRPr="00B922A7">
        <w:rPr>
          <w:rFonts w:ascii="Courier New" w:eastAsia="PalatinoLinotype-Roman" w:hAnsi="Courier New" w:cs="Courier New"/>
          <w:kern w:val="0"/>
          <w:szCs w:val="21"/>
        </w:rPr>
        <w:t>early_init_dt_scan_memory()</w:t>
      </w:r>
      <w:r w:rsidRPr="00D47730">
        <w:rPr>
          <w:rFonts w:eastAsia="PalatinoLinotype-Roman" w:cs="Times New Roman"/>
          <w:kern w:val="0"/>
        </w:rPr>
        <w:t xml:space="preserve"> to determine the size and location of usable</w:t>
      </w:r>
      <w:r w:rsidR="00D47730" w:rsidRPr="00D47730">
        <w:rPr>
          <w:rFonts w:eastAsia="PalatinoLinotype-Roman" w:cs="Times New Roman"/>
          <w:kern w:val="0"/>
        </w:rPr>
        <w:t xml:space="preserve"> </w:t>
      </w:r>
      <w:r w:rsidRPr="00D47730">
        <w:rPr>
          <w:rFonts w:eastAsia="PalatinoLinotype-Roman" w:cs="Times New Roman"/>
          <w:kern w:val="0"/>
        </w:rPr>
        <w:t>RAM.</w:t>
      </w:r>
    </w:p>
    <w:p w:rsidR="00BA4A8E" w:rsidRDefault="00BA4A8E" w:rsidP="00BA4A8E">
      <w:pPr>
        <w:rPr>
          <w:rStyle w:val="a3"/>
        </w:rPr>
      </w:pPr>
      <w:r w:rsidRPr="00BA4A8E">
        <w:rPr>
          <w:rStyle w:val="a3"/>
          <w:rFonts w:hint="eastAsia"/>
        </w:rPr>
        <w:t>bootargs</w:t>
      </w:r>
      <w:r w:rsidRPr="00BA4A8E">
        <w:rPr>
          <w:rStyle w:val="a3"/>
          <w:rFonts w:hint="eastAsia"/>
        </w:rPr>
        <w:t>属性包含了内核参数，</w:t>
      </w:r>
      <w:r w:rsidRPr="00BA4A8E">
        <w:rPr>
          <w:rStyle w:val="a3"/>
          <w:rFonts w:hint="eastAsia"/>
        </w:rPr>
        <w:t>initrd</w:t>
      </w:r>
      <w:r w:rsidRPr="00BA4A8E">
        <w:rPr>
          <w:rStyle w:val="a3"/>
          <w:rFonts w:hint="eastAsia"/>
        </w:rPr>
        <w:t>开头的属性则定义了</w:t>
      </w:r>
      <w:r w:rsidRPr="00BA4A8E">
        <w:rPr>
          <w:rStyle w:val="a3"/>
          <w:rFonts w:hint="eastAsia"/>
        </w:rPr>
        <w:t>initrd</w:t>
      </w:r>
      <w:r w:rsidRPr="00BA4A8E">
        <w:rPr>
          <w:rStyle w:val="a3"/>
          <w:rFonts w:hint="eastAsia"/>
        </w:rPr>
        <w:t>数据的起始地址和大小。在启动阶段的早期，分页机制还没有还没有开启，</w:t>
      </w:r>
      <w:r w:rsidRPr="00BA4A8E">
        <w:rPr>
          <w:rStyle w:val="a3"/>
          <w:rFonts w:hint="eastAsia"/>
        </w:rPr>
        <w:t>setup_machine_fd</w:t>
      </w:r>
      <w:r w:rsidRPr="00BA4A8E">
        <w:rPr>
          <w:rStyle w:val="a3"/>
          <w:rFonts w:hint="eastAsia"/>
        </w:rPr>
        <w:t>借助不同的辅助函数来调用</w:t>
      </w:r>
      <w:r w:rsidRPr="00BA4A8E">
        <w:rPr>
          <w:rStyle w:val="a3"/>
          <w:rFonts w:hint="eastAsia"/>
        </w:rPr>
        <w:t>of_scan_flat_dt</w:t>
      </w:r>
      <w:r w:rsidRPr="00BA4A8E">
        <w:rPr>
          <w:rStyle w:val="a3"/>
          <w:rFonts w:hint="eastAsia"/>
        </w:rPr>
        <w:t>对设备树的数据进行扫描。</w:t>
      </w:r>
      <w:r w:rsidRPr="00BA4A8E">
        <w:rPr>
          <w:rStyle w:val="a3"/>
          <w:rFonts w:hint="eastAsia"/>
        </w:rPr>
        <w:t>of_scan_flat_dt</w:t>
      </w:r>
      <w:r w:rsidRPr="00BA4A8E">
        <w:rPr>
          <w:rStyle w:val="a3"/>
          <w:rFonts w:hint="eastAsia"/>
        </w:rPr>
        <w:t>扫描整个设备树，利用传入的辅助函数来提取启动阶段早期所需要的信息。回调函数</w:t>
      </w:r>
      <w:r w:rsidRPr="00BA4A8E">
        <w:rPr>
          <w:rStyle w:val="a3"/>
          <w:rFonts w:hint="eastAsia"/>
        </w:rPr>
        <w:t>early_init_dt_scan_chosen</w:t>
      </w:r>
      <w:r w:rsidRPr="00BA4A8E">
        <w:rPr>
          <w:rStyle w:val="a3"/>
          <w:rFonts w:hint="eastAsia"/>
        </w:rPr>
        <w:t>主要用来解析包含内核启动参数的</w:t>
      </w:r>
      <w:r w:rsidRPr="00BA4A8E">
        <w:rPr>
          <w:rStyle w:val="a3"/>
          <w:rFonts w:hint="eastAsia"/>
        </w:rPr>
        <w:t>chosen</w:t>
      </w:r>
      <w:r w:rsidRPr="00BA4A8E">
        <w:rPr>
          <w:rStyle w:val="a3"/>
          <w:rFonts w:hint="eastAsia"/>
        </w:rPr>
        <w:t>节点，</w:t>
      </w:r>
      <w:r w:rsidRPr="00BA4A8E">
        <w:rPr>
          <w:rStyle w:val="a3"/>
          <w:rFonts w:hint="eastAsia"/>
        </w:rPr>
        <w:t>early_init_dt_scan_root</w:t>
      </w:r>
      <w:r w:rsidRPr="00BA4A8E">
        <w:rPr>
          <w:rStyle w:val="a3"/>
          <w:rFonts w:hint="eastAsia"/>
        </w:rPr>
        <w:t>则负责初始化设备树的地址空间模型，</w:t>
      </w:r>
      <w:r w:rsidRPr="00BA4A8E">
        <w:rPr>
          <w:rStyle w:val="a3"/>
          <w:rFonts w:hint="eastAsia"/>
        </w:rPr>
        <w:t>early_init_dt_scan_memory</w:t>
      </w:r>
      <w:r w:rsidRPr="00BA4A8E">
        <w:rPr>
          <w:rStyle w:val="a3"/>
          <w:rFonts w:hint="eastAsia"/>
        </w:rPr>
        <w:t>的调用决定了可用内存的位置和大小。</w:t>
      </w:r>
    </w:p>
    <w:p w:rsidR="00BA4A8E" w:rsidRDefault="00BA4A8E" w:rsidP="00BA4A8E">
      <w:pPr>
        <w:rPr>
          <w:rStyle w:val="a3"/>
        </w:rPr>
      </w:pPr>
    </w:p>
    <w:p w:rsidR="00BA4A8E" w:rsidRPr="000E7759" w:rsidRDefault="00BA4A8E" w:rsidP="000E7759">
      <w:pPr>
        <w:pStyle w:val="a6"/>
        <w:numPr>
          <w:ilvl w:val="0"/>
          <w:numId w:val="18"/>
        </w:numPr>
        <w:autoSpaceDE w:val="0"/>
        <w:autoSpaceDN w:val="0"/>
        <w:adjustRightInd w:val="0"/>
        <w:ind w:firstLineChars="0"/>
        <w:rPr>
          <w:rFonts w:eastAsia="PalatinoLinotype-Roman" w:cs="Times New Roman"/>
          <w:kern w:val="0"/>
        </w:rPr>
      </w:pPr>
      <w:r w:rsidRPr="00B922A7">
        <w:rPr>
          <w:rFonts w:eastAsia="PalatinoLinotype-Roman" w:cs="Times New Roman"/>
          <w:b/>
          <w:kern w:val="0"/>
        </w:rPr>
        <w:t>Device population</w:t>
      </w:r>
      <w:r w:rsidRPr="000E7759">
        <w:rPr>
          <w:rFonts w:eastAsia="PalatinoLinotype-Roman" w:cs="Times New Roman"/>
          <w:kern w:val="0"/>
        </w:rPr>
        <w:t>: After the board has been identified, and after the early</w:t>
      </w:r>
      <w:r w:rsidR="00D47730" w:rsidRPr="000E7759">
        <w:rPr>
          <w:rFonts w:eastAsia="PalatinoLinotype-Roman" w:cs="Times New Roman"/>
          <w:kern w:val="0"/>
        </w:rPr>
        <w:t xml:space="preserve"> </w:t>
      </w:r>
      <w:r w:rsidRPr="000E7759">
        <w:rPr>
          <w:rFonts w:eastAsia="PalatinoLinotype-Roman" w:cs="Times New Roman"/>
          <w:kern w:val="0"/>
        </w:rPr>
        <w:t xml:space="preserve">configuration data has </w:t>
      </w:r>
      <w:r w:rsidRPr="000E7759">
        <w:rPr>
          <w:rFonts w:eastAsia="PalatinoLinotype-Roman" w:cs="Times New Roman"/>
          <w:kern w:val="0"/>
        </w:rPr>
        <w:lastRenderedPageBreak/>
        <w:t>been parsed,</w:t>
      </w:r>
      <w:r w:rsidR="00B922A7">
        <w:rPr>
          <w:rFonts w:eastAsia="PalatinoLinotype-Roman" w:cs="Times New Roman"/>
          <w:kern w:val="0"/>
        </w:rPr>
        <w:t xml:space="preserve"> then kernel initialization c</w:t>
      </w:r>
      <w:r w:rsidRPr="000E7759">
        <w:rPr>
          <w:rFonts w:eastAsia="PalatinoLinotype-Roman" w:cs="Times New Roman"/>
          <w:kern w:val="0"/>
        </w:rPr>
        <w:t>an proceed in the</w:t>
      </w:r>
      <w:r w:rsidR="00D47730" w:rsidRPr="000E7759">
        <w:rPr>
          <w:rFonts w:eastAsia="PalatinoLinotype-Roman" w:cs="Times New Roman"/>
          <w:kern w:val="0"/>
        </w:rPr>
        <w:t xml:space="preserve"> </w:t>
      </w:r>
      <w:r w:rsidRPr="000E7759">
        <w:rPr>
          <w:rFonts w:eastAsia="PalatinoLinotype-Roman" w:cs="Times New Roman"/>
          <w:kern w:val="0"/>
        </w:rPr>
        <w:t xml:space="preserve">normal way. At some point in this process, </w:t>
      </w:r>
      <w:r w:rsidRPr="00B922A7">
        <w:rPr>
          <w:rFonts w:ascii="Courier New" w:eastAsia="PalatinoLinotype-Roman" w:hAnsi="Courier New" w:cs="Courier New"/>
          <w:kern w:val="0"/>
          <w:szCs w:val="21"/>
        </w:rPr>
        <w:t>unflatten_device_tree()</w:t>
      </w:r>
      <w:r w:rsidRPr="000E7759">
        <w:rPr>
          <w:rFonts w:eastAsia="PalatinoLinotype-Roman" w:cs="Times New Roman"/>
          <w:kern w:val="0"/>
        </w:rPr>
        <w:t xml:space="preserve"> is called to convert</w:t>
      </w:r>
      <w:r w:rsidR="00D47730" w:rsidRPr="000E7759">
        <w:rPr>
          <w:rFonts w:eastAsia="PalatinoLinotype-Roman" w:cs="Times New Roman"/>
          <w:kern w:val="0"/>
        </w:rPr>
        <w:t xml:space="preserve"> </w:t>
      </w:r>
      <w:r w:rsidRPr="000E7759">
        <w:rPr>
          <w:rFonts w:eastAsia="PalatinoLinotype-Roman" w:cs="Times New Roman"/>
          <w:kern w:val="0"/>
        </w:rPr>
        <w:t>the data into a more efficient run</w:t>
      </w:r>
      <w:r w:rsidR="00D47730" w:rsidRPr="000E7759">
        <w:rPr>
          <w:rFonts w:eastAsia="PalatinoLinotype-Roman" w:cs="Times New Roman"/>
          <w:kern w:val="0"/>
        </w:rPr>
        <w:t>time representation. This is al</w:t>
      </w:r>
      <w:r w:rsidRPr="000E7759">
        <w:rPr>
          <w:rFonts w:eastAsia="PalatinoLinotype-Roman" w:cs="Times New Roman"/>
          <w:kern w:val="0"/>
        </w:rPr>
        <w:t>so when machinespecific</w:t>
      </w:r>
      <w:r w:rsidR="00D47730" w:rsidRPr="000E7759">
        <w:rPr>
          <w:rFonts w:eastAsia="PalatinoLinotype-Roman" w:cs="Times New Roman"/>
          <w:kern w:val="0"/>
        </w:rPr>
        <w:t xml:space="preserve"> </w:t>
      </w:r>
      <w:r w:rsidRPr="000E7759">
        <w:rPr>
          <w:rFonts w:eastAsia="PalatinoLinotype-Roman" w:cs="Times New Roman"/>
          <w:kern w:val="0"/>
        </w:rPr>
        <w:t xml:space="preserve">setup hooks will get called, like </w:t>
      </w:r>
      <w:r w:rsidRPr="00B922A7">
        <w:rPr>
          <w:rFonts w:ascii="Courier New" w:eastAsia="PalatinoLinotype-Roman" w:hAnsi="Courier New" w:cs="Courier New"/>
          <w:kern w:val="0"/>
          <w:szCs w:val="21"/>
        </w:rPr>
        <w:t>.init_early()</w:t>
      </w:r>
      <w:r w:rsidRPr="000E7759">
        <w:rPr>
          <w:rFonts w:eastAsia="PalatinoLinotype-Roman" w:cs="Times New Roman"/>
          <w:kern w:val="0"/>
        </w:rPr>
        <w:t xml:space="preserve">, </w:t>
      </w:r>
      <w:r w:rsidRPr="00B922A7">
        <w:rPr>
          <w:rFonts w:ascii="Courier New" w:eastAsia="PalatinoLinotype-Roman" w:hAnsi="Courier New" w:cs="Courier New"/>
          <w:kern w:val="0"/>
          <w:szCs w:val="21"/>
        </w:rPr>
        <w:t>.init_irq()</w:t>
      </w:r>
      <w:r w:rsidRPr="000E7759">
        <w:rPr>
          <w:rFonts w:ascii="Calibri-Light" w:eastAsia="Calibri-Light" w:hAnsi="PalatinoLinotype-Bold" w:cs="Calibri-Light"/>
          <w:kern w:val="0"/>
        </w:rPr>
        <w:t xml:space="preserve"> </w:t>
      </w:r>
      <w:r w:rsidRPr="000E7759">
        <w:rPr>
          <w:rFonts w:eastAsia="PalatinoLinotype-Roman" w:cs="Times New Roman"/>
          <w:kern w:val="0"/>
        </w:rPr>
        <w:t xml:space="preserve">and </w:t>
      </w:r>
      <w:r w:rsidRPr="00B922A7">
        <w:rPr>
          <w:rFonts w:ascii="Courier New" w:eastAsia="PalatinoLinotype-Roman" w:hAnsi="Courier New" w:cs="Courier New"/>
          <w:kern w:val="0"/>
          <w:szCs w:val="21"/>
        </w:rPr>
        <w:t>.init_machine()</w:t>
      </w:r>
      <w:r w:rsidRPr="000E7759">
        <w:rPr>
          <w:rFonts w:eastAsia="PalatinoLinotype-Roman" w:cs="Times New Roman"/>
          <w:kern w:val="0"/>
        </w:rPr>
        <w:t xml:space="preserve"> hooks</w:t>
      </w:r>
      <w:r w:rsidR="00D47730" w:rsidRPr="000E7759">
        <w:rPr>
          <w:rFonts w:eastAsia="PalatinoLinotype-Roman" w:cs="Times New Roman"/>
          <w:kern w:val="0"/>
        </w:rPr>
        <w:t xml:space="preserve"> </w:t>
      </w:r>
      <w:r w:rsidRPr="000E7759">
        <w:rPr>
          <w:rFonts w:eastAsia="PalatinoLinotype-Roman" w:cs="Times New Roman"/>
          <w:kern w:val="0"/>
        </w:rPr>
        <w:t xml:space="preserve">on ARM. As can be guessed by the names, </w:t>
      </w:r>
      <w:r w:rsidRPr="00B922A7">
        <w:rPr>
          <w:rFonts w:ascii="Courier New" w:eastAsia="PalatinoLinotype-Roman" w:hAnsi="Courier New" w:cs="Courier New"/>
          <w:kern w:val="0"/>
          <w:szCs w:val="21"/>
        </w:rPr>
        <w:t>.init_early()</w:t>
      </w:r>
      <w:r w:rsidRPr="000E7759">
        <w:rPr>
          <w:rFonts w:eastAsia="PalatinoLinotype-Roman" w:cs="Times New Roman"/>
          <w:kern w:val="0"/>
        </w:rPr>
        <w:t xml:space="preserve"> is used for any machine-specific</w:t>
      </w:r>
      <w:r w:rsidR="00D47730" w:rsidRPr="000E7759">
        <w:rPr>
          <w:rFonts w:eastAsia="PalatinoLinotype-Roman" w:cs="Times New Roman"/>
          <w:kern w:val="0"/>
        </w:rPr>
        <w:t xml:space="preserve"> </w:t>
      </w:r>
      <w:r w:rsidRPr="000E7759">
        <w:rPr>
          <w:rFonts w:eastAsia="PalatinoLinotype-Roman" w:cs="Times New Roman"/>
          <w:kern w:val="0"/>
        </w:rPr>
        <w:t xml:space="preserve">setup that needs to be executed early in the boot process, and </w:t>
      </w:r>
      <w:r w:rsidRPr="00B922A7">
        <w:rPr>
          <w:rFonts w:ascii="Courier New" w:eastAsia="PalatinoLinotype-Roman" w:hAnsi="Courier New" w:cs="Courier New"/>
          <w:kern w:val="0"/>
          <w:szCs w:val="21"/>
        </w:rPr>
        <w:t>.init_irq()</w:t>
      </w:r>
      <w:r w:rsidRPr="000E7759">
        <w:rPr>
          <w:rFonts w:eastAsia="PalatinoLinotype-Roman" w:cs="Times New Roman"/>
          <w:kern w:val="0"/>
        </w:rPr>
        <w:t xml:space="preserve"> is used to set</w:t>
      </w:r>
      <w:r w:rsidR="00D47730" w:rsidRPr="000E7759">
        <w:rPr>
          <w:rFonts w:eastAsia="PalatinoLinotype-Roman" w:cs="Times New Roman"/>
          <w:kern w:val="0"/>
        </w:rPr>
        <w:t xml:space="preserve"> </w:t>
      </w:r>
      <w:r w:rsidRPr="000E7759">
        <w:rPr>
          <w:rFonts w:eastAsia="PalatinoLinotype-Roman" w:cs="Times New Roman"/>
          <w:kern w:val="0"/>
        </w:rPr>
        <w:t>up interrupt handling.</w:t>
      </w:r>
    </w:p>
    <w:p w:rsidR="00BA4A8E" w:rsidRDefault="00BA4A8E" w:rsidP="00BA4A8E">
      <w:pPr>
        <w:rPr>
          <w:rStyle w:val="a3"/>
        </w:rPr>
      </w:pPr>
      <w:r w:rsidRPr="00BA4A8E">
        <w:rPr>
          <w:rStyle w:val="a3"/>
          <w:rFonts w:hint="eastAsia"/>
        </w:rPr>
        <w:t>设备填充：在机型识别完成并且早期的配置信息被解析之后，内核的通用初始化代码就可以开始执行了。在这个初始化的过程中，</w:t>
      </w:r>
      <w:r w:rsidRPr="00BA4A8E">
        <w:rPr>
          <w:rStyle w:val="a3"/>
          <w:rFonts w:hint="eastAsia"/>
        </w:rPr>
        <w:t>unflatten_device_tree</w:t>
      </w:r>
      <w:r w:rsidRPr="00BA4A8E">
        <w:rPr>
          <w:rStyle w:val="a3"/>
          <w:rFonts w:hint="eastAsia"/>
        </w:rPr>
        <w:t>函数负责将设备树的数据转化为更为有效的运行时描述方式。在</w:t>
      </w:r>
      <w:r w:rsidRPr="00BA4A8E">
        <w:rPr>
          <w:rStyle w:val="a3"/>
          <w:rFonts w:hint="eastAsia"/>
        </w:rPr>
        <w:t>ARM</w:t>
      </w:r>
      <w:r w:rsidRPr="00BA4A8E">
        <w:rPr>
          <w:rStyle w:val="a3"/>
          <w:rFonts w:hint="eastAsia"/>
        </w:rPr>
        <w:t>平台，这里也是机型特有的初始化钩子函数被调用的地方，比如</w:t>
      </w:r>
      <w:r w:rsidRPr="00BA4A8E">
        <w:rPr>
          <w:rStyle w:val="a3"/>
          <w:rFonts w:hint="eastAsia"/>
        </w:rPr>
        <w:t>.init_early(), .init_irq()</w:t>
      </w:r>
      <w:r w:rsidRPr="00BA4A8E">
        <w:rPr>
          <w:rStyle w:val="a3"/>
          <w:rFonts w:hint="eastAsia"/>
        </w:rPr>
        <w:t>和</w:t>
      </w:r>
      <w:r w:rsidRPr="00BA4A8E">
        <w:rPr>
          <w:rStyle w:val="a3"/>
          <w:rFonts w:hint="eastAsia"/>
        </w:rPr>
        <w:t>.init_machine()</w:t>
      </w:r>
      <w:r w:rsidRPr="00BA4A8E">
        <w:rPr>
          <w:rStyle w:val="a3"/>
          <w:rFonts w:hint="eastAsia"/>
        </w:rPr>
        <w:t>。函数的目的可以从名字看出来，</w:t>
      </w:r>
      <w:r w:rsidRPr="00BA4A8E">
        <w:rPr>
          <w:rStyle w:val="a3"/>
          <w:rFonts w:hint="eastAsia"/>
        </w:rPr>
        <w:t>.init_early</w:t>
      </w:r>
      <w:r w:rsidRPr="00BA4A8E">
        <w:rPr>
          <w:rStyle w:val="a3"/>
          <w:rFonts w:hint="eastAsia"/>
        </w:rPr>
        <w:t>负责启动早期特定机型需要执行的代码。</w:t>
      </w:r>
      <w:r w:rsidRPr="00BA4A8E">
        <w:rPr>
          <w:rStyle w:val="a3"/>
          <w:rFonts w:hint="eastAsia"/>
        </w:rPr>
        <w:t>.init_irq()</w:t>
      </w:r>
      <w:r w:rsidRPr="00BA4A8E">
        <w:rPr>
          <w:rStyle w:val="a3"/>
          <w:rFonts w:hint="eastAsia"/>
        </w:rPr>
        <w:t>则负责中断相关的设置。</w:t>
      </w:r>
    </w:p>
    <w:p w:rsidR="00BA4A8E" w:rsidRDefault="00BA4A8E" w:rsidP="00BA4A8E">
      <w:pPr>
        <w:rPr>
          <w:rStyle w:val="a3"/>
        </w:rPr>
      </w:pPr>
    </w:p>
    <w:p w:rsidR="00BA4A8E" w:rsidRPr="000E7759" w:rsidRDefault="00BA4A8E" w:rsidP="00D47730">
      <w:pPr>
        <w:autoSpaceDE w:val="0"/>
        <w:autoSpaceDN w:val="0"/>
        <w:adjustRightInd w:val="0"/>
        <w:rPr>
          <w:rFonts w:eastAsia="PalatinoLinotype-Roman" w:cs="Times New Roman"/>
          <w:kern w:val="0"/>
        </w:rPr>
      </w:pPr>
      <w:r w:rsidRPr="00D47730">
        <w:rPr>
          <w:rFonts w:eastAsia="PalatinoLinotype-Roman" w:cs="Times New Roman"/>
          <w:kern w:val="0"/>
        </w:rPr>
        <w:t xml:space="preserve">The most interesting hook in the DT context is </w:t>
      </w:r>
      <w:r w:rsidRPr="00B922A7">
        <w:rPr>
          <w:rFonts w:ascii="Courier New" w:eastAsia="PalatinoLinotype-Roman" w:hAnsi="Courier New" w:cs="Courier New"/>
          <w:kern w:val="0"/>
          <w:szCs w:val="21"/>
        </w:rPr>
        <w:t>.init_machine</w:t>
      </w:r>
      <w:r>
        <w:rPr>
          <w:rFonts w:ascii="Calibri-Light" w:eastAsia="Calibri-Light" w:hAnsiTheme="minorHAnsi" w:cs="Calibri-Light"/>
          <w:kern w:val="0"/>
        </w:rPr>
        <w:t>()</w:t>
      </w:r>
      <w:r w:rsidRPr="00D47730">
        <w:rPr>
          <w:rFonts w:eastAsia="PalatinoLinotype-Roman" w:cs="Times New Roman"/>
          <w:kern w:val="0"/>
        </w:rPr>
        <w:t xml:space="preserve"> which is primarily</w:t>
      </w:r>
      <w:r w:rsidR="00D47730" w:rsidRPr="00D47730">
        <w:rPr>
          <w:rFonts w:eastAsia="PalatinoLinotype-Roman" w:cs="Times New Roman"/>
          <w:kern w:val="0"/>
        </w:rPr>
        <w:t xml:space="preserve"> </w:t>
      </w:r>
      <w:r w:rsidRPr="00D47730">
        <w:rPr>
          <w:rFonts w:eastAsia="PalatinoLinotype-Roman" w:cs="Times New Roman"/>
          <w:kern w:val="0"/>
        </w:rPr>
        <w:t>responsible for populating the Linux device model with data about the platform. The</w:t>
      </w:r>
      <w:r w:rsidR="00D47730" w:rsidRPr="00D47730">
        <w:rPr>
          <w:rFonts w:eastAsia="PalatinoLinotype-Roman" w:cs="Times New Roman"/>
          <w:kern w:val="0"/>
        </w:rPr>
        <w:t xml:space="preserve"> </w:t>
      </w:r>
      <w:r w:rsidRPr="00D47730">
        <w:rPr>
          <w:rFonts w:eastAsia="PalatinoLinotype-Roman" w:cs="Times New Roman"/>
          <w:kern w:val="0"/>
        </w:rPr>
        <w:t>list of devices can be obtained by parsing the DT , and allocating device structures</w:t>
      </w:r>
      <w:r w:rsidR="00D47730" w:rsidRPr="00D47730">
        <w:rPr>
          <w:rFonts w:eastAsia="PalatinoLinotype-Roman" w:cs="Times New Roman"/>
          <w:kern w:val="0"/>
        </w:rPr>
        <w:t xml:space="preserve"> </w:t>
      </w:r>
      <w:r w:rsidRPr="00D47730">
        <w:rPr>
          <w:rFonts w:eastAsia="PalatinoLinotype-Roman" w:cs="Times New Roman"/>
          <w:kern w:val="0"/>
        </w:rPr>
        <w:t xml:space="preserve">dynamically. For the SAMA5D2 processor </w:t>
      </w:r>
      <w:r w:rsidRPr="00B922A7">
        <w:rPr>
          <w:rFonts w:ascii="Courier New" w:eastAsia="PalatinoLinotype-Roman" w:hAnsi="Courier New" w:cs="Courier New"/>
          <w:kern w:val="0"/>
          <w:szCs w:val="21"/>
        </w:rPr>
        <w:t>.init_machine()</w:t>
      </w:r>
      <w:r w:rsidRPr="00D47730">
        <w:rPr>
          <w:rFonts w:eastAsia="PalatinoLinotype-Roman" w:cs="Times New Roman"/>
          <w:kern w:val="0"/>
        </w:rPr>
        <w:t xml:space="preserve"> will call </w:t>
      </w:r>
      <w:r w:rsidRPr="00B922A7">
        <w:rPr>
          <w:rFonts w:ascii="Courier New" w:eastAsia="PalatinoLinotype-Roman" w:hAnsi="Courier New" w:cs="Courier New"/>
          <w:kern w:val="0"/>
          <w:szCs w:val="21"/>
        </w:rPr>
        <w:t>sama5_dt_device_init()</w:t>
      </w:r>
      <w:r w:rsidRPr="000E7759">
        <w:rPr>
          <w:rFonts w:eastAsia="PalatinoLinotype-Roman" w:cs="Times New Roman"/>
          <w:kern w:val="0"/>
        </w:rPr>
        <w:t xml:space="preserve">, which in turn calls </w:t>
      </w:r>
      <w:r w:rsidRPr="00B922A7">
        <w:rPr>
          <w:rFonts w:ascii="Courier New" w:eastAsia="PalatinoLinotype-Roman" w:hAnsi="Courier New" w:cs="Courier New"/>
          <w:kern w:val="0"/>
          <w:szCs w:val="21"/>
        </w:rPr>
        <w:t>of_platform_populate()</w:t>
      </w:r>
      <w:r>
        <w:rPr>
          <w:rFonts w:ascii="Calibri-Light" w:eastAsia="Calibri-Light" w:hAnsiTheme="minorHAnsi" w:cs="Calibri-Light"/>
          <w:kern w:val="0"/>
        </w:rPr>
        <w:t xml:space="preserve"> </w:t>
      </w:r>
      <w:r w:rsidRPr="000E7759">
        <w:rPr>
          <w:rFonts w:eastAsia="PalatinoLinotype-Roman" w:cs="Times New Roman"/>
          <w:kern w:val="0"/>
        </w:rPr>
        <w:t xml:space="preserve">function. See the </w:t>
      </w:r>
      <w:r w:rsidRPr="00B922A7">
        <w:rPr>
          <w:rFonts w:ascii="Courier New" w:eastAsia="PalatinoLinotype-Roman" w:hAnsi="Courier New" w:cs="Courier New"/>
          <w:kern w:val="0"/>
          <w:szCs w:val="21"/>
        </w:rPr>
        <w:t>sama5_dt_device_init()</w:t>
      </w:r>
      <w:r w:rsidR="00D47730" w:rsidRPr="000E7759">
        <w:rPr>
          <w:rFonts w:eastAsia="PalatinoLinotype-Roman" w:cs="Times New Roman"/>
          <w:kern w:val="0"/>
        </w:rPr>
        <w:t xml:space="preserve"> </w:t>
      </w:r>
      <w:r w:rsidRPr="000E7759">
        <w:rPr>
          <w:rFonts w:eastAsia="PalatinoLinotype-Roman" w:cs="Times New Roman"/>
          <w:kern w:val="0"/>
        </w:rPr>
        <w:t xml:space="preserve">function in </w:t>
      </w:r>
      <w:r w:rsidRPr="00B922A7">
        <w:rPr>
          <w:rFonts w:ascii="Courier New" w:eastAsia="PalatinoLinotype-Roman" w:hAnsi="Courier New" w:cs="Courier New"/>
          <w:kern w:val="0"/>
          <w:szCs w:val="21"/>
        </w:rPr>
        <w:t>arch/arm/mach-at91/sama5.c</w:t>
      </w:r>
      <w:r w:rsidRPr="000E7759">
        <w:rPr>
          <w:rFonts w:eastAsia="PalatinoLinotype-Roman" w:cs="Times New Roman"/>
          <w:kern w:val="0"/>
        </w:rPr>
        <w:t>:</w:t>
      </w:r>
    </w:p>
    <w:p w:rsidR="00BA4A8E" w:rsidRDefault="00BA4A8E" w:rsidP="00BA4A8E">
      <w:pPr>
        <w:rPr>
          <w:rStyle w:val="a3"/>
        </w:rPr>
      </w:pPr>
      <w:r w:rsidRPr="00BA4A8E">
        <w:rPr>
          <w:rStyle w:val="a3"/>
          <w:rFonts w:hint="eastAsia"/>
        </w:rPr>
        <w:t>在设备树上下文中最有趣的钩子函数当属</w:t>
      </w:r>
      <w:r w:rsidRPr="00BA4A8E">
        <w:rPr>
          <w:rStyle w:val="a3"/>
          <w:rFonts w:hint="eastAsia"/>
        </w:rPr>
        <w:t>.init_machine()</w:t>
      </w:r>
      <w:r w:rsidRPr="00BA4A8E">
        <w:rPr>
          <w:rStyle w:val="a3"/>
          <w:rFonts w:hint="eastAsia"/>
        </w:rPr>
        <w:t>，负责根据</w:t>
      </w:r>
      <w:r w:rsidRPr="00BA4A8E">
        <w:rPr>
          <w:rStyle w:val="a3"/>
          <w:rFonts w:hint="eastAsia"/>
        </w:rPr>
        <w:t>platform</w:t>
      </w:r>
      <w:r w:rsidRPr="00BA4A8E">
        <w:rPr>
          <w:rStyle w:val="a3"/>
          <w:rFonts w:hint="eastAsia"/>
        </w:rPr>
        <w:t>相关的信息填充</w:t>
      </w:r>
      <w:r w:rsidRPr="00BA4A8E">
        <w:rPr>
          <w:rStyle w:val="a3"/>
          <w:rFonts w:hint="eastAsia"/>
        </w:rPr>
        <w:t>Linux</w:t>
      </w:r>
      <w:r w:rsidRPr="00BA4A8E">
        <w:rPr>
          <w:rStyle w:val="a3"/>
          <w:rFonts w:hint="eastAsia"/>
        </w:rPr>
        <w:t>设备模型。解析设备树获取设备列表，然后动态的为这些设备分配</w:t>
      </w:r>
      <w:r w:rsidRPr="00BA4A8E">
        <w:rPr>
          <w:rStyle w:val="a3"/>
          <w:rFonts w:hint="eastAsia"/>
        </w:rPr>
        <w:t>device</w:t>
      </w:r>
      <w:r w:rsidRPr="00BA4A8E">
        <w:rPr>
          <w:rStyle w:val="a3"/>
          <w:rFonts w:hint="eastAsia"/>
        </w:rPr>
        <w:t>结构。对于</w:t>
      </w:r>
      <w:r w:rsidRPr="00BA4A8E">
        <w:rPr>
          <w:rStyle w:val="a3"/>
          <w:rFonts w:hint="eastAsia"/>
        </w:rPr>
        <w:t>SAMA5D2</w:t>
      </w:r>
      <w:r w:rsidRPr="00BA4A8E">
        <w:rPr>
          <w:rStyle w:val="a3"/>
          <w:rFonts w:hint="eastAsia"/>
        </w:rPr>
        <w:t>处理器，</w:t>
      </w:r>
      <w:r w:rsidRPr="00BA4A8E">
        <w:rPr>
          <w:rStyle w:val="a3"/>
          <w:rFonts w:hint="eastAsia"/>
        </w:rPr>
        <w:t>.init_machine</w:t>
      </w:r>
      <w:r w:rsidRPr="00BA4A8E">
        <w:rPr>
          <w:rStyle w:val="a3"/>
          <w:rFonts w:hint="eastAsia"/>
        </w:rPr>
        <w:t>会调用</w:t>
      </w:r>
      <w:r w:rsidRPr="00BA4A8E">
        <w:rPr>
          <w:rStyle w:val="a3"/>
          <w:rFonts w:hint="eastAsia"/>
        </w:rPr>
        <w:t>sama5_dt_device_init()</w:t>
      </w:r>
      <w:r w:rsidRPr="00BA4A8E">
        <w:rPr>
          <w:rStyle w:val="a3"/>
          <w:rFonts w:hint="eastAsia"/>
        </w:rPr>
        <w:t>，</w:t>
      </w:r>
      <w:r w:rsidRPr="00BA4A8E">
        <w:rPr>
          <w:rStyle w:val="a3"/>
          <w:rFonts w:hint="eastAsia"/>
        </w:rPr>
        <w:t>sama5_dt_device_init</w:t>
      </w:r>
      <w:r w:rsidRPr="00BA4A8E">
        <w:rPr>
          <w:rStyle w:val="a3"/>
          <w:rFonts w:hint="eastAsia"/>
        </w:rPr>
        <w:t>又会接着调用</w:t>
      </w:r>
      <w:r w:rsidRPr="00BA4A8E">
        <w:rPr>
          <w:rStyle w:val="a3"/>
          <w:rFonts w:hint="eastAsia"/>
        </w:rPr>
        <w:t>of_platform_populate()</w:t>
      </w:r>
      <w:r w:rsidRPr="00BA4A8E">
        <w:rPr>
          <w:rStyle w:val="a3"/>
          <w:rFonts w:hint="eastAsia"/>
        </w:rPr>
        <w:t>函数。</w:t>
      </w:r>
      <w:r w:rsidRPr="00BA4A8E">
        <w:rPr>
          <w:rStyle w:val="a3"/>
          <w:rFonts w:hint="eastAsia"/>
        </w:rPr>
        <w:t>arch/arm/mach-at91/sama5.c</w:t>
      </w:r>
      <w:r w:rsidRPr="00BA4A8E">
        <w:rPr>
          <w:rStyle w:val="a3"/>
          <w:rFonts w:hint="eastAsia"/>
        </w:rPr>
        <w:t>可以查看</w:t>
      </w:r>
      <w:r w:rsidRPr="00BA4A8E">
        <w:rPr>
          <w:rStyle w:val="a3"/>
          <w:rFonts w:hint="eastAsia"/>
        </w:rPr>
        <w:t>sama5_dt_device_init()</w:t>
      </w:r>
      <w:r w:rsidRPr="00BA4A8E">
        <w:rPr>
          <w:rStyle w:val="a3"/>
          <w:rFonts w:hint="eastAsia"/>
        </w:rPr>
        <w:t>函数</w:t>
      </w:r>
      <w:r w:rsidRPr="00BA4A8E">
        <w:rPr>
          <w:rStyle w:val="a3"/>
          <w:rFonts w:hint="eastAsia"/>
        </w:rPr>
        <w:t>:</w:t>
      </w:r>
    </w:p>
    <w:p w:rsidR="00BA4A8E" w:rsidRPr="00B922A7" w:rsidRDefault="00BA4A8E" w:rsidP="00B922A7">
      <w:pPr>
        <w:autoSpaceDE w:val="0"/>
        <w:autoSpaceDN w:val="0"/>
        <w:adjustRightInd w:val="0"/>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static void __init sama5_dt_device_init(void)</w:t>
      </w:r>
    </w:p>
    <w:p w:rsidR="00BA4A8E" w:rsidRPr="00B922A7" w:rsidRDefault="00BA4A8E" w:rsidP="00B922A7">
      <w:pPr>
        <w:autoSpaceDE w:val="0"/>
        <w:autoSpaceDN w:val="0"/>
        <w:adjustRightInd w:val="0"/>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struct soc_device *soc;</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struct device *soc_dev = NULL;</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soc = at91_soc_init(sama5_socs);</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if (soc != NULL)</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soc_dev = soc_device_to_device(soc);</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of_platform_default_populate(NULL, NULL, soc_dev);</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sama5_pm_init();</w:t>
      </w:r>
    </w:p>
    <w:p w:rsidR="00BA4A8E" w:rsidRPr="00B922A7" w:rsidRDefault="00BA4A8E" w:rsidP="00B922A7">
      <w:pPr>
        <w:autoSpaceDE w:val="0"/>
        <w:autoSpaceDN w:val="0"/>
        <w:adjustRightInd w:val="0"/>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w:t>
      </w:r>
    </w:p>
    <w:p w:rsidR="00BA4A8E" w:rsidRPr="00B922A7" w:rsidRDefault="00BA4A8E" w:rsidP="00B922A7">
      <w:pPr>
        <w:autoSpaceDE w:val="0"/>
        <w:autoSpaceDN w:val="0"/>
        <w:adjustRightInd w:val="0"/>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int of_platform_default_populate(struct device_node *root,</w:t>
      </w:r>
    </w:p>
    <w:p w:rsidR="00BA4A8E" w:rsidRPr="00B922A7" w:rsidRDefault="00BA4A8E" w:rsidP="00B922A7">
      <w:pPr>
        <w:autoSpaceDE w:val="0"/>
        <w:autoSpaceDN w:val="0"/>
        <w:adjustRightInd w:val="0"/>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const struct of_dev_auxdata *lookup,</w:t>
      </w:r>
    </w:p>
    <w:p w:rsidR="00BA4A8E" w:rsidRPr="00B922A7" w:rsidRDefault="00BA4A8E" w:rsidP="00B922A7">
      <w:pPr>
        <w:autoSpaceDE w:val="0"/>
        <w:autoSpaceDN w:val="0"/>
        <w:adjustRightInd w:val="0"/>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struct device *parent)</w:t>
      </w:r>
    </w:p>
    <w:p w:rsidR="00BA4A8E" w:rsidRPr="00B922A7" w:rsidRDefault="00BA4A8E" w:rsidP="00B922A7">
      <w:pPr>
        <w:autoSpaceDE w:val="0"/>
        <w:autoSpaceDN w:val="0"/>
        <w:adjustRightInd w:val="0"/>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return of_platform_populate(root, of_default_bus_match_table, lookup,</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parent);</w:t>
      </w:r>
    </w:p>
    <w:p w:rsidR="00BA4A8E" w:rsidRPr="00B922A7" w:rsidRDefault="00BA4A8E" w:rsidP="00B922A7">
      <w:pPr>
        <w:autoSpaceDE w:val="0"/>
        <w:autoSpaceDN w:val="0"/>
        <w:adjustRightInd w:val="0"/>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w:t>
      </w:r>
    </w:p>
    <w:p w:rsidR="00BA4A8E" w:rsidRPr="00B922A7" w:rsidRDefault="00BA4A8E" w:rsidP="00B922A7">
      <w:pPr>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EXPORT_SYMBOL_GPL(of_platform_default_populate);</w:t>
      </w:r>
    </w:p>
    <w:p w:rsidR="00BA4A8E" w:rsidRPr="000E7759" w:rsidRDefault="00BA4A8E" w:rsidP="000E7759">
      <w:pPr>
        <w:autoSpaceDE w:val="0"/>
        <w:autoSpaceDN w:val="0"/>
        <w:adjustRightInd w:val="0"/>
        <w:rPr>
          <w:rFonts w:eastAsia="PalatinoLinotype-Roman" w:cs="Times New Roman"/>
          <w:kern w:val="0"/>
        </w:rPr>
      </w:pPr>
      <w:r w:rsidRPr="000E7759">
        <w:rPr>
          <w:rFonts w:eastAsia="PalatinoLinotype-Roman" w:cs="Times New Roman"/>
          <w:kern w:val="0"/>
        </w:rPr>
        <w:t xml:space="preserve">The </w:t>
      </w:r>
      <w:r w:rsidRPr="00B922A7">
        <w:rPr>
          <w:rFonts w:ascii="Courier New" w:eastAsia="PalatinoLinotype-Roman" w:hAnsi="Courier New" w:cs="Courier New"/>
          <w:kern w:val="0"/>
          <w:szCs w:val="21"/>
        </w:rPr>
        <w:t>of_platform_populate()</w:t>
      </w:r>
      <w:r w:rsidRPr="000E7759">
        <w:rPr>
          <w:rFonts w:eastAsia="PalatinoLinotype-Roman" w:cs="Times New Roman"/>
          <w:kern w:val="0"/>
        </w:rPr>
        <w:t xml:space="preserve"> function located in </w:t>
      </w:r>
      <w:r w:rsidRPr="00B922A7">
        <w:rPr>
          <w:rFonts w:ascii="Courier New" w:eastAsia="PalatinoLinotype-Roman" w:hAnsi="Courier New" w:cs="Courier New"/>
          <w:kern w:val="0"/>
          <w:szCs w:val="21"/>
        </w:rPr>
        <w:t>drivers/of/platform.c</w:t>
      </w:r>
      <w:r w:rsidRPr="000E7759">
        <w:rPr>
          <w:rFonts w:eastAsia="PalatinoLinotype-Roman" w:cs="Times New Roman"/>
          <w:kern w:val="0"/>
        </w:rPr>
        <w:t xml:space="preserve"> walks through the</w:t>
      </w:r>
      <w:r w:rsidR="000E7759" w:rsidRPr="000E7759">
        <w:rPr>
          <w:rFonts w:eastAsia="PalatinoLinotype-Roman" w:cs="Times New Roman"/>
          <w:kern w:val="0"/>
        </w:rPr>
        <w:t xml:space="preserve"> </w:t>
      </w:r>
      <w:r w:rsidRPr="000E7759">
        <w:rPr>
          <w:rFonts w:eastAsia="PalatinoLinotype-Roman" w:cs="Times New Roman"/>
          <w:kern w:val="0"/>
        </w:rPr>
        <w:t>nodes in the device tree and creates platform devices from it. The second argument to</w:t>
      </w:r>
      <w:r w:rsidR="000E7759" w:rsidRPr="000E7759">
        <w:rPr>
          <w:rFonts w:eastAsia="PalatinoLinotype-Roman" w:cs="Times New Roman"/>
          <w:kern w:val="0"/>
        </w:rPr>
        <w:t xml:space="preserve"> </w:t>
      </w:r>
      <w:r w:rsidRPr="00B922A7">
        <w:rPr>
          <w:rFonts w:ascii="Courier New" w:eastAsia="PalatinoLinotype-Roman" w:hAnsi="Courier New" w:cs="Courier New"/>
          <w:kern w:val="0"/>
          <w:szCs w:val="21"/>
        </w:rPr>
        <w:lastRenderedPageBreak/>
        <w:t>of_platform_populate()</w:t>
      </w:r>
      <w:r w:rsidRPr="000E7759">
        <w:rPr>
          <w:rFonts w:eastAsia="PalatinoLinotype-Roman" w:cs="Times New Roman"/>
          <w:kern w:val="0"/>
        </w:rPr>
        <w:t xml:space="preserve"> is an </w:t>
      </w:r>
      <w:r w:rsidRPr="00B922A7">
        <w:rPr>
          <w:rFonts w:ascii="Courier New" w:eastAsia="PalatinoLinotype-Roman" w:hAnsi="Courier New" w:cs="Courier New"/>
          <w:kern w:val="0"/>
          <w:szCs w:val="21"/>
        </w:rPr>
        <w:t>of_device_id</w:t>
      </w:r>
      <w:r w:rsidRPr="000E7759">
        <w:rPr>
          <w:rFonts w:eastAsia="PalatinoLinotype-Roman" w:cs="Times New Roman"/>
          <w:kern w:val="0"/>
        </w:rPr>
        <w:t xml:space="preserve"> table, and any node that matches an entry in that</w:t>
      </w:r>
      <w:r w:rsidR="000E7759" w:rsidRPr="000E7759">
        <w:rPr>
          <w:rFonts w:eastAsia="PalatinoLinotype-Roman" w:cs="Times New Roman"/>
          <w:kern w:val="0"/>
        </w:rPr>
        <w:t xml:space="preserve"> </w:t>
      </w:r>
      <w:r w:rsidRPr="000E7759">
        <w:rPr>
          <w:rFonts w:eastAsia="PalatinoLinotype-Roman" w:cs="Times New Roman"/>
          <w:kern w:val="0"/>
        </w:rPr>
        <w:t>table will also get its child nodes registered.</w:t>
      </w:r>
    </w:p>
    <w:p w:rsidR="00BA4A8E" w:rsidRDefault="00BA4A8E" w:rsidP="00BA4A8E">
      <w:pPr>
        <w:rPr>
          <w:rStyle w:val="a3"/>
        </w:rPr>
      </w:pPr>
      <w:r w:rsidRPr="00BA4A8E">
        <w:rPr>
          <w:rStyle w:val="a3"/>
          <w:rFonts w:hint="eastAsia"/>
        </w:rPr>
        <w:t>of_platform_populate</w:t>
      </w:r>
      <w:r w:rsidRPr="00BA4A8E">
        <w:rPr>
          <w:rStyle w:val="a3"/>
          <w:rFonts w:hint="eastAsia"/>
        </w:rPr>
        <w:t>函数位于</w:t>
      </w:r>
      <w:r w:rsidRPr="00BA4A8E">
        <w:rPr>
          <w:rStyle w:val="a3"/>
          <w:rFonts w:hint="eastAsia"/>
        </w:rPr>
        <w:t>drivers/of/platform.c</w:t>
      </w:r>
      <w:r w:rsidRPr="00BA4A8E">
        <w:rPr>
          <w:rStyle w:val="a3"/>
          <w:rFonts w:hint="eastAsia"/>
        </w:rPr>
        <w:t>遍历设备树的节点并创建相应的</w:t>
      </w:r>
      <w:r w:rsidRPr="00BA4A8E">
        <w:rPr>
          <w:rStyle w:val="a3"/>
          <w:rFonts w:hint="eastAsia"/>
        </w:rPr>
        <w:t>platform</w:t>
      </w:r>
      <w:r w:rsidRPr="00BA4A8E">
        <w:rPr>
          <w:rStyle w:val="a3"/>
          <w:rFonts w:hint="eastAsia"/>
        </w:rPr>
        <w:t>设备。</w:t>
      </w:r>
      <w:r w:rsidRPr="00BA4A8E">
        <w:rPr>
          <w:rStyle w:val="a3"/>
          <w:rFonts w:hint="eastAsia"/>
        </w:rPr>
        <w:t>of_platform_populate</w:t>
      </w:r>
      <w:r w:rsidRPr="00BA4A8E">
        <w:rPr>
          <w:rStyle w:val="a3"/>
          <w:rFonts w:hint="eastAsia"/>
        </w:rPr>
        <w:t>函数的第二个参数是一个</w:t>
      </w:r>
      <w:r w:rsidRPr="00BA4A8E">
        <w:rPr>
          <w:rStyle w:val="a3"/>
          <w:rFonts w:hint="eastAsia"/>
        </w:rPr>
        <w:t>of_device_id</w:t>
      </w:r>
      <w:r w:rsidRPr="00BA4A8E">
        <w:rPr>
          <w:rStyle w:val="a3"/>
          <w:rFonts w:hint="eastAsia"/>
        </w:rPr>
        <w:t>类型的表，任何一个节点只要和该表中的某一个条目匹配的话，该节点的子节点也会被注册。</w:t>
      </w:r>
    </w:p>
    <w:p w:rsidR="00BA4A8E" w:rsidRDefault="00BA4A8E" w:rsidP="00BA4A8E">
      <w:pPr>
        <w:rPr>
          <w:rStyle w:val="a3"/>
        </w:rPr>
      </w:pPr>
    </w:p>
    <w:p w:rsidR="00BA4A8E" w:rsidRPr="00B922A7" w:rsidRDefault="00BA4A8E" w:rsidP="00B922A7">
      <w:pPr>
        <w:autoSpaceDE w:val="0"/>
        <w:autoSpaceDN w:val="0"/>
        <w:adjustRightInd w:val="0"/>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const struct of_device_id of_default_bus_match_table[] = {</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 .compatible = "simple-bus", },</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 .compatible = "simple-mfd", },</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 .compatible = "isa", },</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#ifdef CONFIG_ARM_AMBA</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 .compatible = "arm,amba-bus", },</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#endif /* CONFIG_ARM_AMBA */</w:t>
      </w:r>
    </w:p>
    <w:p w:rsidR="00BA4A8E" w:rsidRPr="00B922A7" w:rsidRDefault="00BA4A8E" w:rsidP="00B922A7">
      <w:pPr>
        <w:autoSpaceDE w:val="0"/>
        <w:autoSpaceDN w:val="0"/>
        <w:adjustRightInd w:val="0"/>
        <w:ind w:leftChars="200" w:left="4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 /* Empty terminated list */</w:t>
      </w:r>
    </w:p>
    <w:p w:rsidR="00BA4A8E" w:rsidRPr="00B922A7" w:rsidRDefault="00BA4A8E" w:rsidP="00B922A7">
      <w:pPr>
        <w:ind w:leftChars="100" w:left="200"/>
        <w:rPr>
          <w:rFonts w:ascii="Courier New" w:eastAsia="PalatinoLinotype-Roman" w:hAnsi="Courier New" w:cs="Courier New"/>
          <w:kern w:val="0"/>
          <w:szCs w:val="21"/>
        </w:rPr>
      </w:pPr>
      <w:r w:rsidRPr="00B922A7">
        <w:rPr>
          <w:rFonts w:ascii="Courier New" w:eastAsia="PalatinoLinotype-Roman" w:hAnsi="Courier New" w:cs="Courier New"/>
          <w:kern w:val="0"/>
          <w:szCs w:val="21"/>
        </w:rPr>
        <w:t>};</w:t>
      </w:r>
    </w:p>
    <w:p w:rsidR="00BA4A8E" w:rsidRPr="000E7759" w:rsidRDefault="00BA4A8E" w:rsidP="000E7759">
      <w:pPr>
        <w:autoSpaceDE w:val="0"/>
        <w:autoSpaceDN w:val="0"/>
        <w:adjustRightInd w:val="0"/>
        <w:rPr>
          <w:rFonts w:eastAsia="PalatinoLinotype-Roman" w:cs="Times New Roman"/>
          <w:kern w:val="0"/>
        </w:rPr>
      </w:pPr>
      <w:r w:rsidRPr="000E7759">
        <w:rPr>
          <w:rFonts w:eastAsia="PalatinoLinotype-Roman" w:cs="Times New Roman"/>
          <w:kern w:val="0"/>
        </w:rPr>
        <w:t>"simple-bus" is defined in the ePAPR 1.0 specification as a property meaning a simple</w:t>
      </w:r>
      <w:r w:rsidR="000E7759" w:rsidRPr="000E7759">
        <w:rPr>
          <w:rFonts w:eastAsia="PalatinoLinotype-Roman" w:cs="Times New Roman"/>
          <w:kern w:val="0"/>
        </w:rPr>
        <w:t xml:space="preserve"> </w:t>
      </w:r>
      <w:r w:rsidRPr="000E7759">
        <w:rPr>
          <w:rFonts w:eastAsia="PalatinoLinotype-Roman" w:cs="Times New Roman"/>
          <w:kern w:val="0"/>
        </w:rPr>
        <w:t xml:space="preserve">memory mapped bus, so the </w:t>
      </w:r>
      <w:r w:rsidRPr="00B922A7">
        <w:rPr>
          <w:rFonts w:ascii="Courier New" w:eastAsia="PalatinoLinotype-Roman" w:hAnsi="Courier New" w:cs="Courier New"/>
          <w:kern w:val="0"/>
          <w:szCs w:val="21"/>
        </w:rPr>
        <w:t>of_platform_populate()</w:t>
      </w:r>
      <w:r w:rsidRPr="000E7759">
        <w:rPr>
          <w:rFonts w:eastAsia="PalatinoLinotype-Roman" w:cs="Times New Roman"/>
          <w:kern w:val="0"/>
        </w:rPr>
        <w:t xml:space="preserve"> code could be written to just assume</w:t>
      </w:r>
      <w:r w:rsidR="000E7759" w:rsidRPr="000E7759">
        <w:rPr>
          <w:rFonts w:eastAsia="PalatinoLinotype-Roman" w:cs="Times New Roman"/>
          <w:kern w:val="0"/>
        </w:rPr>
        <w:t xml:space="preserve"> </w:t>
      </w:r>
      <w:r w:rsidRPr="000E7759">
        <w:rPr>
          <w:rFonts w:eastAsia="PalatinoLinotype-Roman" w:cs="Times New Roman"/>
          <w:kern w:val="0"/>
        </w:rPr>
        <w:t>simple-bus compatible nodes will always be traversed. However, we pass it in as an</w:t>
      </w:r>
      <w:r w:rsidR="000E7759" w:rsidRPr="000E7759">
        <w:rPr>
          <w:rFonts w:eastAsia="PalatinoLinotype-Roman" w:cs="Times New Roman"/>
          <w:kern w:val="0"/>
        </w:rPr>
        <w:t xml:space="preserve"> </w:t>
      </w:r>
      <w:r w:rsidRPr="000E7759">
        <w:rPr>
          <w:rFonts w:eastAsia="PalatinoLinotype-Roman" w:cs="Times New Roman"/>
          <w:kern w:val="0"/>
        </w:rPr>
        <w:t>argument so that board support code can always override the default behaviour.</w:t>
      </w:r>
    </w:p>
    <w:p w:rsidR="00F76A26" w:rsidRDefault="00BA4A8E" w:rsidP="00BA4A8E">
      <w:pPr>
        <w:rPr>
          <w:rStyle w:val="a3"/>
        </w:rPr>
      </w:pPr>
      <w:r w:rsidRPr="00BA4A8E">
        <w:rPr>
          <w:rStyle w:val="a3"/>
          <w:rFonts w:hint="eastAsia"/>
        </w:rPr>
        <w:t>"simple-bus"</w:t>
      </w:r>
      <w:r w:rsidRPr="00BA4A8E">
        <w:rPr>
          <w:rStyle w:val="a3"/>
          <w:rFonts w:hint="eastAsia"/>
        </w:rPr>
        <w:t>定义在</w:t>
      </w:r>
      <w:r w:rsidRPr="00BA4A8E">
        <w:rPr>
          <w:rStyle w:val="a3"/>
          <w:rFonts w:hint="eastAsia"/>
        </w:rPr>
        <w:t>ePAPR 1.0</w:t>
      </w:r>
      <w:r w:rsidRPr="00BA4A8E">
        <w:rPr>
          <w:rStyle w:val="a3"/>
          <w:rFonts w:hint="eastAsia"/>
        </w:rPr>
        <w:t>规范中，这个属性用来标识一个简易的内存映射总线。</w:t>
      </w:r>
      <w:r w:rsidRPr="00BA4A8E">
        <w:rPr>
          <w:rStyle w:val="a3"/>
          <w:rFonts w:hint="eastAsia"/>
        </w:rPr>
        <w:t>of_platform_populate</w:t>
      </w:r>
      <w:r w:rsidRPr="00BA4A8E">
        <w:rPr>
          <w:rStyle w:val="a3"/>
          <w:rFonts w:hint="eastAsia"/>
        </w:rPr>
        <w:t>的实现可以假定</w:t>
      </w:r>
      <w:r w:rsidRPr="00BA4A8E">
        <w:rPr>
          <w:rStyle w:val="a3"/>
          <w:rFonts w:hint="eastAsia"/>
        </w:rPr>
        <w:t>simple-bus</w:t>
      </w:r>
      <w:r w:rsidRPr="00BA4A8E">
        <w:rPr>
          <w:rStyle w:val="a3"/>
          <w:rFonts w:hint="eastAsia"/>
        </w:rPr>
        <w:t>节点一定会被遍历到。实际上，通过传参，机型相关的代码可以改变这一默认行为。</w:t>
      </w:r>
    </w:p>
    <w:sectPr w:rsidR="00F76A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70D" w:rsidRDefault="00BD570D" w:rsidP="00C6297F">
      <w:r>
        <w:separator/>
      </w:r>
    </w:p>
  </w:endnote>
  <w:endnote w:type="continuationSeparator" w:id="0">
    <w:p w:rsidR="00BD570D" w:rsidRDefault="00BD570D" w:rsidP="00C62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文泉驿微米黑"/>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altName w:val="Georg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Linotype-Roman">
    <w:altName w:val="Arial Unicode MS"/>
    <w:panose1 w:val="00000000000000000000"/>
    <w:charset w:val="86"/>
    <w:family w:val="auto"/>
    <w:notTrueType/>
    <w:pitch w:val="default"/>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Calibri-Light">
    <w:altName w:val="等线"/>
    <w:panose1 w:val="00000000000000000000"/>
    <w:charset w:val="86"/>
    <w:family w:val="auto"/>
    <w:notTrueType/>
    <w:pitch w:val="default"/>
    <w:sig w:usb0="00000001" w:usb1="080E0000" w:usb2="00000010" w:usb3="00000000" w:csb0="00040000" w:csb1="00000000"/>
  </w:font>
  <w:font w:name="ArialUnicodeMS">
    <w:altName w:val="Arial"/>
    <w:panose1 w:val="00000000000000000000"/>
    <w:charset w:val="00"/>
    <w:family w:val="swiss"/>
    <w:notTrueType/>
    <w:pitch w:val="default"/>
    <w:sig w:usb0="00000003" w:usb1="00000000" w:usb2="00000000" w:usb3="00000000" w:csb0="00000001" w:csb1="00000000"/>
  </w:font>
  <w:font w:name="PalatinoLinotype-Bold">
    <w:altName w:val="Times New Roman"/>
    <w:panose1 w:val="00000000000000000000"/>
    <w:charset w:val="00"/>
    <w:family w:val="roman"/>
    <w:notTrueType/>
    <w:pitch w:val="default"/>
    <w:sig w:usb0="00000003" w:usb1="080E0000" w:usb2="0000001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70D" w:rsidRDefault="00BD570D" w:rsidP="00C6297F">
      <w:r>
        <w:separator/>
      </w:r>
    </w:p>
  </w:footnote>
  <w:footnote w:type="continuationSeparator" w:id="0">
    <w:p w:rsidR="00BD570D" w:rsidRDefault="00BD570D" w:rsidP="00C629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32B"/>
    <w:multiLevelType w:val="hybridMultilevel"/>
    <w:tmpl w:val="4C42D824"/>
    <w:lvl w:ilvl="0" w:tplc="42CE26D6">
      <w:start w:val="1"/>
      <w:numFmt w:val="decimal"/>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E5E67"/>
    <w:multiLevelType w:val="hybridMultilevel"/>
    <w:tmpl w:val="9CE44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824277"/>
    <w:multiLevelType w:val="hybridMultilevel"/>
    <w:tmpl w:val="094E7A7E"/>
    <w:lvl w:ilvl="0" w:tplc="1200EC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AEC0BE1"/>
    <w:multiLevelType w:val="hybridMultilevel"/>
    <w:tmpl w:val="E416A41E"/>
    <w:lvl w:ilvl="0" w:tplc="C37E55DA">
      <w:start w:val="1"/>
      <w:numFmt w:val="decimal"/>
      <w:lvlText w:val="%1."/>
      <w:lvlJc w:val="left"/>
      <w:pPr>
        <w:ind w:left="840" w:hanging="420"/>
      </w:pPr>
      <w:rPr>
        <w:rFonts w:asciiTheme="minorEastAsia" w:eastAsia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803EF5"/>
    <w:multiLevelType w:val="hybridMultilevel"/>
    <w:tmpl w:val="12BC3214"/>
    <w:lvl w:ilvl="0" w:tplc="11A4004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8C7F6B"/>
    <w:multiLevelType w:val="hybridMultilevel"/>
    <w:tmpl w:val="0E5A0B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CDC4F98"/>
    <w:multiLevelType w:val="hybridMultilevel"/>
    <w:tmpl w:val="D88635CC"/>
    <w:lvl w:ilvl="0" w:tplc="52DAD006">
      <w:start w:val="1"/>
      <w:numFmt w:val="decimal"/>
      <w:lvlText w:val="%1."/>
      <w:lvlJc w:val="left"/>
      <w:pPr>
        <w:ind w:left="840" w:hanging="420"/>
      </w:pPr>
      <w:rPr>
        <w:rFonts w:asciiTheme="minorEastAsia" w:eastAsiaTheme="minorEastAsia" w:hAnsiTheme="minorEastAsia"/>
        <w:sz w:val="20"/>
        <w:szCs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9764F0"/>
    <w:multiLevelType w:val="hybridMultilevel"/>
    <w:tmpl w:val="28688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C307B4"/>
    <w:multiLevelType w:val="hybridMultilevel"/>
    <w:tmpl w:val="0560B0BC"/>
    <w:lvl w:ilvl="0" w:tplc="F8267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B00A2C"/>
    <w:multiLevelType w:val="hybridMultilevel"/>
    <w:tmpl w:val="E112FA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EB760B3"/>
    <w:multiLevelType w:val="hybridMultilevel"/>
    <w:tmpl w:val="7ED6361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C54048"/>
    <w:multiLevelType w:val="hybridMultilevel"/>
    <w:tmpl w:val="A48C3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5F1EE8"/>
    <w:multiLevelType w:val="hybridMultilevel"/>
    <w:tmpl w:val="73726AB0"/>
    <w:lvl w:ilvl="0" w:tplc="803C0546">
      <w:start w:val="1"/>
      <w:numFmt w:val="decimal"/>
      <w:lvlText w:val="%1."/>
      <w:lvlJc w:val="left"/>
      <w:pPr>
        <w:ind w:left="840" w:hanging="420"/>
      </w:pPr>
      <w:rPr>
        <w:rFonts w:asciiTheme="minorEastAsia" w:eastAsiaTheme="minorEastAsia" w:hAnsiTheme="minor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B0A2384"/>
    <w:multiLevelType w:val="hybridMultilevel"/>
    <w:tmpl w:val="A1C8E17E"/>
    <w:lvl w:ilvl="0" w:tplc="C3D2DF6A">
      <w:start w:val="1"/>
      <w:numFmt w:val="japaneseCounting"/>
      <w:lvlText w:val="第%1篇"/>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C17873"/>
    <w:multiLevelType w:val="hybridMultilevel"/>
    <w:tmpl w:val="829AB924"/>
    <w:lvl w:ilvl="0" w:tplc="11A400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052AC3"/>
    <w:multiLevelType w:val="hybridMultilevel"/>
    <w:tmpl w:val="78C0BD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532D31"/>
    <w:multiLevelType w:val="hybridMultilevel"/>
    <w:tmpl w:val="CAE68038"/>
    <w:lvl w:ilvl="0" w:tplc="11A4004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E61379"/>
    <w:multiLevelType w:val="hybridMultilevel"/>
    <w:tmpl w:val="6F020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084B8E"/>
    <w:multiLevelType w:val="hybridMultilevel"/>
    <w:tmpl w:val="6B2848B4"/>
    <w:lvl w:ilvl="0" w:tplc="11A400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9D26A6"/>
    <w:multiLevelType w:val="multilevel"/>
    <w:tmpl w:val="D920631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C9739AC"/>
    <w:multiLevelType w:val="multilevel"/>
    <w:tmpl w:val="D920631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4646C05"/>
    <w:multiLevelType w:val="hybridMultilevel"/>
    <w:tmpl w:val="7D129C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AE20B29"/>
    <w:multiLevelType w:val="hybridMultilevel"/>
    <w:tmpl w:val="AD6CAEDA"/>
    <w:lvl w:ilvl="0" w:tplc="11A40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19"/>
  </w:num>
  <w:num w:numId="4">
    <w:abstractNumId w:val="21"/>
  </w:num>
  <w:num w:numId="5">
    <w:abstractNumId w:val="8"/>
  </w:num>
  <w:num w:numId="6">
    <w:abstractNumId w:val="22"/>
  </w:num>
  <w:num w:numId="7">
    <w:abstractNumId w:val="18"/>
  </w:num>
  <w:num w:numId="8">
    <w:abstractNumId w:val="14"/>
  </w:num>
  <w:num w:numId="9">
    <w:abstractNumId w:val="20"/>
  </w:num>
  <w:num w:numId="10">
    <w:abstractNumId w:val="2"/>
  </w:num>
  <w:num w:numId="11">
    <w:abstractNumId w:val="16"/>
  </w:num>
  <w:num w:numId="12">
    <w:abstractNumId w:val="4"/>
  </w:num>
  <w:num w:numId="13">
    <w:abstractNumId w:val="15"/>
  </w:num>
  <w:num w:numId="14">
    <w:abstractNumId w:val="12"/>
  </w:num>
  <w:num w:numId="15">
    <w:abstractNumId w:val="3"/>
  </w:num>
  <w:num w:numId="16">
    <w:abstractNumId w:val="1"/>
  </w:num>
  <w:num w:numId="17">
    <w:abstractNumId w:val="11"/>
  </w:num>
  <w:num w:numId="18">
    <w:abstractNumId w:val="10"/>
  </w:num>
  <w:num w:numId="19">
    <w:abstractNumId w:val="7"/>
  </w:num>
  <w:num w:numId="20">
    <w:abstractNumId w:val="17"/>
  </w:num>
  <w:num w:numId="21">
    <w:abstractNumId w:val="5"/>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28D"/>
    <w:rsid w:val="00033643"/>
    <w:rsid w:val="00083263"/>
    <w:rsid w:val="0008482C"/>
    <w:rsid w:val="000A1D98"/>
    <w:rsid w:val="000E4B39"/>
    <w:rsid w:val="000E7271"/>
    <w:rsid w:val="000E7759"/>
    <w:rsid w:val="0011262E"/>
    <w:rsid w:val="001543FE"/>
    <w:rsid w:val="001A2B43"/>
    <w:rsid w:val="001A6EB0"/>
    <w:rsid w:val="001B654F"/>
    <w:rsid w:val="0024546D"/>
    <w:rsid w:val="00280F55"/>
    <w:rsid w:val="002B2A0D"/>
    <w:rsid w:val="002C2BB1"/>
    <w:rsid w:val="002E0F90"/>
    <w:rsid w:val="00332C80"/>
    <w:rsid w:val="00340F76"/>
    <w:rsid w:val="00350041"/>
    <w:rsid w:val="003B4A7C"/>
    <w:rsid w:val="00462BAC"/>
    <w:rsid w:val="004933D8"/>
    <w:rsid w:val="004A15A3"/>
    <w:rsid w:val="004E3E4D"/>
    <w:rsid w:val="00573E07"/>
    <w:rsid w:val="005B7B10"/>
    <w:rsid w:val="005C11B7"/>
    <w:rsid w:val="005E4E01"/>
    <w:rsid w:val="005F7DA9"/>
    <w:rsid w:val="006167E4"/>
    <w:rsid w:val="00632D9E"/>
    <w:rsid w:val="0067619E"/>
    <w:rsid w:val="006802A0"/>
    <w:rsid w:val="0069075F"/>
    <w:rsid w:val="00744F3F"/>
    <w:rsid w:val="00785293"/>
    <w:rsid w:val="007A4D92"/>
    <w:rsid w:val="007E6215"/>
    <w:rsid w:val="007F1B85"/>
    <w:rsid w:val="00804861"/>
    <w:rsid w:val="0081724F"/>
    <w:rsid w:val="0086430C"/>
    <w:rsid w:val="00880263"/>
    <w:rsid w:val="00880F05"/>
    <w:rsid w:val="00887D9D"/>
    <w:rsid w:val="00891ED2"/>
    <w:rsid w:val="00892206"/>
    <w:rsid w:val="008C560D"/>
    <w:rsid w:val="00960FA8"/>
    <w:rsid w:val="009D446A"/>
    <w:rsid w:val="00A02626"/>
    <w:rsid w:val="00A50447"/>
    <w:rsid w:val="00A65560"/>
    <w:rsid w:val="00A737CF"/>
    <w:rsid w:val="00AC55C6"/>
    <w:rsid w:val="00AD5DAD"/>
    <w:rsid w:val="00AE5CEB"/>
    <w:rsid w:val="00B000C7"/>
    <w:rsid w:val="00B22225"/>
    <w:rsid w:val="00B24CAC"/>
    <w:rsid w:val="00B5428D"/>
    <w:rsid w:val="00B57F57"/>
    <w:rsid w:val="00B708AF"/>
    <w:rsid w:val="00B922A7"/>
    <w:rsid w:val="00BA4A8E"/>
    <w:rsid w:val="00BB11BE"/>
    <w:rsid w:val="00BD570D"/>
    <w:rsid w:val="00BE51A7"/>
    <w:rsid w:val="00C6297F"/>
    <w:rsid w:val="00CD4F7E"/>
    <w:rsid w:val="00D47730"/>
    <w:rsid w:val="00DC0F36"/>
    <w:rsid w:val="00E85F28"/>
    <w:rsid w:val="00EB7FD5"/>
    <w:rsid w:val="00ED4CA3"/>
    <w:rsid w:val="00EE54C1"/>
    <w:rsid w:val="00F07562"/>
    <w:rsid w:val="00F33B26"/>
    <w:rsid w:val="00F46CF6"/>
    <w:rsid w:val="00F6513A"/>
    <w:rsid w:val="00F76A26"/>
    <w:rsid w:val="00F97BF8"/>
    <w:rsid w:val="00FA31E6"/>
    <w:rsid w:val="00FB1B3B"/>
    <w:rsid w:val="00FE3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312E03-8894-4590-B699-82CBFE38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color w:val="24292E"/>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5DAD"/>
    <w:pPr>
      <w:widowControl w:val="0"/>
    </w:pPr>
  </w:style>
  <w:style w:type="paragraph" w:styleId="1">
    <w:name w:val="heading 1"/>
    <w:basedOn w:val="a"/>
    <w:next w:val="a"/>
    <w:link w:val="1Char"/>
    <w:uiPriority w:val="9"/>
    <w:qFormat/>
    <w:rsid w:val="0008482C"/>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880F05"/>
    <w:pPr>
      <w:keepNext/>
      <w:keepLines/>
      <w:spacing w:before="260" w:after="260" w:line="415" w:lineRule="auto"/>
      <w:outlineLvl w:val="1"/>
    </w:pPr>
    <w:rPr>
      <w:rFonts w:eastAsia="黑体" w:cstheme="majorBidi"/>
      <w:b/>
      <w:bCs/>
      <w:sz w:val="28"/>
      <w:szCs w:val="32"/>
    </w:rPr>
  </w:style>
  <w:style w:type="paragraph" w:styleId="3">
    <w:name w:val="heading 3"/>
    <w:basedOn w:val="a"/>
    <w:next w:val="a"/>
    <w:link w:val="3Char"/>
    <w:uiPriority w:val="9"/>
    <w:unhideWhenUsed/>
    <w:qFormat/>
    <w:rsid w:val="00880F05"/>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482C"/>
    <w:rPr>
      <w:b/>
      <w:bCs/>
      <w:kern w:val="44"/>
      <w:sz w:val="44"/>
      <w:szCs w:val="44"/>
    </w:rPr>
  </w:style>
  <w:style w:type="character" w:styleId="a3">
    <w:name w:val="Emphasis"/>
    <w:basedOn w:val="a0"/>
    <w:uiPriority w:val="20"/>
    <w:qFormat/>
    <w:rsid w:val="003B4A7C"/>
    <w:rPr>
      <w:rFonts w:ascii="Times New Roman" w:eastAsia="楷体" w:hAnsi="Times New Roman"/>
      <w:i w:val="0"/>
      <w:iCs/>
      <w:sz w:val="21"/>
    </w:rPr>
  </w:style>
  <w:style w:type="paragraph" w:styleId="a4">
    <w:name w:val="header"/>
    <w:basedOn w:val="a"/>
    <w:link w:val="Char"/>
    <w:uiPriority w:val="99"/>
    <w:unhideWhenUsed/>
    <w:rsid w:val="005C11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C11B7"/>
    <w:rPr>
      <w:rFonts w:ascii="Times New Roman" w:hAnsi="Times New Roman"/>
      <w:sz w:val="18"/>
      <w:szCs w:val="18"/>
    </w:rPr>
  </w:style>
  <w:style w:type="paragraph" w:styleId="a5">
    <w:name w:val="footer"/>
    <w:basedOn w:val="a"/>
    <w:link w:val="Char0"/>
    <w:uiPriority w:val="99"/>
    <w:unhideWhenUsed/>
    <w:rsid w:val="005C11B7"/>
    <w:pPr>
      <w:tabs>
        <w:tab w:val="center" w:pos="4153"/>
        <w:tab w:val="right" w:pos="8306"/>
      </w:tabs>
      <w:snapToGrid w:val="0"/>
    </w:pPr>
    <w:rPr>
      <w:sz w:val="18"/>
      <w:szCs w:val="18"/>
    </w:rPr>
  </w:style>
  <w:style w:type="character" w:customStyle="1" w:styleId="Char0">
    <w:name w:val="页脚 Char"/>
    <w:basedOn w:val="a0"/>
    <w:link w:val="a5"/>
    <w:uiPriority w:val="99"/>
    <w:rsid w:val="005C11B7"/>
    <w:rPr>
      <w:rFonts w:ascii="Times New Roman" w:hAnsi="Times New Roman"/>
      <w:sz w:val="18"/>
      <w:szCs w:val="18"/>
    </w:rPr>
  </w:style>
  <w:style w:type="character" w:customStyle="1" w:styleId="2Char">
    <w:name w:val="标题 2 Char"/>
    <w:basedOn w:val="a0"/>
    <w:link w:val="2"/>
    <w:uiPriority w:val="9"/>
    <w:rsid w:val="00880F05"/>
    <w:rPr>
      <w:rFonts w:ascii="Times New Roman" w:eastAsia="黑体" w:hAnsi="Times New Roman" w:cstheme="majorBidi"/>
      <w:b/>
      <w:bCs/>
      <w:sz w:val="28"/>
      <w:szCs w:val="32"/>
    </w:rPr>
  </w:style>
  <w:style w:type="character" w:customStyle="1" w:styleId="3Char">
    <w:name w:val="标题 3 Char"/>
    <w:basedOn w:val="a0"/>
    <w:link w:val="3"/>
    <w:uiPriority w:val="9"/>
    <w:rsid w:val="00880F05"/>
    <w:rPr>
      <w:rFonts w:ascii="Times New Roman" w:eastAsia="黑体" w:hAnsi="Times New Roman"/>
      <w:b/>
      <w:bCs/>
      <w:sz w:val="24"/>
      <w:szCs w:val="32"/>
    </w:rPr>
  </w:style>
  <w:style w:type="paragraph" w:styleId="a6">
    <w:name w:val="List Paragraph"/>
    <w:basedOn w:val="a"/>
    <w:uiPriority w:val="34"/>
    <w:qFormat/>
    <w:rsid w:val="00880F05"/>
    <w:pPr>
      <w:ind w:firstLineChars="200" w:firstLine="420"/>
    </w:pPr>
  </w:style>
  <w:style w:type="character" w:styleId="a7">
    <w:name w:val="Intense Emphasis"/>
    <w:basedOn w:val="a0"/>
    <w:uiPriority w:val="21"/>
    <w:qFormat/>
    <w:rsid w:val="00B22225"/>
    <w:rPr>
      <w:b/>
      <w:bCs/>
      <w:i/>
      <w:iCs/>
      <w:color w:val="4F81BD" w:themeColor="accent1"/>
    </w:rPr>
  </w:style>
  <w:style w:type="character" w:styleId="a8">
    <w:name w:val="Strong"/>
    <w:basedOn w:val="a0"/>
    <w:uiPriority w:val="22"/>
    <w:qFormat/>
    <w:rsid w:val="00B22225"/>
    <w:rPr>
      <w:rFonts w:ascii="黑体" w:eastAsia="黑体" w:hAnsi="黑体"/>
      <w:b/>
      <w:bCs/>
      <w:sz w:val="21"/>
    </w:rPr>
  </w:style>
  <w:style w:type="character" w:styleId="a9">
    <w:name w:val="Subtle Emphasis"/>
    <w:aliases w:val="代码体"/>
    <w:basedOn w:val="a0"/>
    <w:uiPriority w:val="19"/>
    <w:qFormat/>
    <w:rsid w:val="00332C80"/>
    <w:rPr>
      <w:rFonts w:ascii="Courier New" w:eastAsia="楷体" w:hAnsi="Courier New"/>
      <w:i w:val="0"/>
      <w:iCs/>
      <w:color w:val="auto"/>
      <w:sz w:val="21"/>
    </w:rPr>
  </w:style>
  <w:style w:type="paragraph" w:styleId="aa">
    <w:name w:val="Balloon Text"/>
    <w:basedOn w:val="a"/>
    <w:link w:val="Char1"/>
    <w:uiPriority w:val="99"/>
    <w:semiHidden/>
    <w:unhideWhenUsed/>
    <w:rsid w:val="00FB1B3B"/>
    <w:rPr>
      <w:sz w:val="18"/>
      <w:szCs w:val="18"/>
    </w:rPr>
  </w:style>
  <w:style w:type="character" w:customStyle="1" w:styleId="Char1">
    <w:name w:val="批注框文本 Char"/>
    <w:basedOn w:val="a0"/>
    <w:link w:val="aa"/>
    <w:uiPriority w:val="99"/>
    <w:semiHidden/>
    <w:rsid w:val="00FB1B3B"/>
    <w:rPr>
      <w:rFonts w:ascii="Times New Roman" w:hAnsi="Times New Roman"/>
      <w:sz w:val="18"/>
      <w:szCs w:val="18"/>
    </w:rPr>
  </w:style>
  <w:style w:type="table" w:styleId="ab">
    <w:name w:val="Table Grid"/>
    <w:basedOn w:val="a1"/>
    <w:uiPriority w:val="39"/>
    <w:rsid w:val="00FB1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表"/>
    <w:basedOn w:val="a"/>
    <w:link w:val="Char2"/>
    <w:qFormat/>
    <w:rsid w:val="00FB1B3B"/>
    <w:pPr>
      <w:jc w:val="center"/>
    </w:pPr>
    <w:rPr>
      <w:rFonts w:ascii="Arial" w:eastAsia="黑体" w:hAnsi="Arial"/>
      <w:sz w:val="18"/>
      <w:szCs w:val="18"/>
      <w:lang w:val="en-GB"/>
    </w:rPr>
  </w:style>
  <w:style w:type="paragraph" w:customStyle="1" w:styleId="ad">
    <w:name w:val="图"/>
    <w:basedOn w:val="a"/>
    <w:link w:val="Char3"/>
    <w:qFormat/>
    <w:rsid w:val="007A4D92"/>
    <w:pPr>
      <w:jc w:val="center"/>
    </w:pPr>
    <w:rPr>
      <w:rFonts w:ascii="Arial Black" w:eastAsia="黑体" w:hAnsi="Arial Black"/>
      <w:noProof/>
      <w:sz w:val="18"/>
    </w:rPr>
  </w:style>
  <w:style w:type="character" w:customStyle="1" w:styleId="Char2">
    <w:name w:val="表 Char"/>
    <w:basedOn w:val="a0"/>
    <w:link w:val="ac"/>
    <w:rsid w:val="00FB1B3B"/>
    <w:rPr>
      <w:rFonts w:ascii="Arial" w:eastAsia="黑体" w:hAnsi="Arial"/>
      <w:sz w:val="18"/>
      <w:szCs w:val="18"/>
      <w:lang w:val="en-GB"/>
    </w:rPr>
  </w:style>
  <w:style w:type="paragraph" w:styleId="10">
    <w:name w:val="toc 1"/>
    <w:basedOn w:val="a"/>
    <w:next w:val="a"/>
    <w:autoRedefine/>
    <w:uiPriority w:val="39"/>
    <w:unhideWhenUsed/>
    <w:rsid w:val="00FE3230"/>
  </w:style>
  <w:style w:type="character" w:customStyle="1" w:styleId="Char3">
    <w:name w:val="图 Char"/>
    <w:basedOn w:val="a0"/>
    <w:link w:val="ad"/>
    <w:rsid w:val="007A4D92"/>
    <w:rPr>
      <w:rFonts w:ascii="Arial Black" w:eastAsia="黑体" w:hAnsi="Arial Black"/>
      <w:noProof/>
      <w:sz w:val="18"/>
    </w:rPr>
  </w:style>
  <w:style w:type="paragraph" w:styleId="20">
    <w:name w:val="toc 2"/>
    <w:basedOn w:val="a"/>
    <w:next w:val="a"/>
    <w:autoRedefine/>
    <w:uiPriority w:val="39"/>
    <w:unhideWhenUsed/>
    <w:rsid w:val="00FE3230"/>
    <w:pPr>
      <w:ind w:leftChars="200" w:left="420"/>
    </w:pPr>
  </w:style>
  <w:style w:type="paragraph" w:styleId="30">
    <w:name w:val="toc 3"/>
    <w:basedOn w:val="a"/>
    <w:next w:val="a"/>
    <w:autoRedefine/>
    <w:uiPriority w:val="39"/>
    <w:unhideWhenUsed/>
    <w:rsid w:val="00FE3230"/>
    <w:pPr>
      <w:ind w:leftChars="400" w:left="840"/>
    </w:pPr>
  </w:style>
  <w:style w:type="character" w:styleId="ae">
    <w:name w:val="Hyperlink"/>
    <w:basedOn w:val="a0"/>
    <w:uiPriority w:val="99"/>
    <w:unhideWhenUsed/>
    <w:rsid w:val="00FE3230"/>
    <w:rPr>
      <w:color w:val="0000FF" w:themeColor="hyperlink"/>
      <w:u w:val="single"/>
    </w:rPr>
  </w:style>
  <w:style w:type="paragraph" w:styleId="af">
    <w:name w:val="Subtitle"/>
    <w:basedOn w:val="a"/>
    <w:next w:val="a"/>
    <w:link w:val="Char4"/>
    <w:uiPriority w:val="11"/>
    <w:qFormat/>
    <w:rsid w:val="00280F5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f"/>
    <w:uiPriority w:val="11"/>
    <w:rsid w:val="00280F5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9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zj_hz_business\&#24037;&#20316;&#35745;&#21010;\&#20986;&#20070;&#35268;&#21017;_&#22806;&#29256;&#38468;&#20214;\&#20070;&#31295;&#32763;&#3579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ABF57-CA32-4648-BDA7-E7DCB2460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书稿翻译模板</Template>
  <TotalTime>319</TotalTime>
  <Pages>11</Pages>
  <Words>3005</Words>
  <Characters>17131</Characters>
  <Application>Microsoft Office Word</Application>
  <DocSecurity>0</DocSecurity>
  <Lines>142</Lines>
  <Paragraphs>40</Paragraphs>
  <ScaleCrop>false</ScaleCrop>
  <Company>Microsoft</Company>
  <LinksUpToDate>false</LinksUpToDate>
  <CharactersWithSpaces>20096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lcj</cp:lastModifiedBy>
  <cp:revision>24</cp:revision>
  <dcterms:created xsi:type="dcterms:W3CDTF">2019-10-16T03:03:00Z</dcterms:created>
  <dcterms:modified xsi:type="dcterms:W3CDTF">2020-05-17T23:45:00Z</dcterms:modified>
</cp:coreProperties>
</file>